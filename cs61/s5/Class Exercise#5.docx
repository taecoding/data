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DD93" w14:textId="77777777" w:rsidR="006049CF" w:rsidRDefault="006049CF" w:rsidP="006049CF">
      <w:pPr>
        <w:pStyle w:val="Title"/>
        <w:rPr>
          <w:b w:val="0"/>
          <w:szCs w:val="28"/>
        </w:rPr>
      </w:pPr>
      <w:r>
        <w:rPr>
          <w:b w:val="0"/>
          <w:szCs w:val="28"/>
        </w:rPr>
        <w:t>Tae Coding</w:t>
      </w:r>
    </w:p>
    <w:p w14:paraId="6C422FB5" w14:textId="77777777" w:rsidR="006049CF" w:rsidRDefault="006049CF" w:rsidP="006049CF">
      <w:pPr>
        <w:pStyle w:val="Title"/>
        <w:rPr>
          <w:b w:val="0"/>
          <w:szCs w:val="28"/>
        </w:rPr>
      </w:pPr>
      <w:r>
        <w:rPr>
          <w:b w:val="0"/>
          <w:szCs w:val="28"/>
        </w:rPr>
        <w:t>Introduction to Data Science: CS61</w:t>
      </w:r>
    </w:p>
    <w:p w14:paraId="422D34C1" w14:textId="77777777" w:rsidR="006049CF" w:rsidRDefault="006049CF" w:rsidP="006049CF">
      <w:pPr>
        <w:pStyle w:val="Title"/>
        <w:rPr>
          <w:b w:val="0"/>
          <w:szCs w:val="28"/>
        </w:rPr>
      </w:pPr>
      <w:r>
        <w:rPr>
          <w:b w:val="0"/>
          <w:szCs w:val="28"/>
        </w:rPr>
        <w:t>Summer 2018</w:t>
      </w:r>
    </w:p>
    <w:p w14:paraId="5B4DAFA5" w14:textId="1B3D9372" w:rsidR="006049CF" w:rsidRDefault="006049CF" w:rsidP="006049CF">
      <w:pPr>
        <w:pStyle w:val="Title"/>
        <w:rPr>
          <w:b w:val="0"/>
          <w:szCs w:val="28"/>
        </w:rPr>
      </w:pPr>
      <w:r>
        <w:rPr>
          <w:b w:val="0"/>
          <w:szCs w:val="28"/>
        </w:rPr>
        <w:t>Class Exercise#5</w:t>
      </w:r>
    </w:p>
    <w:p w14:paraId="4E583D7C" w14:textId="69BD8AE6" w:rsidR="006049CF" w:rsidRPr="001B334B" w:rsidRDefault="006049CF" w:rsidP="006049CF">
      <w:pPr>
        <w:pStyle w:val="Title"/>
        <w:jc w:val="left"/>
        <w:rPr>
          <w:b w:val="0"/>
          <w:sz w:val="22"/>
          <w:szCs w:val="22"/>
        </w:rPr>
      </w:pPr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June 26,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</w:t>
      </w:r>
    </w:p>
    <w:p w14:paraId="2A3B9125" w14:textId="77777777" w:rsidR="006049CF" w:rsidRDefault="006049CF" w:rsidP="006049CF">
      <w:pPr>
        <w:pStyle w:val="Subtitle"/>
        <w:jc w:val="left"/>
      </w:pPr>
      <w:r>
        <w:t>=======================================================================</w:t>
      </w:r>
    </w:p>
    <w:p w14:paraId="4375B48E" w14:textId="77777777" w:rsidR="00D36080" w:rsidRDefault="00D36080" w:rsidP="00D36080">
      <w:pPr>
        <w:rPr>
          <w:rFonts w:ascii="Arial" w:hAnsi="Arial" w:cs="Arial"/>
          <w:sz w:val="22"/>
          <w:szCs w:val="22"/>
        </w:rPr>
      </w:pPr>
    </w:p>
    <w:p w14:paraId="159C8295" w14:textId="77777777" w:rsidR="00616340" w:rsidRDefault="00616340" w:rsidP="00D360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4 problem</w:t>
      </w:r>
      <w:r w:rsidR="006D53A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 this assignment.</w:t>
      </w:r>
    </w:p>
    <w:p w14:paraId="304A48A6" w14:textId="77777777" w:rsidR="00616340" w:rsidRDefault="00616340" w:rsidP="00D36080">
      <w:pPr>
        <w:rPr>
          <w:rFonts w:ascii="Arial" w:hAnsi="Arial" w:cs="Arial"/>
          <w:sz w:val="22"/>
          <w:szCs w:val="22"/>
        </w:rPr>
      </w:pPr>
    </w:p>
    <w:p w14:paraId="2CD1DCD3" w14:textId="77777777" w:rsidR="00616340" w:rsidRDefault="00616340" w:rsidP="00D360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add the following table on the first page of your submission.</w:t>
      </w:r>
    </w:p>
    <w:p w14:paraId="0A11604D" w14:textId="77777777" w:rsidR="00616340" w:rsidRDefault="00616340" w:rsidP="00D3608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8797"/>
      </w:tblGrid>
      <w:tr w:rsidR="00D36080" w14:paraId="222F16B5" w14:textId="77777777" w:rsidTr="00781B61">
        <w:tc>
          <w:tcPr>
            <w:tcW w:w="1273" w:type="dxa"/>
            <w:shd w:val="clear" w:color="auto" w:fill="auto"/>
          </w:tcPr>
          <w:p w14:paraId="57A80EB0" w14:textId="77777777" w:rsidR="00D36080" w:rsidRPr="009632AE" w:rsidRDefault="00D36080" w:rsidP="004071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2AE">
              <w:rPr>
                <w:rFonts w:ascii="Arial" w:hAnsi="Arial" w:cs="Arial"/>
                <w:b/>
                <w:sz w:val="22"/>
                <w:szCs w:val="22"/>
              </w:rPr>
              <w:t>Problem Number</w:t>
            </w:r>
          </w:p>
        </w:tc>
        <w:tc>
          <w:tcPr>
            <w:tcW w:w="8797" w:type="dxa"/>
            <w:shd w:val="clear" w:color="auto" w:fill="auto"/>
          </w:tcPr>
          <w:p w14:paraId="65484FED" w14:textId="77777777" w:rsidR="00D36080" w:rsidRPr="009632AE" w:rsidRDefault="00D36080" w:rsidP="004071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2AE">
              <w:rPr>
                <w:rFonts w:ascii="Arial" w:hAnsi="Arial" w:cs="Arial"/>
                <w:b/>
                <w:sz w:val="22"/>
                <w:szCs w:val="22"/>
              </w:rPr>
              <w:t>Answer</w:t>
            </w:r>
          </w:p>
        </w:tc>
      </w:tr>
      <w:tr w:rsidR="00D36080" w14:paraId="7A182FE6" w14:textId="77777777" w:rsidTr="00781B61">
        <w:tc>
          <w:tcPr>
            <w:tcW w:w="1273" w:type="dxa"/>
            <w:shd w:val="clear" w:color="auto" w:fill="auto"/>
          </w:tcPr>
          <w:p w14:paraId="0386EEE8" w14:textId="77777777" w:rsidR="00D36080" w:rsidRPr="009632AE" w:rsidRDefault="00D36080" w:rsidP="0040715F">
            <w:pPr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797" w:type="dxa"/>
            <w:shd w:val="clear" w:color="auto" w:fill="auto"/>
          </w:tcPr>
          <w:p w14:paraId="6A87E2E4" w14:textId="77777777" w:rsidR="00D36080" w:rsidRPr="006A4D9C" w:rsidRDefault="00D36080" w:rsidP="0040715F">
            <w:pPr>
              <w:pStyle w:val="Subtitle"/>
              <w:jc w:val="left"/>
            </w:pPr>
            <w:r>
              <w:t xml:space="preserve">Answers: </w:t>
            </w:r>
          </w:p>
        </w:tc>
      </w:tr>
      <w:tr w:rsidR="00D36080" w14:paraId="521C7B93" w14:textId="77777777" w:rsidTr="00781B61">
        <w:tc>
          <w:tcPr>
            <w:tcW w:w="1273" w:type="dxa"/>
            <w:shd w:val="clear" w:color="auto" w:fill="auto"/>
          </w:tcPr>
          <w:p w14:paraId="0CF27A0D" w14:textId="77777777" w:rsidR="00D36080" w:rsidRPr="009632AE" w:rsidRDefault="00D36080" w:rsidP="0040715F">
            <w:pPr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797" w:type="dxa"/>
            <w:shd w:val="clear" w:color="auto" w:fill="auto"/>
          </w:tcPr>
          <w:p w14:paraId="4D4102FD" w14:textId="77777777" w:rsidR="00D36080" w:rsidRPr="006A4D9C" w:rsidRDefault="00D36080" w:rsidP="0040715F">
            <w:pPr>
              <w:pStyle w:val="Subtitle"/>
              <w:jc w:val="left"/>
            </w:pPr>
            <w:r>
              <w:t>Answers:</w:t>
            </w:r>
          </w:p>
        </w:tc>
      </w:tr>
      <w:tr w:rsidR="00D36080" w14:paraId="78949A77" w14:textId="77777777" w:rsidTr="00781B61">
        <w:tc>
          <w:tcPr>
            <w:tcW w:w="1273" w:type="dxa"/>
            <w:shd w:val="clear" w:color="auto" w:fill="auto"/>
          </w:tcPr>
          <w:p w14:paraId="29BDA42D" w14:textId="77777777" w:rsidR="00D36080" w:rsidRPr="009632AE" w:rsidRDefault="00D36080" w:rsidP="0040715F">
            <w:pPr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797" w:type="dxa"/>
            <w:shd w:val="clear" w:color="auto" w:fill="auto"/>
          </w:tcPr>
          <w:p w14:paraId="6B5009CB" w14:textId="77777777" w:rsidR="00D36080" w:rsidRPr="009632AE" w:rsidRDefault="00D36080" w:rsidP="0040715F">
            <w:pPr>
              <w:pStyle w:val="Subtitle"/>
              <w:jc w:val="left"/>
              <w:rPr>
                <w:szCs w:val="22"/>
              </w:rPr>
            </w:pPr>
            <w:r>
              <w:t>Answers:</w:t>
            </w:r>
          </w:p>
        </w:tc>
      </w:tr>
      <w:tr w:rsidR="00D36080" w14:paraId="2876D55B" w14:textId="77777777" w:rsidTr="00781B61">
        <w:tc>
          <w:tcPr>
            <w:tcW w:w="1273" w:type="dxa"/>
            <w:shd w:val="clear" w:color="auto" w:fill="auto"/>
          </w:tcPr>
          <w:p w14:paraId="77F6D2D2" w14:textId="77777777" w:rsidR="00D36080" w:rsidRPr="009632AE" w:rsidRDefault="00D36080" w:rsidP="0040715F">
            <w:pPr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797" w:type="dxa"/>
            <w:shd w:val="clear" w:color="auto" w:fill="auto"/>
          </w:tcPr>
          <w:p w14:paraId="5302AB6A" w14:textId="77777777" w:rsidR="00D36080" w:rsidRPr="009632AE" w:rsidRDefault="00D36080" w:rsidP="004071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Answer</w:t>
            </w:r>
            <w:r>
              <w:rPr>
                <w:rFonts w:ascii="Arial" w:hAnsi="Arial" w:cs="Arial"/>
                <w:sz w:val="22"/>
                <w:szCs w:val="22"/>
              </w:rPr>
              <w:t>s:</w:t>
            </w:r>
          </w:p>
        </w:tc>
      </w:tr>
    </w:tbl>
    <w:p w14:paraId="71E3C159" w14:textId="77777777" w:rsidR="00D36080" w:rsidRDefault="00D36080" w:rsidP="00D36080">
      <w:pPr>
        <w:rPr>
          <w:rFonts w:ascii="Arial" w:hAnsi="Arial" w:cs="Arial"/>
        </w:rPr>
      </w:pPr>
    </w:p>
    <w:p w14:paraId="497D6380" w14:textId="77777777" w:rsidR="004411EE" w:rsidRDefault="004411EE" w:rsidP="004411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assignment comprises 6 problems.</w:t>
      </w:r>
    </w:p>
    <w:p w14:paraId="6A5EFC31" w14:textId="77777777" w:rsidR="004411EE" w:rsidRDefault="004411EE" w:rsidP="004411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----------------------------------------------------------------------------------------------------------------------------</w:t>
      </w:r>
    </w:p>
    <w:p w14:paraId="58FDC3B5" w14:textId="77777777" w:rsidR="004411EE" w:rsidRDefault="004411EE" w:rsidP="00D36080">
      <w:pPr>
        <w:rPr>
          <w:rFonts w:ascii="Arial" w:hAnsi="Arial" w:cs="Arial"/>
        </w:rPr>
      </w:pPr>
    </w:p>
    <w:p w14:paraId="1A49E3C7" w14:textId="77777777" w:rsidR="002527E7" w:rsidRDefault="002527E7" w:rsidP="00D36080">
      <w:pPr>
        <w:rPr>
          <w:rFonts w:ascii="Arial" w:hAnsi="Arial" w:cs="Arial"/>
        </w:rPr>
      </w:pPr>
    </w:p>
    <w:p w14:paraId="1FB407C9" w14:textId="77777777" w:rsidR="003C04F4" w:rsidRPr="000B715A" w:rsidRDefault="003C04F4" w:rsidP="003C04F4">
      <w:pPr>
        <w:rPr>
          <w:rFonts w:ascii="Arial" w:hAnsi="Arial" w:cs="Arial"/>
          <w:b/>
        </w:rPr>
      </w:pPr>
      <w:r w:rsidRPr="000B715A">
        <w:rPr>
          <w:rFonts w:ascii="Arial" w:hAnsi="Arial" w:cs="Arial"/>
          <w:b/>
        </w:rPr>
        <w:t>Problem#1</w:t>
      </w:r>
    </w:p>
    <w:p w14:paraId="589B703A" w14:textId="77777777" w:rsidR="003C04F4" w:rsidRDefault="003C04F4" w:rsidP="00D36080">
      <w:pPr>
        <w:rPr>
          <w:rFonts w:ascii="Arial" w:hAnsi="Arial" w:cs="Arial"/>
        </w:rPr>
      </w:pPr>
    </w:p>
    <w:p w14:paraId="5E2D427A" w14:textId="77777777" w:rsidR="002527E7" w:rsidRPr="003324D6" w:rsidRDefault="002527E7" w:rsidP="002527E7">
      <w:pPr>
        <w:rPr>
          <w:rFonts w:ascii="Arial" w:hAnsi="Arial" w:cs="Arial"/>
          <w:sz w:val="32"/>
          <w:szCs w:val="32"/>
        </w:rPr>
      </w:pPr>
      <w:r w:rsidRPr="003324D6">
        <w:rPr>
          <w:rFonts w:ascii="Arial" w:hAnsi="Arial" w:cs="Arial"/>
          <w:sz w:val="32"/>
          <w:szCs w:val="32"/>
        </w:rPr>
        <w:t>Linear Regression</w:t>
      </w:r>
    </w:p>
    <w:p w14:paraId="095C2142" w14:textId="77777777" w:rsidR="003C04F4" w:rsidRDefault="003C04F4" w:rsidP="002527E7">
      <w:pPr>
        <w:rPr>
          <w:rFonts w:ascii="Arial" w:hAnsi="Arial" w:cs="Arial"/>
          <w:sz w:val="22"/>
          <w:szCs w:val="22"/>
        </w:rPr>
      </w:pPr>
    </w:p>
    <w:p w14:paraId="2E7499C6" w14:textId="77777777" w:rsidR="002527E7" w:rsidRDefault="002527E7" w:rsidP="002527E7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values of 2 variables X and Y are given below.  Here X is the predictor variable and Y is the response variable.</w:t>
      </w:r>
    </w:p>
    <w:p w14:paraId="4A3C0EA1" w14:textId="77777777" w:rsidR="002527E7" w:rsidRDefault="002527E7" w:rsidP="002527E7">
      <w:pPr>
        <w:ind w:left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</w:tblGrid>
      <w:tr w:rsidR="002527E7" w:rsidRPr="00C67361" w14:paraId="4FE6480B" w14:textId="77777777" w:rsidTr="005F77EE">
        <w:tc>
          <w:tcPr>
            <w:tcW w:w="936" w:type="dxa"/>
            <w:shd w:val="clear" w:color="auto" w:fill="auto"/>
          </w:tcPr>
          <w:p w14:paraId="7D0A1E30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7361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36" w:type="dxa"/>
            <w:shd w:val="clear" w:color="auto" w:fill="auto"/>
          </w:tcPr>
          <w:p w14:paraId="08350044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936" w:type="dxa"/>
            <w:shd w:val="clear" w:color="auto" w:fill="auto"/>
          </w:tcPr>
          <w:p w14:paraId="7457E8AC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936" w:type="dxa"/>
            <w:shd w:val="clear" w:color="auto" w:fill="auto"/>
          </w:tcPr>
          <w:p w14:paraId="6B86029F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936" w:type="dxa"/>
            <w:shd w:val="clear" w:color="auto" w:fill="auto"/>
          </w:tcPr>
          <w:p w14:paraId="0F1F7C95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936" w:type="dxa"/>
            <w:shd w:val="clear" w:color="auto" w:fill="auto"/>
          </w:tcPr>
          <w:p w14:paraId="45FB2C7B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2527E7" w:rsidRPr="00C67361" w14:paraId="77D9E5C8" w14:textId="77777777" w:rsidTr="005F77EE">
        <w:tc>
          <w:tcPr>
            <w:tcW w:w="936" w:type="dxa"/>
            <w:shd w:val="clear" w:color="auto" w:fill="auto"/>
          </w:tcPr>
          <w:p w14:paraId="5066B446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7361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936" w:type="dxa"/>
            <w:shd w:val="clear" w:color="auto" w:fill="auto"/>
          </w:tcPr>
          <w:p w14:paraId="0F1EB8F3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28A9FBC0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260</w:t>
            </w:r>
          </w:p>
        </w:tc>
        <w:tc>
          <w:tcPr>
            <w:tcW w:w="936" w:type="dxa"/>
            <w:shd w:val="clear" w:color="auto" w:fill="auto"/>
          </w:tcPr>
          <w:p w14:paraId="1C2BB471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480</w:t>
            </w:r>
          </w:p>
        </w:tc>
        <w:tc>
          <w:tcPr>
            <w:tcW w:w="936" w:type="dxa"/>
            <w:shd w:val="clear" w:color="auto" w:fill="auto"/>
          </w:tcPr>
          <w:p w14:paraId="53B615A9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745</w:t>
            </w:r>
          </w:p>
        </w:tc>
        <w:tc>
          <w:tcPr>
            <w:tcW w:w="936" w:type="dxa"/>
            <w:shd w:val="clear" w:color="auto" w:fill="auto"/>
          </w:tcPr>
          <w:p w14:paraId="0B69E098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1100</w:t>
            </w:r>
          </w:p>
        </w:tc>
      </w:tr>
    </w:tbl>
    <w:p w14:paraId="7D511D31" w14:textId="77777777" w:rsidR="002527E7" w:rsidRDefault="002527E7" w:rsidP="002527E7">
      <w:pPr>
        <w:rPr>
          <w:rFonts w:ascii="Arial" w:hAnsi="Arial" w:cs="Arial"/>
          <w:sz w:val="22"/>
          <w:szCs w:val="22"/>
        </w:rPr>
      </w:pPr>
    </w:p>
    <w:p w14:paraId="2BD9E49A" w14:textId="77777777" w:rsidR="003C04F4" w:rsidRDefault="003C04F4" w:rsidP="003C04F4">
      <w:pPr>
        <w:pStyle w:val="Subtitle"/>
        <w:ind w:left="720"/>
        <w:jc w:val="left"/>
      </w:pPr>
      <w:r>
        <w:t>Build your regression model using the following 3 methods.</w:t>
      </w:r>
    </w:p>
    <w:p w14:paraId="6123AEE7" w14:textId="77777777" w:rsidR="003C04F4" w:rsidRDefault="003C04F4" w:rsidP="003C04F4">
      <w:pPr>
        <w:pStyle w:val="Subtitle"/>
        <w:numPr>
          <w:ilvl w:val="0"/>
          <w:numId w:val="37"/>
        </w:numPr>
        <w:jc w:val="left"/>
      </w:pPr>
      <w:r>
        <w:t>Closed form solution – using only the mean of ‘x’, ‘y’, ‘x*y’, ‘x</w:t>
      </w:r>
      <w:r>
        <w:rPr>
          <w:vertAlign w:val="superscript"/>
        </w:rPr>
        <w:t>2</w:t>
      </w:r>
      <w:r>
        <w:t>’ variables.</w:t>
      </w:r>
    </w:p>
    <w:p w14:paraId="30F9AE48" w14:textId="7F278A55" w:rsidR="003C04F4" w:rsidRDefault="003C04F4" w:rsidP="003C04F4">
      <w:pPr>
        <w:pStyle w:val="Subtitle"/>
        <w:numPr>
          <w:ilvl w:val="0"/>
          <w:numId w:val="37"/>
        </w:numPr>
        <w:jc w:val="left"/>
      </w:pPr>
      <w:r>
        <w:t>Closed form solution – using the correlation coefficient between ‘x’ and ‘y’ variables and the standard deviation of both variables.</w:t>
      </w:r>
    </w:p>
    <w:p w14:paraId="2AF2C89B" w14:textId="0AE16DB9" w:rsidR="00723EA1" w:rsidRDefault="00723EA1" w:rsidP="00723EA1">
      <w:pPr>
        <w:pStyle w:val="Subtitle"/>
        <w:numPr>
          <w:ilvl w:val="0"/>
          <w:numId w:val="37"/>
        </w:numPr>
        <w:jc w:val="left"/>
      </w:pPr>
      <w:r>
        <w:t xml:space="preserve">Closed form solution – using matrix (use </w:t>
      </w:r>
      <w:r>
        <w:t>Python</w:t>
      </w:r>
      <w:bookmarkStart w:id="0" w:name="_GoBack"/>
      <w:bookmarkEnd w:id="0"/>
      <w:r>
        <w:t xml:space="preserve"> for matrix manipulation)</w:t>
      </w:r>
    </w:p>
    <w:p w14:paraId="759FDC3D" w14:textId="2B467EBB" w:rsidR="003C04F4" w:rsidRDefault="00600D36" w:rsidP="003C04F4">
      <w:pPr>
        <w:pStyle w:val="Subtitle"/>
        <w:numPr>
          <w:ilvl w:val="0"/>
          <w:numId w:val="37"/>
        </w:numPr>
        <w:jc w:val="left"/>
      </w:pPr>
      <w:r>
        <w:t xml:space="preserve">Python: </w:t>
      </w:r>
      <w:proofErr w:type="spellStart"/>
      <w:r>
        <w:t>Scikit</w:t>
      </w:r>
      <w:proofErr w:type="spellEnd"/>
      <w:r>
        <w:t>-Learn</w:t>
      </w:r>
    </w:p>
    <w:p w14:paraId="10D1196F" w14:textId="77777777" w:rsidR="003C04F4" w:rsidRDefault="003C04F4" w:rsidP="003C04F4">
      <w:pPr>
        <w:pStyle w:val="Subtitle"/>
        <w:ind w:left="720"/>
        <w:jc w:val="left"/>
      </w:pPr>
    </w:p>
    <w:p w14:paraId="40C961CF" w14:textId="77777777" w:rsidR="003C04F4" w:rsidRDefault="003C04F4" w:rsidP="003C04F4">
      <w:pPr>
        <w:pStyle w:val="Subtitle"/>
        <w:ind w:left="720"/>
        <w:jc w:val="left"/>
      </w:pPr>
      <w:r>
        <w:t>Make sure that your answers are the same using all the 3 methods.</w:t>
      </w:r>
    </w:p>
    <w:p w14:paraId="08BA1BAB" w14:textId="77777777" w:rsidR="003C04F4" w:rsidRDefault="003C04F4" w:rsidP="003C04F4">
      <w:pPr>
        <w:pStyle w:val="Subtitle"/>
        <w:jc w:val="left"/>
      </w:pPr>
    </w:p>
    <w:p w14:paraId="66C41DF3" w14:textId="77777777" w:rsidR="002527E7" w:rsidRDefault="00791039" w:rsidP="002527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CBDE147" w14:textId="4A78A5C6" w:rsidR="00735DC7" w:rsidRDefault="00735DC7" w:rsidP="00D36080">
      <w:pPr>
        <w:rPr>
          <w:rFonts w:ascii="Arial" w:hAnsi="Arial" w:cs="Arial"/>
        </w:rPr>
      </w:pPr>
    </w:p>
    <w:p w14:paraId="117C6E9B" w14:textId="251F4156" w:rsidR="00600D36" w:rsidRDefault="00600D36" w:rsidP="00D36080">
      <w:pPr>
        <w:rPr>
          <w:rFonts w:ascii="Arial" w:hAnsi="Arial" w:cs="Arial"/>
        </w:rPr>
      </w:pPr>
      <w:r>
        <w:rPr>
          <w:rFonts w:ascii="Arial" w:hAnsi="Arial" w:cs="Arial"/>
        </w:rPr>
        <w:t>Solve Problem#2 + #3 + #4 in Python.</w:t>
      </w:r>
    </w:p>
    <w:p w14:paraId="763D2877" w14:textId="77777777" w:rsidR="00600D36" w:rsidRDefault="00600D36" w:rsidP="00D36080">
      <w:pPr>
        <w:rPr>
          <w:rFonts w:ascii="Arial" w:hAnsi="Arial" w:cs="Arial"/>
        </w:rPr>
      </w:pPr>
    </w:p>
    <w:p w14:paraId="6B7806C7" w14:textId="77777777" w:rsidR="000B715A" w:rsidRPr="000B715A" w:rsidRDefault="003C04F4" w:rsidP="00D3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Problem#2</w:t>
      </w:r>
    </w:p>
    <w:p w14:paraId="76A90404" w14:textId="77777777" w:rsidR="000B715A" w:rsidRDefault="000B715A" w:rsidP="00D36080">
      <w:pPr>
        <w:rPr>
          <w:rFonts w:ascii="Arial" w:hAnsi="Arial" w:cs="Arial"/>
        </w:rPr>
      </w:pPr>
    </w:p>
    <w:p w14:paraId="4D0BF3E1" w14:textId="77777777" w:rsidR="000B715A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1DB009" wp14:editId="26F74A86">
            <wp:extent cx="5288280" cy="3505200"/>
            <wp:effectExtent l="0" t="0" r="0" b="0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E444" w14:textId="77777777" w:rsidR="000B715A" w:rsidRDefault="000B715A" w:rsidP="00D36080">
      <w:pPr>
        <w:rPr>
          <w:rFonts w:ascii="Arial" w:hAnsi="Arial" w:cs="Arial"/>
        </w:rPr>
      </w:pPr>
    </w:p>
    <w:p w14:paraId="041CE344" w14:textId="77777777" w:rsidR="000B715A" w:rsidRDefault="000B715A" w:rsidP="00D36080">
      <w:pPr>
        <w:rPr>
          <w:rFonts w:ascii="Arial" w:hAnsi="Arial" w:cs="Arial"/>
        </w:rPr>
      </w:pPr>
    </w:p>
    <w:p w14:paraId="63476405" w14:textId="77777777" w:rsidR="000B715A" w:rsidRDefault="000B715A" w:rsidP="00D36080">
      <w:pPr>
        <w:rPr>
          <w:rFonts w:ascii="Arial" w:hAnsi="Arial" w:cs="Arial"/>
        </w:rPr>
      </w:pPr>
    </w:p>
    <w:p w14:paraId="44D4F61F" w14:textId="77777777" w:rsidR="000B715A" w:rsidRDefault="000B715A" w:rsidP="00D36080">
      <w:pPr>
        <w:rPr>
          <w:rFonts w:ascii="Arial" w:hAnsi="Arial" w:cs="Arial"/>
        </w:rPr>
      </w:pPr>
    </w:p>
    <w:p w14:paraId="38F2E917" w14:textId="77777777" w:rsidR="000B715A" w:rsidRDefault="000B715A" w:rsidP="00D36080">
      <w:pPr>
        <w:rPr>
          <w:rFonts w:ascii="Arial" w:hAnsi="Arial" w:cs="Arial"/>
        </w:rPr>
      </w:pPr>
    </w:p>
    <w:p w14:paraId="59E4EB6C" w14:textId="77777777" w:rsidR="000B715A" w:rsidRDefault="000B715A" w:rsidP="00D36080">
      <w:pPr>
        <w:rPr>
          <w:rFonts w:ascii="Arial" w:hAnsi="Arial" w:cs="Arial"/>
        </w:rPr>
      </w:pPr>
    </w:p>
    <w:p w14:paraId="3E2886CB" w14:textId="77777777" w:rsidR="000B715A" w:rsidRDefault="000B715A" w:rsidP="00D36080">
      <w:pPr>
        <w:rPr>
          <w:rFonts w:ascii="Arial" w:hAnsi="Arial" w:cs="Arial"/>
        </w:rPr>
      </w:pPr>
    </w:p>
    <w:p w14:paraId="33C7FD8D" w14:textId="77777777" w:rsidR="000B715A" w:rsidRDefault="000B715A" w:rsidP="00D36080">
      <w:pPr>
        <w:rPr>
          <w:rFonts w:ascii="Arial" w:hAnsi="Arial" w:cs="Arial"/>
        </w:rPr>
      </w:pPr>
    </w:p>
    <w:p w14:paraId="1A56E1F7" w14:textId="77777777" w:rsidR="000B715A" w:rsidRDefault="002565FD" w:rsidP="00D360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278F1C" w14:textId="77777777" w:rsidR="000B715A" w:rsidRDefault="000B715A" w:rsidP="00D36080">
      <w:pPr>
        <w:rPr>
          <w:rFonts w:ascii="Arial" w:hAnsi="Arial" w:cs="Arial"/>
        </w:rPr>
      </w:pPr>
    </w:p>
    <w:p w14:paraId="12A9D880" w14:textId="77777777" w:rsidR="000B715A" w:rsidRPr="000B715A" w:rsidRDefault="00781B61" w:rsidP="000B71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Problem#3</w:t>
      </w:r>
    </w:p>
    <w:p w14:paraId="18E36A3D" w14:textId="77777777" w:rsidR="000B715A" w:rsidRDefault="000B715A" w:rsidP="00D36080">
      <w:pPr>
        <w:rPr>
          <w:rFonts w:ascii="Arial" w:hAnsi="Arial" w:cs="Arial"/>
        </w:rPr>
      </w:pPr>
    </w:p>
    <w:p w14:paraId="676F616D" w14:textId="77777777" w:rsidR="000B715A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F2B6E4" wp14:editId="355F3C38">
            <wp:extent cx="4404360" cy="3474720"/>
            <wp:effectExtent l="0" t="0" r="0" b="0"/>
            <wp:docPr id="4" name="Picture 4" descr="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1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8670" w14:textId="77777777" w:rsidR="000B715A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95FFB2" wp14:editId="127F10DB">
            <wp:extent cx="4000500" cy="1889760"/>
            <wp:effectExtent l="0" t="0" r="0" b="0"/>
            <wp:docPr id="5" name="Picture 5" descr="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1b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" b="44643"/>
                    <a:stretch/>
                  </pic:blipFill>
                  <pic:spPr bwMode="auto">
                    <a:xfrm>
                      <a:off x="0" y="0"/>
                      <a:ext cx="40005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7497C" w14:textId="77777777" w:rsidR="000B715A" w:rsidRDefault="000B715A" w:rsidP="00D36080">
      <w:pPr>
        <w:rPr>
          <w:rFonts w:ascii="Arial" w:hAnsi="Arial" w:cs="Arial"/>
        </w:rPr>
      </w:pPr>
    </w:p>
    <w:p w14:paraId="35BAE8DF" w14:textId="77777777" w:rsidR="000B715A" w:rsidRDefault="000B715A" w:rsidP="00D36080">
      <w:pPr>
        <w:rPr>
          <w:rFonts w:ascii="Arial" w:hAnsi="Arial" w:cs="Arial"/>
        </w:rPr>
      </w:pPr>
    </w:p>
    <w:p w14:paraId="5E849025" w14:textId="77777777" w:rsidR="000B715A" w:rsidRDefault="000B715A" w:rsidP="00D36080">
      <w:pPr>
        <w:rPr>
          <w:rFonts w:ascii="Arial" w:hAnsi="Arial" w:cs="Arial"/>
        </w:rPr>
      </w:pPr>
    </w:p>
    <w:p w14:paraId="1E9AD32E" w14:textId="77777777" w:rsidR="000B715A" w:rsidRDefault="000B715A" w:rsidP="00D36080">
      <w:pPr>
        <w:rPr>
          <w:rFonts w:ascii="Arial" w:hAnsi="Arial" w:cs="Arial"/>
        </w:rPr>
      </w:pPr>
    </w:p>
    <w:p w14:paraId="34A4493A" w14:textId="77777777" w:rsidR="000B715A" w:rsidRDefault="002565FD" w:rsidP="00D360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9A14C8" w14:textId="77777777" w:rsidR="000B715A" w:rsidRPr="000B715A" w:rsidRDefault="00781B61" w:rsidP="000B71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Problem#4</w:t>
      </w:r>
    </w:p>
    <w:p w14:paraId="3B1C06E9" w14:textId="77777777" w:rsidR="000B715A" w:rsidRDefault="000B715A" w:rsidP="00D36080">
      <w:pPr>
        <w:rPr>
          <w:rFonts w:ascii="Arial" w:hAnsi="Arial" w:cs="Arial"/>
        </w:rPr>
      </w:pPr>
    </w:p>
    <w:p w14:paraId="3D41F2B5" w14:textId="77777777" w:rsidR="000B715A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B65616" wp14:editId="01114A23">
            <wp:extent cx="4290060" cy="762000"/>
            <wp:effectExtent l="0" t="0" r="0" b="0"/>
            <wp:docPr id="6" name="Picture 6" descr="2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3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F55C06A" wp14:editId="67C34F9D">
            <wp:extent cx="4152900" cy="5715000"/>
            <wp:effectExtent l="0" t="0" r="0" b="0"/>
            <wp:docPr id="7" name="Picture 7" descr="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3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F055" w14:textId="77777777" w:rsidR="000B715A" w:rsidRDefault="000B715A" w:rsidP="00D36080">
      <w:pPr>
        <w:rPr>
          <w:rFonts w:ascii="Arial" w:hAnsi="Arial" w:cs="Arial"/>
        </w:rPr>
      </w:pPr>
    </w:p>
    <w:p w14:paraId="3FF8B9E8" w14:textId="77777777" w:rsidR="000B715A" w:rsidRDefault="000B715A" w:rsidP="00D36080">
      <w:pPr>
        <w:rPr>
          <w:rFonts w:ascii="Arial" w:hAnsi="Arial" w:cs="Arial"/>
        </w:rPr>
      </w:pPr>
    </w:p>
    <w:p w14:paraId="4400C8A1" w14:textId="77777777" w:rsidR="000B715A" w:rsidRPr="00781B61" w:rsidRDefault="000B715A" w:rsidP="00D36080">
      <w:pPr>
        <w:rPr>
          <w:rFonts w:ascii="Arial" w:hAnsi="Arial" w:cs="Arial"/>
        </w:rPr>
      </w:pPr>
    </w:p>
    <w:sectPr w:rsidR="000B715A" w:rsidRPr="00781B61">
      <w:headerReference w:type="default" r:id="rId13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F1EEC" w14:textId="77777777" w:rsidR="00557096" w:rsidRDefault="00557096">
      <w:r>
        <w:separator/>
      </w:r>
    </w:p>
  </w:endnote>
  <w:endnote w:type="continuationSeparator" w:id="0">
    <w:p w14:paraId="4BEE43E7" w14:textId="77777777" w:rsidR="00557096" w:rsidRDefault="0055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F2B3F" w14:textId="77777777" w:rsidR="00557096" w:rsidRDefault="00557096">
      <w:r>
        <w:separator/>
      </w:r>
    </w:p>
  </w:footnote>
  <w:footnote w:type="continuationSeparator" w:id="0">
    <w:p w14:paraId="6E86893D" w14:textId="77777777" w:rsidR="00557096" w:rsidRDefault="00557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13968" w14:textId="77777777" w:rsidR="005C4EC9" w:rsidRPr="00981E67" w:rsidRDefault="005C4EC9" w:rsidP="00981E67">
    <w:pPr>
      <w:jc w:val="right"/>
    </w:pPr>
    <w:r w:rsidRPr="00981E67">
      <w:t xml:space="preserve">Page </w:t>
    </w:r>
    <w:r w:rsidRPr="00981E67">
      <w:fldChar w:fldCharType="begin"/>
    </w:r>
    <w:r w:rsidRPr="00981E67">
      <w:instrText xml:space="preserve"> PAGE </w:instrText>
    </w:r>
    <w:r w:rsidRPr="00981E67">
      <w:fldChar w:fldCharType="separate"/>
    </w:r>
    <w:r w:rsidR="00616340">
      <w:rPr>
        <w:noProof/>
      </w:rPr>
      <w:t>1</w:t>
    </w:r>
    <w:r w:rsidRPr="00981E67">
      <w:fldChar w:fldCharType="end"/>
    </w:r>
  </w:p>
  <w:p w14:paraId="3D143DCC" w14:textId="77777777" w:rsidR="006B0417" w:rsidRPr="006B0417" w:rsidRDefault="006B0417" w:rsidP="006B0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8E5"/>
    <w:multiLevelType w:val="hybridMultilevel"/>
    <w:tmpl w:val="DE5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71CF"/>
    <w:multiLevelType w:val="hybridMultilevel"/>
    <w:tmpl w:val="8526782A"/>
    <w:lvl w:ilvl="0" w:tplc="F5E4CC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252850"/>
    <w:multiLevelType w:val="hybridMultilevel"/>
    <w:tmpl w:val="69204C38"/>
    <w:lvl w:ilvl="0" w:tplc="AFF60A3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120F004F"/>
    <w:multiLevelType w:val="hybridMultilevel"/>
    <w:tmpl w:val="292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1184"/>
    <w:multiLevelType w:val="hybridMultilevel"/>
    <w:tmpl w:val="3E5E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E0754"/>
    <w:multiLevelType w:val="hybridMultilevel"/>
    <w:tmpl w:val="A9A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627B"/>
    <w:multiLevelType w:val="hybridMultilevel"/>
    <w:tmpl w:val="E82E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779C7"/>
    <w:multiLevelType w:val="hybridMultilevel"/>
    <w:tmpl w:val="42784F7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DF74D4A"/>
    <w:multiLevelType w:val="singleLevel"/>
    <w:tmpl w:val="0426A50E"/>
    <w:lvl w:ilvl="0">
      <w:start w:val="1"/>
      <w:numFmt w:val="bullet"/>
      <w:pStyle w:val="Bullet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F3B5366"/>
    <w:multiLevelType w:val="hybridMultilevel"/>
    <w:tmpl w:val="936E5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D3031"/>
    <w:multiLevelType w:val="hybridMultilevel"/>
    <w:tmpl w:val="5296CC66"/>
    <w:lvl w:ilvl="0" w:tplc="F4AE6C2A">
      <w:start w:val="1"/>
      <w:numFmt w:val="bullet"/>
      <w:pStyle w:val="syl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F0104CDC">
      <w:start w:val="1"/>
      <w:numFmt w:val="decimal"/>
      <w:pStyle w:val="tablenum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7686B3D"/>
    <w:multiLevelType w:val="hybridMultilevel"/>
    <w:tmpl w:val="A486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15A4C"/>
    <w:multiLevelType w:val="hybridMultilevel"/>
    <w:tmpl w:val="B94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209FB"/>
    <w:multiLevelType w:val="hybridMultilevel"/>
    <w:tmpl w:val="25E0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5A65"/>
    <w:multiLevelType w:val="hybridMultilevel"/>
    <w:tmpl w:val="404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B50D5"/>
    <w:multiLevelType w:val="hybridMultilevel"/>
    <w:tmpl w:val="7AB4C84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394F5D53"/>
    <w:multiLevelType w:val="hybridMultilevel"/>
    <w:tmpl w:val="02A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A2A99"/>
    <w:multiLevelType w:val="hybridMultilevel"/>
    <w:tmpl w:val="251E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041A7"/>
    <w:multiLevelType w:val="hybridMultilevel"/>
    <w:tmpl w:val="36F84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C6397"/>
    <w:multiLevelType w:val="hybridMultilevel"/>
    <w:tmpl w:val="C5A4AE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8111E6"/>
    <w:multiLevelType w:val="hybridMultilevel"/>
    <w:tmpl w:val="A5E85252"/>
    <w:lvl w:ilvl="0" w:tplc="9BC66EE8">
      <w:start w:val="1"/>
      <w:numFmt w:val="bullet"/>
      <w:pStyle w:val="table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1" w15:restartNumberingAfterBreak="0">
    <w:nsid w:val="54504377"/>
    <w:multiLevelType w:val="hybridMultilevel"/>
    <w:tmpl w:val="DF5EC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DB1435"/>
    <w:multiLevelType w:val="hybridMultilevel"/>
    <w:tmpl w:val="BF5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43C53"/>
    <w:multiLevelType w:val="hybridMultilevel"/>
    <w:tmpl w:val="070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A3D1E"/>
    <w:multiLevelType w:val="hybridMultilevel"/>
    <w:tmpl w:val="D7EC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226"/>
    <w:multiLevelType w:val="hybridMultilevel"/>
    <w:tmpl w:val="76D0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55810"/>
    <w:multiLevelType w:val="singleLevel"/>
    <w:tmpl w:val="DD627996"/>
    <w:lvl w:ilvl="0">
      <w:start w:val="1"/>
      <w:numFmt w:val="bullet"/>
      <w:pStyle w:val="Bullets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C335068"/>
    <w:multiLevelType w:val="hybridMultilevel"/>
    <w:tmpl w:val="E36C4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05D17"/>
    <w:multiLevelType w:val="hybridMultilevel"/>
    <w:tmpl w:val="FBCA0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BC53C8"/>
    <w:multiLevelType w:val="hybridMultilevel"/>
    <w:tmpl w:val="B29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6D77"/>
    <w:multiLevelType w:val="hybridMultilevel"/>
    <w:tmpl w:val="9CE48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E7B14"/>
    <w:multiLevelType w:val="hybridMultilevel"/>
    <w:tmpl w:val="276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C6CB3"/>
    <w:multiLevelType w:val="hybridMultilevel"/>
    <w:tmpl w:val="A0D69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EB4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0E7F0B"/>
    <w:multiLevelType w:val="hybridMultilevel"/>
    <w:tmpl w:val="3EB27BA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 w15:restartNumberingAfterBreak="0">
    <w:nsid w:val="785C29DE"/>
    <w:multiLevelType w:val="hybridMultilevel"/>
    <w:tmpl w:val="CC2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31096"/>
    <w:multiLevelType w:val="hybridMultilevel"/>
    <w:tmpl w:val="F440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6D6ADF"/>
    <w:multiLevelType w:val="hybridMultilevel"/>
    <w:tmpl w:val="9400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6"/>
  </w:num>
  <w:num w:numId="4">
    <w:abstractNumId w:val="10"/>
  </w:num>
  <w:num w:numId="5">
    <w:abstractNumId w:val="1"/>
  </w:num>
  <w:num w:numId="6">
    <w:abstractNumId w:val="33"/>
  </w:num>
  <w:num w:numId="7">
    <w:abstractNumId w:val="34"/>
  </w:num>
  <w:num w:numId="8">
    <w:abstractNumId w:val="2"/>
  </w:num>
  <w:num w:numId="9">
    <w:abstractNumId w:val="20"/>
  </w:num>
  <w:num w:numId="10">
    <w:abstractNumId w:val="7"/>
  </w:num>
  <w:num w:numId="11">
    <w:abstractNumId w:val="12"/>
  </w:num>
  <w:num w:numId="12">
    <w:abstractNumId w:val="29"/>
  </w:num>
  <w:num w:numId="13">
    <w:abstractNumId w:val="5"/>
  </w:num>
  <w:num w:numId="14">
    <w:abstractNumId w:val="6"/>
  </w:num>
  <w:num w:numId="15">
    <w:abstractNumId w:val="0"/>
  </w:num>
  <w:num w:numId="16">
    <w:abstractNumId w:val="35"/>
  </w:num>
  <w:num w:numId="17">
    <w:abstractNumId w:val="11"/>
  </w:num>
  <w:num w:numId="18">
    <w:abstractNumId w:val="4"/>
  </w:num>
  <w:num w:numId="19">
    <w:abstractNumId w:val="31"/>
  </w:num>
  <w:num w:numId="20">
    <w:abstractNumId w:val="36"/>
  </w:num>
  <w:num w:numId="21">
    <w:abstractNumId w:val="14"/>
  </w:num>
  <w:num w:numId="22">
    <w:abstractNumId w:val="37"/>
  </w:num>
  <w:num w:numId="23">
    <w:abstractNumId w:val="13"/>
  </w:num>
  <w:num w:numId="24">
    <w:abstractNumId w:val="22"/>
  </w:num>
  <w:num w:numId="25">
    <w:abstractNumId w:val="9"/>
  </w:num>
  <w:num w:numId="26">
    <w:abstractNumId w:val="16"/>
  </w:num>
  <w:num w:numId="27">
    <w:abstractNumId w:val="30"/>
  </w:num>
  <w:num w:numId="28">
    <w:abstractNumId w:val="23"/>
  </w:num>
  <w:num w:numId="29">
    <w:abstractNumId w:val="32"/>
  </w:num>
  <w:num w:numId="30">
    <w:abstractNumId w:val="24"/>
  </w:num>
  <w:num w:numId="31">
    <w:abstractNumId w:val="18"/>
  </w:num>
  <w:num w:numId="32">
    <w:abstractNumId w:val="25"/>
  </w:num>
  <w:num w:numId="33">
    <w:abstractNumId w:val="3"/>
  </w:num>
  <w:num w:numId="34">
    <w:abstractNumId w:val="17"/>
  </w:num>
  <w:num w:numId="35">
    <w:abstractNumId w:val="27"/>
  </w:num>
  <w:num w:numId="36">
    <w:abstractNumId w:val="21"/>
  </w:num>
  <w:num w:numId="37">
    <w:abstractNumId w:val="1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C4"/>
    <w:rsid w:val="000017AC"/>
    <w:rsid w:val="00001B31"/>
    <w:rsid w:val="00004271"/>
    <w:rsid w:val="0000671A"/>
    <w:rsid w:val="000110FB"/>
    <w:rsid w:val="00012430"/>
    <w:rsid w:val="00017421"/>
    <w:rsid w:val="000339DF"/>
    <w:rsid w:val="000472B3"/>
    <w:rsid w:val="000700D4"/>
    <w:rsid w:val="00077E7A"/>
    <w:rsid w:val="000875B7"/>
    <w:rsid w:val="00091A79"/>
    <w:rsid w:val="000A11AB"/>
    <w:rsid w:val="000A665F"/>
    <w:rsid w:val="000B3126"/>
    <w:rsid w:val="000B715A"/>
    <w:rsid w:val="000C69D8"/>
    <w:rsid w:val="00111466"/>
    <w:rsid w:val="001157A6"/>
    <w:rsid w:val="001357C0"/>
    <w:rsid w:val="00151EBD"/>
    <w:rsid w:val="00154E7C"/>
    <w:rsid w:val="001738CF"/>
    <w:rsid w:val="00196CD9"/>
    <w:rsid w:val="001B232A"/>
    <w:rsid w:val="001B334B"/>
    <w:rsid w:val="001C062D"/>
    <w:rsid w:val="001C33C8"/>
    <w:rsid w:val="001D3278"/>
    <w:rsid w:val="001D73D5"/>
    <w:rsid w:val="001E785F"/>
    <w:rsid w:val="001F357C"/>
    <w:rsid w:val="00212FC4"/>
    <w:rsid w:val="002341CD"/>
    <w:rsid w:val="00241EE6"/>
    <w:rsid w:val="002527E7"/>
    <w:rsid w:val="002565FD"/>
    <w:rsid w:val="00262638"/>
    <w:rsid w:val="00275DF9"/>
    <w:rsid w:val="002830BF"/>
    <w:rsid w:val="00287025"/>
    <w:rsid w:val="002C73DC"/>
    <w:rsid w:val="002D43C3"/>
    <w:rsid w:val="002F19A2"/>
    <w:rsid w:val="002F1B3A"/>
    <w:rsid w:val="002F216B"/>
    <w:rsid w:val="00303910"/>
    <w:rsid w:val="003068A7"/>
    <w:rsid w:val="003120F9"/>
    <w:rsid w:val="003324D6"/>
    <w:rsid w:val="003522BA"/>
    <w:rsid w:val="003779C1"/>
    <w:rsid w:val="0038143E"/>
    <w:rsid w:val="003C04F4"/>
    <w:rsid w:val="003C31C1"/>
    <w:rsid w:val="003D591D"/>
    <w:rsid w:val="003D68DE"/>
    <w:rsid w:val="003D6D23"/>
    <w:rsid w:val="003E267A"/>
    <w:rsid w:val="00402BE1"/>
    <w:rsid w:val="0040715F"/>
    <w:rsid w:val="00412C3C"/>
    <w:rsid w:val="00415A3A"/>
    <w:rsid w:val="004411EE"/>
    <w:rsid w:val="004421C1"/>
    <w:rsid w:val="00444482"/>
    <w:rsid w:val="00450EC8"/>
    <w:rsid w:val="00460322"/>
    <w:rsid w:val="0048456D"/>
    <w:rsid w:val="004859CA"/>
    <w:rsid w:val="004A7F74"/>
    <w:rsid w:val="004B491B"/>
    <w:rsid w:val="004D6005"/>
    <w:rsid w:val="004E080E"/>
    <w:rsid w:val="004E4B6A"/>
    <w:rsid w:val="004F3389"/>
    <w:rsid w:val="00502194"/>
    <w:rsid w:val="00524832"/>
    <w:rsid w:val="00533982"/>
    <w:rsid w:val="00540F82"/>
    <w:rsid w:val="005418C7"/>
    <w:rsid w:val="005418E8"/>
    <w:rsid w:val="00543932"/>
    <w:rsid w:val="00546733"/>
    <w:rsid w:val="00557096"/>
    <w:rsid w:val="00560499"/>
    <w:rsid w:val="00585905"/>
    <w:rsid w:val="00586C53"/>
    <w:rsid w:val="005932AC"/>
    <w:rsid w:val="005B4374"/>
    <w:rsid w:val="005B49A9"/>
    <w:rsid w:val="005C4EC9"/>
    <w:rsid w:val="005F77EE"/>
    <w:rsid w:val="005F7A75"/>
    <w:rsid w:val="00600D36"/>
    <w:rsid w:val="006049CF"/>
    <w:rsid w:val="00616340"/>
    <w:rsid w:val="00623C65"/>
    <w:rsid w:val="006575ED"/>
    <w:rsid w:val="00662C2E"/>
    <w:rsid w:val="00665C70"/>
    <w:rsid w:val="00680B66"/>
    <w:rsid w:val="006B0417"/>
    <w:rsid w:val="006D22CC"/>
    <w:rsid w:val="006D48D2"/>
    <w:rsid w:val="006D53A1"/>
    <w:rsid w:val="00704D04"/>
    <w:rsid w:val="0070569D"/>
    <w:rsid w:val="00723EA1"/>
    <w:rsid w:val="00735DC7"/>
    <w:rsid w:val="0075734D"/>
    <w:rsid w:val="00762592"/>
    <w:rsid w:val="00781B61"/>
    <w:rsid w:val="00783149"/>
    <w:rsid w:val="00791039"/>
    <w:rsid w:val="007A0F12"/>
    <w:rsid w:val="007B651D"/>
    <w:rsid w:val="007C1045"/>
    <w:rsid w:val="007E4835"/>
    <w:rsid w:val="007E722A"/>
    <w:rsid w:val="008075A1"/>
    <w:rsid w:val="0083491D"/>
    <w:rsid w:val="008568CC"/>
    <w:rsid w:val="008576DD"/>
    <w:rsid w:val="00881A2D"/>
    <w:rsid w:val="00891EEA"/>
    <w:rsid w:val="008A4CBB"/>
    <w:rsid w:val="008B5629"/>
    <w:rsid w:val="008C432A"/>
    <w:rsid w:val="008C4A4A"/>
    <w:rsid w:val="008D6149"/>
    <w:rsid w:val="008E64FF"/>
    <w:rsid w:val="008E6D54"/>
    <w:rsid w:val="008F000B"/>
    <w:rsid w:val="009105EB"/>
    <w:rsid w:val="009126DB"/>
    <w:rsid w:val="009230E8"/>
    <w:rsid w:val="00952E3C"/>
    <w:rsid w:val="00965177"/>
    <w:rsid w:val="00980B43"/>
    <w:rsid w:val="00981E67"/>
    <w:rsid w:val="00984ACD"/>
    <w:rsid w:val="00993E24"/>
    <w:rsid w:val="009A1B97"/>
    <w:rsid w:val="009D5E1F"/>
    <w:rsid w:val="00A062A6"/>
    <w:rsid w:val="00A21099"/>
    <w:rsid w:val="00A23286"/>
    <w:rsid w:val="00A25A38"/>
    <w:rsid w:val="00A34CE9"/>
    <w:rsid w:val="00A80E75"/>
    <w:rsid w:val="00A97213"/>
    <w:rsid w:val="00AC5B5C"/>
    <w:rsid w:val="00AE373A"/>
    <w:rsid w:val="00B21C16"/>
    <w:rsid w:val="00B23BBF"/>
    <w:rsid w:val="00B3067A"/>
    <w:rsid w:val="00B30CE1"/>
    <w:rsid w:val="00B33B7E"/>
    <w:rsid w:val="00B64665"/>
    <w:rsid w:val="00B85E0C"/>
    <w:rsid w:val="00BB18FF"/>
    <w:rsid w:val="00BC1E54"/>
    <w:rsid w:val="00BD4ACF"/>
    <w:rsid w:val="00BF3162"/>
    <w:rsid w:val="00C01716"/>
    <w:rsid w:val="00C02416"/>
    <w:rsid w:val="00C34BE6"/>
    <w:rsid w:val="00C378CD"/>
    <w:rsid w:val="00C67361"/>
    <w:rsid w:val="00C873C9"/>
    <w:rsid w:val="00CB1BC7"/>
    <w:rsid w:val="00CB54A0"/>
    <w:rsid w:val="00CC382F"/>
    <w:rsid w:val="00CE3EDD"/>
    <w:rsid w:val="00CE456B"/>
    <w:rsid w:val="00D34A4C"/>
    <w:rsid w:val="00D36080"/>
    <w:rsid w:val="00D50CB6"/>
    <w:rsid w:val="00D6625A"/>
    <w:rsid w:val="00D911AC"/>
    <w:rsid w:val="00DA7B34"/>
    <w:rsid w:val="00DB1E54"/>
    <w:rsid w:val="00DD6A7B"/>
    <w:rsid w:val="00DE6DA3"/>
    <w:rsid w:val="00DF3160"/>
    <w:rsid w:val="00E066ED"/>
    <w:rsid w:val="00E0799C"/>
    <w:rsid w:val="00E148DB"/>
    <w:rsid w:val="00E1500C"/>
    <w:rsid w:val="00E2597A"/>
    <w:rsid w:val="00E741AE"/>
    <w:rsid w:val="00EC0876"/>
    <w:rsid w:val="00EC5740"/>
    <w:rsid w:val="00ED74B9"/>
    <w:rsid w:val="00ED7B13"/>
    <w:rsid w:val="00EF620E"/>
    <w:rsid w:val="00F225B8"/>
    <w:rsid w:val="00F260F4"/>
    <w:rsid w:val="00F50F20"/>
    <w:rsid w:val="00F51DA2"/>
    <w:rsid w:val="00FB2E63"/>
    <w:rsid w:val="00FC21A9"/>
    <w:rsid w:val="00FC48D8"/>
    <w:rsid w:val="00FF502C"/>
    <w:rsid w:val="00FF62EC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4929B2"/>
  <w15:chartTrackingRefBased/>
  <w15:docId w15:val="{3E624EF7-05F3-44A3-9428-2E620059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54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ind w:left="900"/>
      <w:outlineLvl w:val="3"/>
    </w:pPr>
    <w:rPr>
      <w:rFonts w:ascii="Arial" w:hAnsi="Arial" w:cs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link w:val="SubtitleChar"/>
    <w:qFormat/>
    <w:pPr>
      <w:jc w:val="center"/>
      <w:outlineLvl w:val="1"/>
    </w:pPr>
    <w:rPr>
      <w:rFonts w:ascii="Arial" w:hAnsi="Arial" w:cs="Arial"/>
      <w:sz w:val="22"/>
    </w:rPr>
  </w:style>
  <w:style w:type="paragraph" w:customStyle="1" w:styleId="tablebullet">
    <w:name w:val="tablebullet"/>
    <w:basedOn w:val="sylbullet"/>
    <w:pPr>
      <w:numPr>
        <w:numId w:val="9"/>
      </w:numPr>
    </w:pPr>
  </w:style>
  <w:style w:type="paragraph" w:customStyle="1" w:styleId="syltext">
    <w:name w:val="syltext"/>
    <w:basedOn w:val="Normal"/>
    <w:pPr>
      <w:ind w:left="540"/>
    </w:pPr>
    <w:rPr>
      <w:rFonts w:ascii="Arial" w:hAnsi="Arial" w:cs="Arial"/>
      <w:sz w:val="20"/>
    </w:rPr>
  </w:style>
  <w:style w:type="paragraph" w:customStyle="1" w:styleId="tablenum">
    <w:name w:val="tablenum"/>
    <w:basedOn w:val="syltext"/>
    <w:pPr>
      <w:numPr>
        <w:ilvl w:val="1"/>
        <w:numId w:val="4"/>
      </w:numPr>
      <w:ind w:left="364"/>
    </w:pPr>
  </w:style>
  <w:style w:type="paragraph" w:customStyle="1" w:styleId="sylbullet">
    <w:name w:val="sylbullet"/>
    <w:basedOn w:val="syltext"/>
    <w:pPr>
      <w:numPr>
        <w:numId w:val="4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s1">
    <w:name w:val="Bullets1"/>
    <w:basedOn w:val="Normal"/>
    <w:pPr>
      <w:numPr>
        <w:numId w:val="2"/>
      </w:numPr>
      <w:tabs>
        <w:tab w:val="clear" w:pos="360"/>
      </w:tabs>
      <w:ind w:left="1267"/>
    </w:pPr>
    <w:rPr>
      <w:rFonts w:ascii="Arial" w:hAnsi="Arial"/>
      <w:bCs/>
      <w:sz w:val="20"/>
      <w:szCs w:val="20"/>
    </w:rPr>
  </w:style>
  <w:style w:type="paragraph" w:customStyle="1" w:styleId="Bullets2">
    <w:name w:val="Bullets2"/>
    <w:basedOn w:val="Bullets1"/>
    <w:pPr>
      <w:numPr>
        <w:numId w:val="3"/>
      </w:numPr>
      <w:tabs>
        <w:tab w:val="clear" w:pos="360"/>
        <w:tab w:val="num" w:pos="1620"/>
      </w:tabs>
      <w:ind w:left="1627"/>
    </w:pPr>
  </w:style>
  <w:style w:type="paragraph" w:styleId="BodyText">
    <w:name w:val="Body Text"/>
    <w:basedOn w:val="Normal"/>
    <w:semiHidden/>
    <w:rPr>
      <w:rFonts w:ascii="Arial" w:hAnsi="Arial"/>
      <w:sz w:val="22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sid w:val="008D614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1B9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D22CC"/>
    <w:rPr>
      <w:color w:val="800080"/>
      <w:u w:val="single"/>
    </w:rPr>
  </w:style>
  <w:style w:type="character" w:customStyle="1" w:styleId="apple-converted-space">
    <w:name w:val="apple-converted-space"/>
    <w:rsid w:val="00984ACD"/>
  </w:style>
  <w:style w:type="table" w:styleId="TableGrid">
    <w:name w:val="Table Grid"/>
    <w:basedOn w:val="TableNormal"/>
    <w:uiPriority w:val="59"/>
    <w:rsid w:val="00135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FF7E51"/>
    <w:rPr>
      <w:rFonts w:ascii="Arial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FF7E51"/>
    <w:pPr>
      <w:ind w:left="720"/>
    </w:pPr>
  </w:style>
  <w:style w:type="character" w:customStyle="1" w:styleId="TitleChar">
    <w:name w:val="Title Char"/>
    <w:link w:val="Title"/>
    <w:rsid w:val="003779C1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yllabu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E47B5-31A4-4829-AFAE-C0AEB82D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syllabus2.dot</Template>
  <TotalTime>15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Value Project Management</vt:lpstr>
    </vt:vector>
  </TitlesOfParts>
  <Company>UNEX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Value Project Management</dc:title>
  <dc:subject/>
  <dc:creator>Extension</dc:creator>
  <cp:keywords/>
  <cp:lastModifiedBy>Ash</cp:lastModifiedBy>
  <cp:revision>13</cp:revision>
  <cp:lastPrinted>2015-07-31T15:11:00Z</cp:lastPrinted>
  <dcterms:created xsi:type="dcterms:W3CDTF">2017-05-23T18:23:00Z</dcterms:created>
  <dcterms:modified xsi:type="dcterms:W3CDTF">2018-06-26T23:04:00Z</dcterms:modified>
</cp:coreProperties>
</file>