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7E206F" w14:textId="77777777" w:rsidR="001B0D1C" w:rsidRDefault="001B0D1C" w:rsidP="001B0D1C">
      <w:pPr>
        <w:pStyle w:val="Title"/>
        <w:rPr>
          <w:b w:val="0"/>
          <w:szCs w:val="28"/>
        </w:rPr>
      </w:pPr>
      <w:r>
        <w:rPr>
          <w:b w:val="0"/>
          <w:szCs w:val="28"/>
        </w:rPr>
        <w:t>Tae Coding</w:t>
      </w:r>
    </w:p>
    <w:p w14:paraId="15AF0B02" w14:textId="77777777" w:rsidR="001B0D1C" w:rsidRDefault="001B0D1C" w:rsidP="001B0D1C">
      <w:pPr>
        <w:pStyle w:val="Title"/>
        <w:rPr>
          <w:b w:val="0"/>
          <w:szCs w:val="28"/>
        </w:rPr>
      </w:pPr>
      <w:r>
        <w:rPr>
          <w:b w:val="0"/>
          <w:szCs w:val="28"/>
        </w:rPr>
        <w:t>Introduction to Data Science: CS61</w:t>
      </w:r>
    </w:p>
    <w:p w14:paraId="7746068B" w14:textId="77777777" w:rsidR="001B0D1C" w:rsidRDefault="001B0D1C" w:rsidP="001B0D1C">
      <w:pPr>
        <w:pStyle w:val="Title"/>
        <w:rPr>
          <w:b w:val="0"/>
          <w:szCs w:val="28"/>
        </w:rPr>
      </w:pPr>
      <w:r>
        <w:rPr>
          <w:b w:val="0"/>
          <w:szCs w:val="28"/>
        </w:rPr>
        <w:t>Summer 2018</w:t>
      </w:r>
    </w:p>
    <w:p w14:paraId="5475F2E3" w14:textId="77777777" w:rsidR="001B0D1C" w:rsidRDefault="001B0D1C" w:rsidP="001B0D1C">
      <w:pPr>
        <w:pStyle w:val="Title"/>
        <w:rPr>
          <w:b w:val="0"/>
          <w:szCs w:val="28"/>
        </w:rPr>
      </w:pPr>
      <w:r>
        <w:rPr>
          <w:b w:val="0"/>
          <w:szCs w:val="28"/>
        </w:rPr>
        <w:t>Class Exercise#5</w:t>
      </w:r>
    </w:p>
    <w:p w14:paraId="4BF3D9FD" w14:textId="77777777" w:rsidR="001B0D1C" w:rsidRPr="001B334B" w:rsidRDefault="001B0D1C" w:rsidP="001B0D1C">
      <w:pPr>
        <w:pStyle w:val="Title"/>
        <w:jc w:val="left"/>
        <w:rPr>
          <w:b w:val="0"/>
          <w:sz w:val="22"/>
          <w:szCs w:val="22"/>
        </w:rPr>
      </w:pPr>
      <w:r w:rsidRPr="00981E67">
        <w:rPr>
          <w:b w:val="0"/>
          <w:sz w:val="22"/>
          <w:szCs w:val="22"/>
        </w:rPr>
        <w:t xml:space="preserve">Date Given: </w:t>
      </w:r>
      <w:r>
        <w:rPr>
          <w:b w:val="0"/>
          <w:sz w:val="22"/>
          <w:szCs w:val="22"/>
        </w:rPr>
        <w:t>June 26, 2018</w:t>
      </w:r>
      <w:r w:rsidRPr="00981E67">
        <w:rPr>
          <w:b w:val="0"/>
          <w:sz w:val="22"/>
          <w:szCs w:val="22"/>
        </w:rPr>
        <w:tab/>
      </w:r>
      <w:r w:rsidRPr="00981E67"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</w:r>
      <w:r>
        <w:rPr>
          <w:b w:val="0"/>
          <w:sz w:val="22"/>
          <w:szCs w:val="22"/>
        </w:rPr>
        <w:tab/>
        <w:t>Due Date:</w:t>
      </w:r>
    </w:p>
    <w:p w14:paraId="64FE8B7C" w14:textId="77777777" w:rsidR="001B0D1C" w:rsidRDefault="001B0D1C" w:rsidP="001B0D1C">
      <w:pPr>
        <w:pStyle w:val="Subtitle"/>
        <w:jc w:val="left"/>
      </w:pPr>
      <w:r>
        <w:t>=======================================================================</w:t>
      </w:r>
    </w:p>
    <w:p w14:paraId="6A3FC3F1" w14:textId="77777777" w:rsidR="00D36080" w:rsidRDefault="00D36080" w:rsidP="00D36080">
      <w:pPr>
        <w:rPr>
          <w:rFonts w:ascii="Arial" w:hAnsi="Arial" w:cs="Arial"/>
          <w:sz w:val="22"/>
          <w:szCs w:val="22"/>
        </w:rPr>
      </w:pP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2"/>
        <w:gridCol w:w="8798"/>
      </w:tblGrid>
      <w:tr w:rsidR="00D36080" w14:paraId="091753B1" w14:textId="77777777" w:rsidTr="008A14A2">
        <w:tc>
          <w:tcPr>
            <w:tcW w:w="1272" w:type="dxa"/>
            <w:shd w:val="clear" w:color="auto" w:fill="auto"/>
          </w:tcPr>
          <w:p w14:paraId="2B4CEDB6" w14:textId="77777777" w:rsidR="00D36080" w:rsidRPr="009632AE" w:rsidRDefault="00D36080" w:rsidP="004071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2AE">
              <w:rPr>
                <w:rFonts w:ascii="Arial" w:hAnsi="Arial" w:cs="Arial"/>
                <w:b/>
                <w:sz w:val="22"/>
                <w:szCs w:val="22"/>
              </w:rPr>
              <w:t>Problem Number</w:t>
            </w:r>
          </w:p>
        </w:tc>
        <w:tc>
          <w:tcPr>
            <w:tcW w:w="8798" w:type="dxa"/>
            <w:shd w:val="clear" w:color="auto" w:fill="auto"/>
          </w:tcPr>
          <w:p w14:paraId="41482DF1" w14:textId="77777777" w:rsidR="00D36080" w:rsidRPr="009632AE" w:rsidRDefault="00D36080" w:rsidP="0040715F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9632AE">
              <w:rPr>
                <w:rFonts w:ascii="Arial" w:hAnsi="Arial" w:cs="Arial"/>
                <w:b/>
                <w:sz w:val="22"/>
                <w:szCs w:val="22"/>
              </w:rPr>
              <w:t>Answer</w:t>
            </w:r>
          </w:p>
        </w:tc>
      </w:tr>
      <w:tr w:rsidR="00D36080" w14:paraId="2FDA3093" w14:textId="77777777" w:rsidTr="008A14A2">
        <w:tc>
          <w:tcPr>
            <w:tcW w:w="1272" w:type="dxa"/>
            <w:shd w:val="clear" w:color="auto" w:fill="auto"/>
          </w:tcPr>
          <w:p w14:paraId="5EF2584F" w14:textId="77777777" w:rsidR="00D36080" w:rsidRPr="009632AE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8798" w:type="dxa"/>
            <w:shd w:val="clear" w:color="auto" w:fill="auto"/>
          </w:tcPr>
          <w:p w14:paraId="1232B295" w14:textId="77777777" w:rsidR="00FE1D18" w:rsidRPr="007A1696" w:rsidRDefault="00D36080" w:rsidP="00FE1D18">
            <w:pPr>
              <w:rPr>
                <w:rFonts w:ascii="Arial" w:hAnsi="Arial" w:cs="Arial"/>
                <w:sz w:val="22"/>
                <w:szCs w:val="22"/>
              </w:rPr>
            </w:pPr>
            <w:r w:rsidRPr="007A1696">
              <w:rPr>
                <w:rFonts w:asciiTheme="minorHAnsi" w:hAnsiTheme="minorHAnsi" w:cstheme="minorHAnsi"/>
                <w:sz w:val="22"/>
                <w:szCs w:val="22"/>
              </w:rPr>
              <w:t xml:space="preserve">Answers: </w:t>
            </w:r>
            <w:r w:rsidR="00FE1D18" w:rsidRPr="007A1696">
              <w:rPr>
                <w:rFonts w:asciiTheme="minorHAnsi" w:hAnsiTheme="minorHAnsi" w:cstheme="minorHAnsi"/>
                <w:sz w:val="22"/>
                <w:szCs w:val="22"/>
              </w:rPr>
              <w:t>Regression Equation</w:t>
            </w:r>
            <w:r w:rsidR="00FE1D18">
              <w:rPr>
                <w:rFonts w:ascii="Arial" w:hAnsi="Arial" w:cs="Arial"/>
              </w:rPr>
              <w:t xml:space="preserve">: </w:t>
            </w:r>
            <m:oMath>
              <m:r>
                <w:rPr>
                  <w:rFonts w:ascii="Cambria Math" w:hAnsi="Cambria Math" w:cs="Arial"/>
                  <w:sz w:val="22"/>
                  <w:szCs w:val="22"/>
                </w:rPr>
                <m:t>y=53.5x-1354.5</m:t>
              </m:r>
            </m:oMath>
          </w:p>
          <w:p w14:paraId="3DF9B67A" w14:textId="77777777" w:rsidR="00D36080" w:rsidRPr="006A4D9C" w:rsidRDefault="00D36080" w:rsidP="0040715F">
            <w:pPr>
              <w:pStyle w:val="Subtitle"/>
              <w:jc w:val="left"/>
            </w:pPr>
          </w:p>
        </w:tc>
      </w:tr>
      <w:tr w:rsidR="00D36080" w14:paraId="496797C3" w14:textId="77777777" w:rsidTr="008A14A2">
        <w:tc>
          <w:tcPr>
            <w:tcW w:w="1272" w:type="dxa"/>
            <w:shd w:val="clear" w:color="auto" w:fill="auto"/>
          </w:tcPr>
          <w:p w14:paraId="60865177" w14:textId="77777777" w:rsidR="00D36080" w:rsidRPr="009632AE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8798" w:type="dxa"/>
            <w:shd w:val="clear" w:color="auto" w:fill="auto"/>
          </w:tcPr>
          <w:p w14:paraId="1BF028CF" w14:textId="77777777" w:rsidR="007A1696" w:rsidRDefault="00D36080" w:rsidP="0040715F">
            <w:pPr>
              <w:pStyle w:val="Subtitle"/>
              <w:jc w:val="left"/>
            </w:pPr>
            <w:r>
              <w:t>Answers:</w:t>
            </w:r>
            <w:r w:rsidR="007A1696">
              <w:t xml:space="preserve"> </w:t>
            </w:r>
          </w:p>
          <w:p w14:paraId="675A5A39" w14:textId="77777777" w:rsidR="007A1696" w:rsidRDefault="008B4F39" w:rsidP="008B4F39">
            <w:pPr>
              <w:pStyle w:val="Subtitle"/>
              <w:numPr>
                <w:ilvl w:val="0"/>
                <w:numId w:val="39"/>
              </w:numPr>
              <w:jc w:val="left"/>
            </w:pPr>
            <w:r>
              <w:t>2.5134</w:t>
            </w:r>
          </w:p>
          <w:p w14:paraId="1044326C" w14:textId="77777777" w:rsidR="007A1696" w:rsidRDefault="007A1696" w:rsidP="008B4F39">
            <w:pPr>
              <w:pStyle w:val="Subtitle"/>
              <w:numPr>
                <w:ilvl w:val="0"/>
                <w:numId w:val="39"/>
              </w:numPr>
              <w:jc w:val="left"/>
            </w:pPr>
            <w:r>
              <w:t xml:space="preserve">1 additional hour </w:t>
            </w:r>
            <w:r w:rsidR="00C25300">
              <w:t>of video</w:t>
            </w:r>
            <w:r w:rsidR="0080480D">
              <w:t>,</w:t>
            </w:r>
            <w:r w:rsidR="00C25300">
              <w:t xml:space="preserve"> </w:t>
            </w:r>
            <w:r>
              <w:t xml:space="preserve">GPA drops </w:t>
            </w:r>
            <w:r w:rsidR="00C25300">
              <w:t xml:space="preserve">by </w:t>
            </w:r>
            <w:r>
              <w:t xml:space="preserve">0.0526, </w:t>
            </w:r>
          </w:p>
          <w:p w14:paraId="234F1A6D" w14:textId="77777777" w:rsidR="00D36080" w:rsidRDefault="007A1696" w:rsidP="008B4F39">
            <w:pPr>
              <w:pStyle w:val="Subtitle"/>
              <w:numPr>
                <w:ilvl w:val="0"/>
                <w:numId w:val="39"/>
              </w:numPr>
              <w:jc w:val="left"/>
            </w:pPr>
            <w:r>
              <w:t>No Video GPA = 2.9342</w:t>
            </w:r>
            <w:r w:rsidR="008F65D4">
              <w:t xml:space="preserve"> </w:t>
            </w:r>
          </w:p>
          <w:p w14:paraId="2CB57C20" w14:textId="77777777" w:rsidR="007A1696" w:rsidRPr="006A4D9C" w:rsidRDefault="007A1696" w:rsidP="008B4F39">
            <w:pPr>
              <w:pStyle w:val="Subtitle"/>
              <w:numPr>
                <w:ilvl w:val="0"/>
                <w:numId w:val="39"/>
              </w:numPr>
              <w:jc w:val="left"/>
            </w:pPr>
            <w:r>
              <w:t>Above the average</w:t>
            </w:r>
          </w:p>
        </w:tc>
      </w:tr>
      <w:tr w:rsidR="00D36080" w14:paraId="3A1D643F" w14:textId="77777777" w:rsidTr="008A14A2">
        <w:tc>
          <w:tcPr>
            <w:tcW w:w="1272" w:type="dxa"/>
            <w:shd w:val="clear" w:color="auto" w:fill="auto"/>
          </w:tcPr>
          <w:p w14:paraId="26360043" w14:textId="77777777" w:rsidR="00D36080" w:rsidRPr="009632AE" w:rsidRDefault="008A14A2" w:rsidP="0040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8798" w:type="dxa"/>
            <w:shd w:val="clear" w:color="auto" w:fill="auto"/>
          </w:tcPr>
          <w:p w14:paraId="00B4DDD0" w14:textId="77777777" w:rsidR="00D36080" w:rsidRDefault="00D36080" w:rsidP="0040715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Answer</w:t>
            </w:r>
            <w:r>
              <w:rPr>
                <w:rFonts w:ascii="Arial" w:hAnsi="Arial" w:cs="Arial"/>
                <w:sz w:val="22"/>
                <w:szCs w:val="22"/>
              </w:rPr>
              <w:t>s:</w:t>
            </w:r>
          </w:p>
          <w:p w14:paraId="35AE3560" w14:textId="77777777" w:rsidR="00921825" w:rsidRPr="00D630EA" w:rsidRDefault="00921825" w:rsidP="00921825">
            <w:pPr>
              <w:pStyle w:val="ListParagraph"/>
              <w:numPr>
                <w:ilvl w:val="0"/>
                <w:numId w:val="43"/>
              </w:num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Regression Eq: </w:t>
            </w:r>
            <m:oMath>
              <m:r>
                <w:rPr>
                  <w:rFonts w:ascii="Cambria Math" w:hAnsi="Cambria Math" w:cs="Arial"/>
                </w:rPr>
                <m:t>Head-Circumference=0.1827*Height+12.4932</m:t>
              </m:r>
            </m:oMath>
          </w:p>
          <w:p w14:paraId="77428248" w14:textId="77777777" w:rsidR="00E928E4" w:rsidRDefault="00921825" w:rsidP="0092182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height increases by1, HC increases by 0.1827</w:t>
            </w:r>
          </w:p>
          <w:p w14:paraId="4D8D0ABA" w14:textId="77777777" w:rsidR="00921825" w:rsidRDefault="00921825" w:rsidP="0092182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17.06 inch</w:t>
            </w:r>
          </w:p>
          <w:p w14:paraId="36E1641A" w14:textId="77777777" w:rsidR="00921825" w:rsidRDefault="00921825" w:rsidP="0092182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Residual = -0.16</w:t>
            </w:r>
          </w:p>
          <w:p w14:paraId="7FCA0DD0" w14:textId="77777777" w:rsidR="00921825" w:rsidRDefault="00921825" w:rsidP="0092182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HC can vary</w:t>
            </w:r>
          </w:p>
          <w:p w14:paraId="0580D2A3" w14:textId="77777777" w:rsidR="00921825" w:rsidRPr="00921825" w:rsidRDefault="00921825" w:rsidP="00921825">
            <w:pPr>
              <w:pStyle w:val="ListParagraph"/>
              <w:numPr>
                <w:ilvl w:val="0"/>
                <w:numId w:val="43"/>
              </w:numPr>
              <w:jc w:val="both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  <w:tr w:rsidR="00D36080" w14:paraId="2C82758A" w14:textId="77777777" w:rsidTr="008A14A2">
        <w:tc>
          <w:tcPr>
            <w:tcW w:w="1272" w:type="dxa"/>
            <w:shd w:val="clear" w:color="auto" w:fill="auto"/>
          </w:tcPr>
          <w:p w14:paraId="149BA519" w14:textId="77777777" w:rsidR="00D36080" w:rsidRPr="009632AE" w:rsidRDefault="008A14A2" w:rsidP="0040715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8798" w:type="dxa"/>
            <w:shd w:val="clear" w:color="auto" w:fill="auto"/>
          </w:tcPr>
          <w:p w14:paraId="32196C40" w14:textId="77777777" w:rsidR="00D36080" w:rsidRDefault="00D36080" w:rsidP="0040715F">
            <w:pPr>
              <w:rPr>
                <w:rFonts w:ascii="Arial" w:hAnsi="Arial" w:cs="Arial"/>
                <w:sz w:val="22"/>
                <w:szCs w:val="22"/>
              </w:rPr>
            </w:pPr>
            <w:r w:rsidRPr="009632AE">
              <w:rPr>
                <w:rFonts w:ascii="Arial" w:hAnsi="Arial" w:cs="Arial"/>
                <w:sz w:val="22"/>
                <w:szCs w:val="22"/>
              </w:rPr>
              <w:t>Answer</w:t>
            </w:r>
            <w:r>
              <w:rPr>
                <w:rFonts w:ascii="Arial" w:hAnsi="Arial" w:cs="Arial"/>
                <w:sz w:val="22"/>
                <w:szCs w:val="22"/>
              </w:rPr>
              <w:t>s:</w:t>
            </w:r>
          </w:p>
          <w:p w14:paraId="145AA79F" w14:textId="77777777" w:rsidR="00921825" w:rsidRDefault="00921825" w:rsidP="0092182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MPG = -0.0070*Weight + 44.8793</w:t>
            </w:r>
          </w:p>
          <w:p w14:paraId="74DD4677" w14:textId="77777777" w:rsidR="00921825" w:rsidRDefault="00921825" w:rsidP="0092182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If weight increases by 1 pound, MPG decreases by 0.0070</w:t>
            </w:r>
          </w:p>
          <w:p w14:paraId="67E53CE9" w14:textId="77777777" w:rsidR="00921825" w:rsidRDefault="00921825" w:rsidP="0092182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Below average</w:t>
            </w:r>
          </w:p>
          <w:p w14:paraId="605EB63F" w14:textId="77777777" w:rsidR="00921825" w:rsidRPr="00921825" w:rsidRDefault="00921825" w:rsidP="00921825">
            <w:pPr>
              <w:pStyle w:val="ListParagraph"/>
              <w:numPr>
                <w:ilvl w:val="0"/>
                <w:numId w:val="4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</w:t>
            </w:r>
          </w:p>
        </w:tc>
      </w:tr>
    </w:tbl>
    <w:p w14:paraId="23E40321" w14:textId="77777777" w:rsidR="00D36080" w:rsidRDefault="00D36080" w:rsidP="00D36080">
      <w:pPr>
        <w:rPr>
          <w:rFonts w:ascii="Arial" w:hAnsi="Arial" w:cs="Arial"/>
        </w:rPr>
      </w:pPr>
    </w:p>
    <w:p w14:paraId="7D58D436" w14:textId="77777777" w:rsidR="002527E7" w:rsidRDefault="002527E7" w:rsidP="00D36080">
      <w:pPr>
        <w:rPr>
          <w:rFonts w:ascii="Arial" w:hAnsi="Arial" w:cs="Arial"/>
        </w:rPr>
      </w:pPr>
    </w:p>
    <w:p w14:paraId="3BF4EDF8" w14:textId="77777777" w:rsidR="00A140E0" w:rsidRDefault="00FE1D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176B59C" w14:textId="335E3CC0" w:rsidR="00A140E0" w:rsidRDefault="00A140E0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Python Code</w:t>
      </w:r>
    </w:p>
    <w:p w14:paraId="414D6632" w14:textId="7331792F" w:rsidR="00A140E0" w:rsidRDefault="00A140E0">
      <w:pPr>
        <w:rPr>
          <w:rFonts w:ascii="Arial" w:hAnsi="Arial" w:cs="Arial"/>
        </w:rPr>
      </w:pPr>
    </w:p>
    <w:p w14:paraId="4C03024D" w14:textId="6A1B6F47" w:rsidR="00810F1D" w:rsidRPr="00810F1D" w:rsidRDefault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Problem #1</w:t>
      </w:r>
    </w:p>
    <w:p w14:paraId="79E157CB" w14:textId="77777777" w:rsidR="00810F1D" w:rsidRDefault="00810F1D">
      <w:pPr>
        <w:rPr>
          <w:rFonts w:ascii="Arial" w:hAnsi="Arial" w:cs="Arial"/>
        </w:rPr>
      </w:pPr>
    </w:p>
    <w:p w14:paraId="620954F9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import </w:t>
      </w:r>
      <w:proofErr w:type="spellStart"/>
      <w:r w:rsidRPr="00A140E0">
        <w:rPr>
          <w:rFonts w:ascii="Courier New" w:hAnsi="Courier New" w:cs="Courier New"/>
        </w:rPr>
        <w:t>numpy</w:t>
      </w:r>
      <w:proofErr w:type="spellEnd"/>
      <w:r w:rsidRPr="00A140E0">
        <w:rPr>
          <w:rFonts w:ascii="Courier New" w:hAnsi="Courier New" w:cs="Courier New"/>
        </w:rPr>
        <w:t xml:space="preserve"> as np</w:t>
      </w:r>
    </w:p>
    <w:p w14:paraId="1B0DAED3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import pandas as pd</w:t>
      </w:r>
    </w:p>
    <w:p w14:paraId="76F88A5F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A140E0">
        <w:rPr>
          <w:rFonts w:ascii="Courier New" w:hAnsi="Courier New" w:cs="Courier New"/>
        </w:rPr>
        <w:t>matplotlib.pyplot</w:t>
      </w:r>
      <w:proofErr w:type="spellEnd"/>
      <w:proofErr w:type="gramEnd"/>
      <w:r w:rsidRPr="00A140E0">
        <w:rPr>
          <w:rFonts w:ascii="Courier New" w:hAnsi="Courier New" w:cs="Courier New"/>
        </w:rPr>
        <w:t xml:space="preserve"> as </w:t>
      </w:r>
      <w:proofErr w:type="spellStart"/>
      <w:r w:rsidRPr="00A140E0">
        <w:rPr>
          <w:rFonts w:ascii="Courier New" w:hAnsi="Courier New" w:cs="Courier New"/>
        </w:rPr>
        <w:t>plt</w:t>
      </w:r>
      <w:proofErr w:type="spellEnd"/>
    </w:p>
    <w:p w14:paraId="37E167C8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from </w:t>
      </w:r>
      <w:proofErr w:type="spellStart"/>
      <w:r w:rsidRPr="00A140E0">
        <w:rPr>
          <w:rFonts w:ascii="Courier New" w:hAnsi="Courier New" w:cs="Courier New"/>
        </w:rPr>
        <w:t>sklearn</w:t>
      </w:r>
      <w:proofErr w:type="spellEnd"/>
      <w:r w:rsidRPr="00A140E0">
        <w:rPr>
          <w:rFonts w:ascii="Courier New" w:hAnsi="Courier New" w:cs="Courier New"/>
        </w:rPr>
        <w:t xml:space="preserve"> import </w:t>
      </w:r>
      <w:proofErr w:type="spellStart"/>
      <w:r w:rsidRPr="00A140E0">
        <w:rPr>
          <w:rFonts w:ascii="Courier New" w:hAnsi="Courier New" w:cs="Courier New"/>
        </w:rPr>
        <w:t>linear_model</w:t>
      </w:r>
      <w:proofErr w:type="spellEnd"/>
    </w:p>
    <w:p w14:paraId="5D573481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A140E0">
        <w:rPr>
          <w:rFonts w:ascii="Courier New" w:hAnsi="Courier New" w:cs="Courier New"/>
        </w:rPr>
        <w:t>sklearn.cross</w:t>
      </w:r>
      <w:proofErr w:type="gramEnd"/>
      <w:r w:rsidRPr="00A140E0">
        <w:rPr>
          <w:rFonts w:ascii="Courier New" w:hAnsi="Courier New" w:cs="Courier New"/>
        </w:rPr>
        <w:t>_validation</w:t>
      </w:r>
      <w:proofErr w:type="spellEnd"/>
      <w:r w:rsidRPr="00A140E0">
        <w:rPr>
          <w:rFonts w:ascii="Courier New" w:hAnsi="Courier New" w:cs="Courier New"/>
        </w:rPr>
        <w:t xml:space="preserve"> import </w:t>
      </w:r>
      <w:proofErr w:type="spellStart"/>
      <w:r w:rsidRPr="00A140E0">
        <w:rPr>
          <w:rFonts w:ascii="Courier New" w:hAnsi="Courier New" w:cs="Courier New"/>
        </w:rPr>
        <w:t>train_test_split</w:t>
      </w:r>
      <w:proofErr w:type="spellEnd"/>
    </w:p>
    <w:p w14:paraId="75861253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A140E0">
        <w:rPr>
          <w:rFonts w:ascii="Courier New" w:hAnsi="Courier New" w:cs="Courier New"/>
        </w:rPr>
        <w:t>sklearn.metrics</w:t>
      </w:r>
      <w:proofErr w:type="spellEnd"/>
      <w:proofErr w:type="gramEnd"/>
      <w:r w:rsidRPr="00A140E0">
        <w:rPr>
          <w:rFonts w:ascii="Courier New" w:hAnsi="Courier New" w:cs="Courier New"/>
        </w:rPr>
        <w:t xml:space="preserve"> import </w:t>
      </w:r>
      <w:proofErr w:type="spellStart"/>
      <w:r w:rsidRPr="00A140E0">
        <w:rPr>
          <w:rFonts w:ascii="Courier New" w:hAnsi="Courier New" w:cs="Courier New"/>
        </w:rPr>
        <w:t>mean_squared_error</w:t>
      </w:r>
      <w:proofErr w:type="spellEnd"/>
    </w:p>
    <w:p w14:paraId="3379F5B6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A140E0">
        <w:rPr>
          <w:rFonts w:ascii="Courier New" w:hAnsi="Courier New" w:cs="Courier New"/>
        </w:rPr>
        <w:t>sklearn.metrics</w:t>
      </w:r>
      <w:proofErr w:type="spellEnd"/>
      <w:proofErr w:type="gramEnd"/>
      <w:r w:rsidRPr="00A140E0">
        <w:rPr>
          <w:rFonts w:ascii="Courier New" w:hAnsi="Courier New" w:cs="Courier New"/>
        </w:rPr>
        <w:t xml:space="preserve"> import r2_score</w:t>
      </w:r>
    </w:p>
    <w:p w14:paraId="2A4987F9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23DC7751" w14:textId="689766E6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######################################</w:t>
      </w:r>
    </w:p>
    <w:p w14:paraId="5BDA326B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# 1. Read Data File </w:t>
      </w:r>
    </w:p>
    <w:p w14:paraId="2C31051D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6F9DFB6E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Xlist</w:t>
      </w:r>
      <w:proofErr w:type="spellEnd"/>
      <w:r w:rsidRPr="00A140E0">
        <w:rPr>
          <w:rFonts w:ascii="Courier New" w:hAnsi="Courier New" w:cs="Courier New"/>
        </w:rPr>
        <w:t xml:space="preserve"> = [25, 30, 35, 40, 45]</w:t>
      </w:r>
    </w:p>
    <w:p w14:paraId="1AC39942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5CDB3AD6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Ylist</w:t>
      </w:r>
      <w:proofErr w:type="spellEnd"/>
      <w:r w:rsidRPr="00A140E0">
        <w:rPr>
          <w:rFonts w:ascii="Courier New" w:hAnsi="Courier New" w:cs="Courier New"/>
        </w:rPr>
        <w:t xml:space="preserve"> = [5, 260, 480, 745, 1100]</w:t>
      </w:r>
    </w:p>
    <w:p w14:paraId="311782F6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#######################################</w:t>
      </w:r>
    </w:p>
    <w:p w14:paraId="3F47CC40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Xarray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np.array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Xlist</w:t>
      </w:r>
      <w:proofErr w:type="spellEnd"/>
      <w:r w:rsidRPr="00A140E0">
        <w:rPr>
          <w:rFonts w:ascii="Courier New" w:hAnsi="Courier New" w:cs="Courier New"/>
        </w:rPr>
        <w:t>)</w:t>
      </w:r>
    </w:p>
    <w:p w14:paraId="292F9D1A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Yarray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np.array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Ylist</w:t>
      </w:r>
      <w:proofErr w:type="spellEnd"/>
      <w:r w:rsidRPr="00A140E0">
        <w:rPr>
          <w:rFonts w:ascii="Courier New" w:hAnsi="Courier New" w:cs="Courier New"/>
        </w:rPr>
        <w:t>)</w:t>
      </w:r>
    </w:p>
    <w:p w14:paraId="0AB042C4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XYarray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r w:rsidRPr="00A140E0">
        <w:rPr>
          <w:rFonts w:ascii="Courier New" w:hAnsi="Courier New" w:cs="Courier New"/>
        </w:rPr>
        <w:t>Xarray</w:t>
      </w:r>
      <w:proofErr w:type="spellEnd"/>
      <w:r w:rsidRPr="00A140E0">
        <w:rPr>
          <w:rFonts w:ascii="Courier New" w:hAnsi="Courier New" w:cs="Courier New"/>
        </w:rPr>
        <w:t xml:space="preserve"> * </w:t>
      </w:r>
      <w:proofErr w:type="spellStart"/>
      <w:r w:rsidRPr="00A140E0">
        <w:rPr>
          <w:rFonts w:ascii="Courier New" w:hAnsi="Courier New" w:cs="Courier New"/>
        </w:rPr>
        <w:t>Yarray</w:t>
      </w:r>
      <w:proofErr w:type="spellEnd"/>
    </w:p>
    <w:p w14:paraId="7D83A67F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XYarray</w:t>
      </w:r>
      <w:proofErr w:type="spellEnd"/>
    </w:p>
    <w:p w14:paraId="3E975930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gramStart"/>
      <w:r w:rsidRPr="00A140E0">
        <w:rPr>
          <w:rFonts w:ascii="Courier New" w:hAnsi="Courier New" w:cs="Courier New"/>
        </w:rPr>
        <w:t>Out[</w:t>
      </w:r>
      <w:proofErr w:type="gramEnd"/>
      <w:r w:rsidRPr="00A140E0">
        <w:rPr>
          <w:rFonts w:ascii="Courier New" w:hAnsi="Courier New" w:cs="Courier New"/>
        </w:rPr>
        <w:t>16]: array([  125,  7800, 16800, 29800, 49500])</w:t>
      </w:r>
    </w:p>
    <w:p w14:paraId="4F455470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31C529E6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X2array = </w:t>
      </w:r>
      <w:proofErr w:type="spellStart"/>
      <w:r w:rsidRPr="00A140E0">
        <w:rPr>
          <w:rFonts w:ascii="Courier New" w:hAnsi="Courier New" w:cs="Courier New"/>
        </w:rPr>
        <w:t>Xarray</w:t>
      </w:r>
      <w:proofErr w:type="spellEnd"/>
      <w:r w:rsidRPr="00A140E0">
        <w:rPr>
          <w:rFonts w:ascii="Courier New" w:hAnsi="Courier New" w:cs="Courier New"/>
        </w:rPr>
        <w:t>**2</w:t>
      </w:r>
    </w:p>
    <w:p w14:paraId="3B2B14F3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X2array</w:t>
      </w:r>
    </w:p>
    <w:p w14:paraId="7ECF8D82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gramStart"/>
      <w:r w:rsidRPr="00A140E0">
        <w:rPr>
          <w:rFonts w:ascii="Courier New" w:hAnsi="Courier New" w:cs="Courier New"/>
        </w:rPr>
        <w:t>Out[</w:t>
      </w:r>
      <w:proofErr w:type="gramEnd"/>
      <w:r w:rsidRPr="00A140E0">
        <w:rPr>
          <w:rFonts w:ascii="Courier New" w:hAnsi="Courier New" w:cs="Courier New"/>
        </w:rPr>
        <w:t xml:space="preserve">18]: array([ 625,  900, 1225, 1600, 2025], </w:t>
      </w:r>
      <w:proofErr w:type="spellStart"/>
      <w:r w:rsidRPr="00A140E0">
        <w:rPr>
          <w:rFonts w:ascii="Courier New" w:hAnsi="Courier New" w:cs="Courier New"/>
        </w:rPr>
        <w:t>dtype</w:t>
      </w:r>
      <w:proofErr w:type="spellEnd"/>
      <w:r w:rsidRPr="00A140E0">
        <w:rPr>
          <w:rFonts w:ascii="Courier New" w:hAnsi="Courier New" w:cs="Courier New"/>
        </w:rPr>
        <w:t>=int32)</w:t>
      </w:r>
    </w:p>
    <w:p w14:paraId="7B74AF41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46745AB5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#################################################</w:t>
      </w:r>
    </w:p>
    <w:p w14:paraId="4412C769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meanX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np.mean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Xarray</w:t>
      </w:r>
      <w:proofErr w:type="spellEnd"/>
      <w:r w:rsidRPr="00A140E0">
        <w:rPr>
          <w:rFonts w:ascii="Courier New" w:hAnsi="Courier New" w:cs="Courier New"/>
        </w:rPr>
        <w:t>)</w:t>
      </w:r>
    </w:p>
    <w:p w14:paraId="7AAF7CFA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r w:rsidRPr="00A140E0">
        <w:rPr>
          <w:rFonts w:ascii="Courier New" w:hAnsi="Courier New" w:cs="Courier New"/>
        </w:rPr>
        <w:t>meanX</w:t>
      </w:r>
      <w:proofErr w:type="spellEnd"/>
      <w:r w:rsidRPr="00A140E0">
        <w:rPr>
          <w:rFonts w:ascii="Courier New" w:hAnsi="Courier New" w:cs="Courier New"/>
        </w:rPr>
        <w:t>)</w:t>
      </w:r>
    </w:p>
    <w:p w14:paraId="395A6D4B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35.0</w:t>
      </w:r>
    </w:p>
    <w:p w14:paraId="5D1FB46E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2459C62A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meanY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np.mean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Yarray</w:t>
      </w:r>
      <w:proofErr w:type="spellEnd"/>
      <w:r w:rsidRPr="00A140E0">
        <w:rPr>
          <w:rFonts w:ascii="Courier New" w:hAnsi="Courier New" w:cs="Courier New"/>
        </w:rPr>
        <w:t>)</w:t>
      </w:r>
    </w:p>
    <w:p w14:paraId="52C907CA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r w:rsidRPr="00A140E0">
        <w:rPr>
          <w:rFonts w:ascii="Courier New" w:hAnsi="Courier New" w:cs="Courier New"/>
        </w:rPr>
        <w:t>meanY</w:t>
      </w:r>
      <w:proofErr w:type="spellEnd"/>
      <w:r w:rsidRPr="00A140E0">
        <w:rPr>
          <w:rFonts w:ascii="Courier New" w:hAnsi="Courier New" w:cs="Courier New"/>
        </w:rPr>
        <w:t>)</w:t>
      </w:r>
    </w:p>
    <w:p w14:paraId="053CB610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518.0</w:t>
      </w:r>
    </w:p>
    <w:p w14:paraId="052149F3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691EA35A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meanXY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np.mean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XYarray</w:t>
      </w:r>
      <w:proofErr w:type="spellEnd"/>
      <w:r w:rsidRPr="00A140E0">
        <w:rPr>
          <w:rFonts w:ascii="Courier New" w:hAnsi="Courier New" w:cs="Courier New"/>
        </w:rPr>
        <w:t>)</w:t>
      </w:r>
    </w:p>
    <w:p w14:paraId="223D2289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r w:rsidRPr="00A140E0">
        <w:rPr>
          <w:rFonts w:ascii="Courier New" w:hAnsi="Courier New" w:cs="Courier New"/>
        </w:rPr>
        <w:t>meanXY</w:t>
      </w:r>
      <w:proofErr w:type="spellEnd"/>
      <w:r w:rsidRPr="00A140E0">
        <w:rPr>
          <w:rFonts w:ascii="Courier New" w:hAnsi="Courier New" w:cs="Courier New"/>
        </w:rPr>
        <w:t>)</w:t>
      </w:r>
    </w:p>
    <w:p w14:paraId="1E62B2FF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20805.0</w:t>
      </w:r>
    </w:p>
    <w:p w14:paraId="4B799037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119E74EF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meanX2 = </w:t>
      </w:r>
      <w:proofErr w:type="spellStart"/>
      <w:proofErr w:type="gramStart"/>
      <w:r w:rsidRPr="00A140E0">
        <w:rPr>
          <w:rFonts w:ascii="Courier New" w:hAnsi="Courier New" w:cs="Courier New"/>
        </w:rPr>
        <w:t>np.mean</w:t>
      </w:r>
      <w:proofErr w:type="spellEnd"/>
      <w:proofErr w:type="gramEnd"/>
      <w:r w:rsidRPr="00A140E0">
        <w:rPr>
          <w:rFonts w:ascii="Courier New" w:hAnsi="Courier New" w:cs="Courier New"/>
        </w:rPr>
        <w:t>(X2array)</w:t>
      </w:r>
    </w:p>
    <w:p w14:paraId="0FAA7DA0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print(meanX2)</w:t>
      </w:r>
    </w:p>
    <w:p w14:paraId="1AA22630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1275.0</w:t>
      </w:r>
    </w:p>
    <w:p w14:paraId="599FC8B7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61E4070B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stdX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r w:rsidRPr="00A140E0">
        <w:rPr>
          <w:rFonts w:ascii="Courier New" w:hAnsi="Courier New" w:cs="Courier New"/>
        </w:rPr>
        <w:t>np.std</w:t>
      </w:r>
      <w:proofErr w:type="spell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Xarray</w:t>
      </w:r>
      <w:proofErr w:type="spellEnd"/>
      <w:r w:rsidRPr="00A140E0">
        <w:rPr>
          <w:rFonts w:ascii="Courier New" w:hAnsi="Courier New" w:cs="Courier New"/>
        </w:rPr>
        <w:t>)</w:t>
      </w:r>
    </w:p>
    <w:p w14:paraId="08AFB52E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r w:rsidRPr="00A140E0">
        <w:rPr>
          <w:rFonts w:ascii="Courier New" w:hAnsi="Courier New" w:cs="Courier New"/>
        </w:rPr>
        <w:t>stdX</w:t>
      </w:r>
      <w:proofErr w:type="spellEnd"/>
      <w:r w:rsidRPr="00A140E0">
        <w:rPr>
          <w:rFonts w:ascii="Courier New" w:hAnsi="Courier New" w:cs="Courier New"/>
        </w:rPr>
        <w:t>)</w:t>
      </w:r>
    </w:p>
    <w:p w14:paraId="57C6561D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7.07106781187</w:t>
      </w:r>
    </w:p>
    <w:p w14:paraId="6EE27D69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01F20E0C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stdY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r w:rsidRPr="00A140E0">
        <w:rPr>
          <w:rFonts w:ascii="Courier New" w:hAnsi="Courier New" w:cs="Courier New"/>
        </w:rPr>
        <w:t>np.std</w:t>
      </w:r>
      <w:proofErr w:type="spell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Yarray</w:t>
      </w:r>
      <w:proofErr w:type="spellEnd"/>
      <w:r w:rsidRPr="00A140E0">
        <w:rPr>
          <w:rFonts w:ascii="Courier New" w:hAnsi="Courier New" w:cs="Courier New"/>
        </w:rPr>
        <w:t>)</w:t>
      </w:r>
    </w:p>
    <w:p w14:paraId="4562F0C2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r w:rsidRPr="00A140E0">
        <w:rPr>
          <w:rFonts w:ascii="Courier New" w:hAnsi="Courier New" w:cs="Courier New"/>
        </w:rPr>
        <w:t>stdY</w:t>
      </w:r>
      <w:proofErr w:type="spellEnd"/>
      <w:r w:rsidRPr="00A140E0">
        <w:rPr>
          <w:rFonts w:ascii="Courier New" w:hAnsi="Courier New" w:cs="Courier New"/>
        </w:rPr>
        <w:t>)</w:t>
      </w:r>
    </w:p>
    <w:p w14:paraId="7FBB2647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379.849970383</w:t>
      </w:r>
    </w:p>
    <w:p w14:paraId="49B86FE6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43A99901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r = </w:t>
      </w:r>
      <w:proofErr w:type="spellStart"/>
      <w:proofErr w:type="gramStart"/>
      <w:r w:rsidRPr="00A140E0">
        <w:rPr>
          <w:rFonts w:ascii="Courier New" w:hAnsi="Courier New" w:cs="Courier New"/>
        </w:rPr>
        <w:t>np.corrcoef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Xarray</w:t>
      </w:r>
      <w:proofErr w:type="spellEnd"/>
      <w:r w:rsidRPr="00A140E0">
        <w:rPr>
          <w:rFonts w:ascii="Courier New" w:hAnsi="Courier New" w:cs="Courier New"/>
        </w:rPr>
        <w:t xml:space="preserve">, </w:t>
      </w:r>
      <w:proofErr w:type="spellStart"/>
      <w:r w:rsidRPr="00A140E0">
        <w:rPr>
          <w:rFonts w:ascii="Courier New" w:hAnsi="Courier New" w:cs="Courier New"/>
        </w:rPr>
        <w:t>Yarray</w:t>
      </w:r>
      <w:proofErr w:type="spellEnd"/>
      <w:r w:rsidRPr="00A140E0">
        <w:rPr>
          <w:rFonts w:ascii="Courier New" w:hAnsi="Courier New" w:cs="Courier New"/>
        </w:rPr>
        <w:t>)</w:t>
      </w:r>
    </w:p>
    <w:p w14:paraId="5AF151CB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gramStart"/>
      <w:r w:rsidRPr="00A140E0">
        <w:rPr>
          <w:rFonts w:ascii="Courier New" w:hAnsi="Courier New" w:cs="Courier New"/>
        </w:rPr>
        <w:t>r[</w:t>
      </w:r>
      <w:proofErr w:type="gramEnd"/>
      <w:r w:rsidRPr="00A140E0">
        <w:rPr>
          <w:rFonts w:ascii="Courier New" w:hAnsi="Courier New" w:cs="Courier New"/>
        </w:rPr>
        <w:t>0][1]</w:t>
      </w:r>
    </w:p>
    <w:p w14:paraId="76DBBAC0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gramStart"/>
      <w:r w:rsidRPr="00A140E0">
        <w:rPr>
          <w:rFonts w:ascii="Courier New" w:hAnsi="Courier New" w:cs="Courier New"/>
        </w:rPr>
        <w:t>Out[</w:t>
      </w:r>
      <w:proofErr w:type="gramEnd"/>
      <w:r w:rsidRPr="00A140E0">
        <w:rPr>
          <w:rFonts w:ascii="Courier New" w:hAnsi="Courier New" w:cs="Courier New"/>
        </w:rPr>
        <w:t>33]: 0.99592512157712954</w:t>
      </w:r>
    </w:p>
    <w:p w14:paraId="66984811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7B1198CD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########################################</w:t>
      </w:r>
    </w:p>
    <w:p w14:paraId="7D0D926B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 Problem 1</w:t>
      </w:r>
      <w:proofErr w:type="gramStart"/>
      <w:r w:rsidRPr="00A140E0">
        <w:rPr>
          <w:rFonts w:ascii="Courier New" w:hAnsi="Courier New" w:cs="Courier New"/>
        </w:rPr>
        <w:t>a :</w:t>
      </w:r>
      <w:proofErr w:type="gramEnd"/>
      <w:r w:rsidRPr="00A140E0">
        <w:rPr>
          <w:rFonts w:ascii="Courier New" w:hAnsi="Courier New" w:cs="Courier New"/>
        </w:rPr>
        <w:t xml:space="preserve"> Closed form solution - using only the mean of X, Y, XY, X^2</w:t>
      </w:r>
    </w:p>
    <w:p w14:paraId="6A06EB66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2681A5B6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slope = (</w:t>
      </w:r>
      <w:proofErr w:type="spellStart"/>
      <w:r w:rsidRPr="00A140E0">
        <w:rPr>
          <w:rFonts w:ascii="Courier New" w:hAnsi="Courier New" w:cs="Courier New"/>
        </w:rPr>
        <w:t>meanXY</w:t>
      </w:r>
      <w:proofErr w:type="spellEnd"/>
      <w:r w:rsidRPr="00A140E0">
        <w:rPr>
          <w:rFonts w:ascii="Courier New" w:hAnsi="Courier New" w:cs="Courier New"/>
        </w:rPr>
        <w:t xml:space="preserve"> - (</w:t>
      </w:r>
      <w:proofErr w:type="spellStart"/>
      <w:r w:rsidRPr="00A140E0">
        <w:rPr>
          <w:rFonts w:ascii="Courier New" w:hAnsi="Courier New" w:cs="Courier New"/>
        </w:rPr>
        <w:t>meanX</w:t>
      </w:r>
      <w:proofErr w:type="spellEnd"/>
      <w:r w:rsidRPr="00A140E0">
        <w:rPr>
          <w:rFonts w:ascii="Courier New" w:hAnsi="Courier New" w:cs="Courier New"/>
        </w:rPr>
        <w:t>*</w:t>
      </w:r>
      <w:proofErr w:type="spellStart"/>
      <w:r w:rsidRPr="00A140E0">
        <w:rPr>
          <w:rFonts w:ascii="Courier New" w:hAnsi="Courier New" w:cs="Courier New"/>
        </w:rPr>
        <w:t>meanY</w:t>
      </w:r>
      <w:proofErr w:type="spellEnd"/>
      <w:r w:rsidRPr="00A140E0">
        <w:rPr>
          <w:rFonts w:ascii="Courier New" w:hAnsi="Courier New" w:cs="Courier New"/>
        </w:rPr>
        <w:t>))</w:t>
      </w:r>
      <w:proofErr w:type="gramStart"/>
      <w:r w:rsidRPr="00A140E0">
        <w:rPr>
          <w:rFonts w:ascii="Courier New" w:hAnsi="Courier New" w:cs="Courier New"/>
        </w:rPr>
        <w:t>/(</w:t>
      </w:r>
      <w:proofErr w:type="gramEnd"/>
      <w:r w:rsidRPr="00A140E0">
        <w:rPr>
          <w:rFonts w:ascii="Courier New" w:hAnsi="Courier New" w:cs="Courier New"/>
        </w:rPr>
        <w:t xml:space="preserve">meanX2 - </w:t>
      </w:r>
      <w:proofErr w:type="spellStart"/>
      <w:r w:rsidRPr="00A140E0">
        <w:rPr>
          <w:rFonts w:ascii="Courier New" w:hAnsi="Courier New" w:cs="Courier New"/>
        </w:rPr>
        <w:t>meanX</w:t>
      </w:r>
      <w:proofErr w:type="spellEnd"/>
      <w:r w:rsidRPr="00A140E0">
        <w:rPr>
          <w:rFonts w:ascii="Courier New" w:hAnsi="Courier New" w:cs="Courier New"/>
        </w:rPr>
        <w:t>*</w:t>
      </w:r>
      <w:proofErr w:type="spellStart"/>
      <w:r w:rsidRPr="00A140E0">
        <w:rPr>
          <w:rFonts w:ascii="Courier New" w:hAnsi="Courier New" w:cs="Courier New"/>
        </w:rPr>
        <w:t>meanX</w:t>
      </w:r>
      <w:proofErr w:type="spellEnd"/>
      <w:r w:rsidRPr="00A140E0">
        <w:rPr>
          <w:rFonts w:ascii="Courier New" w:hAnsi="Courier New" w:cs="Courier New"/>
        </w:rPr>
        <w:t>)</w:t>
      </w:r>
    </w:p>
    <w:p w14:paraId="78BE5269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print(slope)</w:t>
      </w:r>
    </w:p>
    <w:p w14:paraId="386C6DFF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53.5</w:t>
      </w:r>
    </w:p>
    <w:p w14:paraId="32C4A030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3C420F07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intercept = </w:t>
      </w:r>
      <w:proofErr w:type="spellStart"/>
      <w:r w:rsidRPr="00A140E0">
        <w:rPr>
          <w:rFonts w:ascii="Courier New" w:hAnsi="Courier New" w:cs="Courier New"/>
        </w:rPr>
        <w:t>meanY</w:t>
      </w:r>
      <w:proofErr w:type="spellEnd"/>
      <w:r w:rsidRPr="00A140E0">
        <w:rPr>
          <w:rFonts w:ascii="Courier New" w:hAnsi="Courier New" w:cs="Courier New"/>
        </w:rPr>
        <w:t xml:space="preserve"> - slope*</w:t>
      </w:r>
      <w:proofErr w:type="spellStart"/>
      <w:r w:rsidRPr="00A140E0">
        <w:rPr>
          <w:rFonts w:ascii="Courier New" w:hAnsi="Courier New" w:cs="Courier New"/>
        </w:rPr>
        <w:t>meanX</w:t>
      </w:r>
      <w:proofErr w:type="spellEnd"/>
    </w:p>
    <w:p w14:paraId="470301D7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print(intercept)</w:t>
      </w:r>
    </w:p>
    <w:p w14:paraId="596A6F8B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-1354.5</w:t>
      </w:r>
    </w:p>
    <w:p w14:paraId="110FA203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#######################################</w:t>
      </w:r>
    </w:p>
    <w:p w14:paraId="2F22FB39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 Problem 1b: Using Correlation and Standard Deviation</w:t>
      </w:r>
    </w:p>
    <w:p w14:paraId="35BC7F1D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slope = </w:t>
      </w:r>
      <w:proofErr w:type="gramStart"/>
      <w:r w:rsidRPr="00A140E0">
        <w:rPr>
          <w:rFonts w:ascii="Courier New" w:hAnsi="Courier New" w:cs="Courier New"/>
        </w:rPr>
        <w:t>r[</w:t>
      </w:r>
      <w:proofErr w:type="gramEnd"/>
      <w:r w:rsidRPr="00A140E0">
        <w:rPr>
          <w:rFonts w:ascii="Courier New" w:hAnsi="Courier New" w:cs="Courier New"/>
        </w:rPr>
        <w:t>0][1]*</w:t>
      </w:r>
      <w:proofErr w:type="spellStart"/>
      <w:r w:rsidRPr="00A140E0">
        <w:rPr>
          <w:rFonts w:ascii="Courier New" w:hAnsi="Courier New" w:cs="Courier New"/>
        </w:rPr>
        <w:t>stdY</w:t>
      </w:r>
      <w:proofErr w:type="spellEnd"/>
      <w:r w:rsidRPr="00A140E0">
        <w:rPr>
          <w:rFonts w:ascii="Courier New" w:hAnsi="Courier New" w:cs="Courier New"/>
        </w:rPr>
        <w:t>/</w:t>
      </w:r>
      <w:proofErr w:type="spellStart"/>
      <w:r w:rsidRPr="00A140E0">
        <w:rPr>
          <w:rFonts w:ascii="Courier New" w:hAnsi="Courier New" w:cs="Courier New"/>
        </w:rPr>
        <w:t>stdX</w:t>
      </w:r>
      <w:proofErr w:type="spellEnd"/>
    </w:p>
    <w:p w14:paraId="1AA2C8E0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print(slope)</w:t>
      </w:r>
    </w:p>
    <w:p w14:paraId="7200FE88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53.5</w:t>
      </w:r>
    </w:p>
    <w:p w14:paraId="2B319A59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28FB1463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</w:t>
      </w:r>
    </w:p>
    <w:p w14:paraId="175AD0F5" w14:textId="0D6D2E5F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# Problem 1c: Regression Using </w:t>
      </w:r>
      <w:proofErr w:type="spellStart"/>
      <w:r w:rsidRPr="00A140E0">
        <w:rPr>
          <w:rFonts w:ascii="Courier New" w:hAnsi="Courier New" w:cs="Courier New"/>
        </w:rPr>
        <w:t>Scikit</w:t>
      </w:r>
      <w:proofErr w:type="spellEnd"/>
      <w:r w:rsidRPr="00A140E0">
        <w:rPr>
          <w:rFonts w:ascii="Courier New" w:hAnsi="Courier New" w:cs="Courier New"/>
        </w:rPr>
        <w:t>-Learn</w:t>
      </w:r>
    </w:p>
    <w:p w14:paraId="64D1452A" w14:textId="3098B619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df_x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pd.DataFrame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Xlist</w:t>
      </w:r>
      <w:proofErr w:type="spellEnd"/>
      <w:r w:rsidRPr="00A140E0">
        <w:rPr>
          <w:rFonts w:ascii="Courier New" w:hAnsi="Courier New" w:cs="Courier New"/>
        </w:rPr>
        <w:t>)</w:t>
      </w:r>
    </w:p>
    <w:p w14:paraId="4B57374C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df_y</w:t>
      </w:r>
      <w:proofErr w:type="spellEnd"/>
      <w:r w:rsidRPr="00A140E0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A140E0">
        <w:rPr>
          <w:rFonts w:ascii="Courier New" w:hAnsi="Courier New" w:cs="Courier New"/>
        </w:rPr>
        <w:t>pd.DataFrame</w:t>
      </w:r>
      <w:proofErr w:type="spellEnd"/>
      <w:proofErr w:type="gram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Ylist</w:t>
      </w:r>
      <w:proofErr w:type="spellEnd"/>
      <w:r w:rsidRPr="00A140E0">
        <w:rPr>
          <w:rFonts w:ascii="Courier New" w:hAnsi="Courier New" w:cs="Courier New"/>
        </w:rPr>
        <w:t>)</w:t>
      </w:r>
    </w:p>
    <w:p w14:paraId="6BF12CAF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1E4C19C1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 xml:space="preserve">reg = </w:t>
      </w:r>
      <w:proofErr w:type="spellStart"/>
      <w:r w:rsidRPr="00A140E0">
        <w:rPr>
          <w:rFonts w:ascii="Courier New" w:hAnsi="Courier New" w:cs="Courier New"/>
        </w:rPr>
        <w:t>linear_</w:t>
      </w:r>
      <w:proofErr w:type="gramStart"/>
      <w:r w:rsidRPr="00A140E0">
        <w:rPr>
          <w:rFonts w:ascii="Courier New" w:hAnsi="Courier New" w:cs="Courier New"/>
        </w:rPr>
        <w:t>model.LinearRegression</w:t>
      </w:r>
      <w:proofErr w:type="spellEnd"/>
      <w:proofErr w:type="gramEnd"/>
      <w:r w:rsidRPr="00A140E0">
        <w:rPr>
          <w:rFonts w:ascii="Courier New" w:hAnsi="Courier New" w:cs="Courier New"/>
        </w:rPr>
        <w:t>()</w:t>
      </w:r>
    </w:p>
    <w:p w14:paraId="4AFBDDE2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spellStart"/>
      <w:r w:rsidRPr="00A140E0">
        <w:rPr>
          <w:rFonts w:ascii="Courier New" w:hAnsi="Courier New" w:cs="Courier New"/>
        </w:rPr>
        <w:t>reg.fit</w:t>
      </w:r>
      <w:proofErr w:type="spell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df_</w:t>
      </w:r>
      <w:proofErr w:type="gramStart"/>
      <w:r w:rsidRPr="00A140E0">
        <w:rPr>
          <w:rFonts w:ascii="Courier New" w:hAnsi="Courier New" w:cs="Courier New"/>
        </w:rPr>
        <w:t>x,df</w:t>
      </w:r>
      <w:proofErr w:type="gramEnd"/>
      <w:r w:rsidRPr="00A140E0">
        <w:rPr>
          <w:rFonts w:ascii="Courier New" w:hAnsi="Courier New" w:cs="Courier New"/>
        </w:rPr>
        <w:t>_y</w:t>
      </w:r>
      <w:proofErr w:type="spellEnd"/>
      <w:r w:rsidRPr="00A140E0">
        <w:rPr>
          <w:rFonts w:ascii="Courier New" w:hAnsi="Courier New" w:cs="Courier New"/>
        </w:rPr>
        <w:t>)</w:t>
      </w:r>
    </w:p>
    <w:p w14:paraId="3B7BFE8B" w14:textId="77777777" w:rsidR="00A140E0" w:rsidRPr="00A140E0" w:rsidRDefault="00A140E0" w:rsidP="00A140E0">
      <w:pPr>
        <w:rPr>
          <w:rFonts w:ascii="Courier New" w:hAnsi="Courier New" w:cs="Courier New"/>
        </w:rPr>
      </w:pPr>
      <w:proofErr w:type="gramStart"/>
      <w:r w:rsidRPr="00A140E0">
        <w:rPr>
          <w:rFonts w:ascii="Courier New" w:hAnsi="Courier New" w:cs="Courier New"/>
        </w:rPr>
        <w:t>Out[</w:t>
      </w:r>
      <w:proofErr w:type="gramEnd"/>
      <w:r w:rsidRPr="00A140E0">
        <w:rPr>
          <w:rFonts w:ascii="Courier New" w:hAnsi="Courier New" w:cs="Courier New"/>
        </w:rPr>
        <w:t xml:space="preserve">51]: </w:t>
      </w:r>
      <w:proofErr w:type="spellStart"/>
      <w:r w:rsidRPr="00A140E0">
        <w:rPr>
          <w:rFonts w:ascii="Courier New" w:hAnsi="Courier New" w:cs="Courier New"/>
        </w:rPr>
        <w:t>LinearRegression</w:t>
      </w:r>
      <w:proofErr w:type="spellEnd"/>
      <w:r w:rsidRPr="00A140E0">
        <w:rPr>
          <w:rFonts w:ascii="Courier New" w:hAnsi="Courier New" w:cs="Courier New"/>
        </w:rPr>
        <w:t>(</w:t>
      </w:r>
      <w:proofErr w:type="spellStart"/>
      <w:r w:rsidRPr="00A140E0">
        <w:rPr>
          <w:rFonts w:ascii="Courier New" w:hAnsi="Courier New" w:cs="Courier New"/>
        </w:rPr>
        <w:t>copy_X</w:t>
      </w:r>
      <w:proofErr w:type="spellEnd"/>
      <w:r w:rsidRPr="00A140E0">
        <w:rPr>
          <w:rFonts w:ascii="Courier New" w:hAnsi="Courier New" w:cs="Courier New"/>
        </w:rPr>
        <w:t xml:space="preserve">=True, </w:t>
      </w:r>
      <w:proofErr w:type="spellStart"/>
      <w:r w:rsidRPr="00A140E0">
        <w:rPr>
          <w:rFonts w:ascii="Courier New" w:hAnsi="Courier New" w:cs="Courier New"/>
        </w:rPr>
        <w:t>fit_intercept</w:t>
      </w:r>
      <w:proofErr w:type="spellEnd"/>
      <w:r w:rsidRPr="00A140E0">
        <w:rPr>
          <w:rFonts w:ascii="Courier New" w:hAnsi="Courier New" w:cs="Courier New"/>
        </w:rPr>
        <w:t xml:space="preserve">=True, </w:t>
      </w:r>
      <w:proofErr w:type="spellStart"/>
      <w:r w:rsidRPr="00A140E0">
        <w:rPr>
          <w:rFonts w:ascii="Courier New" w:hAnsi="Courier New" w:cs="Courier New"/>
        </w:rPr>
        <w:t>n_jobs</w:t>
      </w:r>
      <w:proofErr w:type="spellEnd"/>
      <w:r w:rsidRPr="00A140E0">
        <w:rPr>
          <w:rFonts w:ascii="Courier New" w:hAnsi="Courier New" w:cs="Courier New"/>
        </w:rPr>
        <w:t>=1, normalize=False)</w:t>
      </w:r>
    </w:p>
    <w:p w14:paraId="1EE0F35D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36E4FA99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proofErr w:type="gramStart"/>
      <w:r w:rsidRPr="00A140E0">
        <w:rPr>
          <w:rFonts w:ascii="Courier New" w:hAnsi="Courier New" w:cs="Courier New"/>
        </w:rPr>
        <w:t>reg.coef</w:t>
      </w:r>
      <w:proofErr w:type="spellEnd"/>
      <w:proofErr w:type="gramEnd"/>
      <w:r w:rsidRPr="00A140E0">
        <w:rPr>
          <w:rFonts w:ascii="Courier New" w:hAnsi="Courier New" w:cs="Courier New"/>
        </w:rPr>
        <w:t>_)</w:t>
      </w:r>
    </w:p>
    <w:p w14:paraId="096E81D3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[[ 53.5]]</w:t>
      </w:r>
    </w:p>
    <w:p w14:paraId="6F771EA4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47DF731D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print(</w:t>
      </w:r>
      <w:proofErr w:type="spellStart"/>
      <w:proofErr w:type="gramStart"/>
      <w:r w:rsidRPr="00A140E0">
        <w:rPr>
          <w:rFonts w:ascii="Courier New" w:hAnsi="Courier New" w:cs="Courier New"/>
        </w:rPr>
        <w:t>reg.intercept</w:t>
      </w:r>
      <w:proofErr w:type="spellEnd"/>
      <w:proofErr w:type="gramEnd"/>
      <w:r w:rsidRPr="00A140E0">
        <w:rPr>
          <w:rFonts w:ascii="Courier New" w:hAnsi="Courier New" w:cs="Courier New"/>
        </w:rPr>
        <w:t>_)</w:t>
      </w:r>
    </w:p>
    <w:p w14:paraId="624FEAFC" w14:textId="77777777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[-1354.5]</w:t>
      </w:r>
    </w:p>
    <w:p w14:paraId="2EF6C261" w14:textId="77777777" w:rsidR="00A140E0" w:rsidRPr="00A140E0" w:rsidRDefault="00A140E0" w:rsidP="00A140E0">
      <w:pPr>
        <w:rPr>
          <w:rFonts w:ascii="Courier New" w:hAnsi="Courier New" w:cs="Courier New"/>
        </w:rPr>
      </w:pPr>
    </w:p>
    <w:p w14:paraId="78E7B94D" w14:textId="4B8BCE3E" w:rsidR="00A140E0" w:rsidRPr="00A140E0" w:rsidRDefault="00A140E0" w:rsidP="00A140E0">
      <w:pPr>
        <w:rPr>
          <w:rFonts w:ascii="Courier New" w:hAnsi="Courier New" w:cs="Courier New"/>
        </w:rPr>
      </w:pPr>
      <w:r w:rsidRPr="00A140E0">
        <w:rPr>
          <w:rFonts w:ascii="Courier New" w:hAnsi="Courier New" w:cs="Courier New"/>
        </w:rPr>
        <w:t>##########################################</w:t>
      </w:r>
    </w:p>
    <w:p w14:paraId="4C22491E" w14:textId="77777777" w:rsidR="00A140E0" w:rsidRPr="00A140E0" w:rsidRDefault="00A140E0">
      <w:pPr>
        <w:rPr>
          <w:rFonts w:ascii="Courier New" w:hAnsi="Courier New" w:cs="Courier New"/>
        </w:rPr>
      </w:pPr>
    </w:p>
    <w:p w14:paraId="53D229E8" w14:textId="6221F78A" w:rsidR="00A140E0" w:rsidRDefault="00A140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7F409A4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lastRenderedPageBreak/>
        <w:t>#############################################</w:t>
      </w:r>
    </w:p>
    <w:p w14:paraId="447CF78E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Problem #2</w:t>
      </w:r>
    </w:p>
    <w:p w14:paraId="579D41E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Video Games and GPA</w:t>
      </w:r>
    </w:p>
    <w:p w14:paraId="4D834AD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y (GPA) = -0.0526 * x (Hours Video Games) + 2.9342</w:t>
      </w:r>
    </w:p>
    <w:p w14:paraId="21424D70" w14:textId="5988BFFA" w:rsidR="00810F1D" w:rsidRPr="00810F1D" w:rsidRDefault="00810F1D" w:rsidP="00810F1D">
      <w:pPr>
        <w:rPr>
          <w:rFonts w:ascii="Courier New" w:hAnsi="Courier New" w:cs="Courier New"/>
        </w:rPr>
      </w:pPr>
    </w:p>
    <w:p w14:paraId="07A1910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slope = -0.0526</w:t>
      </w:r>
    </w:p>
    <w:p w14:paraId="01C16C2E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intercept = 2.9342</w:t>
      </w:r>
    </w:p>
    <w:p w14:paraId="1D41D14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##############################################</w:t>
      </w:r>
    </w:p>
    <w:p w14:paraId="4E354B1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2 a</w:t>
      </w:r>
    </w:p>
    <w:p w14:paraId="228D0A59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hoursVideoGames</w:t>
      </w:r>
      <w:proofErr w:type="spellEnd"/>
      <w:r w:rsidRPr="00810F1D">
        <w:rPr>
          <w:rFonts w:ascii="Courier New" w:hAnsi="Courier New" w:cs="Courier New"/>
        </w:rPr>
        <w:t xml:space="preserve"> = 8</w:t>
      </w:r>
    </w:p>
    <w:p w14:paraId="085AF2C5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GPA = </w:t>
      </w:r>
      <w:proofErr w:type="spellStart"/>
      <w:r w:rsidRPr="00810F1D">
        <w:rPr>
          <w:rFonts w:ascii="Courier New" w:hAnsi="Courier New" w:cs="Courier New"/>
        </w:rPr>
        <w:t>hoursVideoGames</w:t>
      </w:r>
      <w:proofErr w:type="spellEnd"/>
      <w:r w:rsidRPr="00810F1D">
        <w:rPr>
          <w:rFonts w:ascii="Courier New" w:hAnsi="Courier New" w:cs="Courier New"/>
        </w:rPr>
        <w:t xml:space="preserve"> * slope + intercept</w:t>
      </w:r>
    </w:p>
    <w:p w14:paraId="242032C7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248D383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print(GPA)</w:t>
      </w:r>
    </w:p>
    <w:p w14:paraId="3EE70C8D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2.5134000000000003</w:t>
      </w:r>
    </w:p>
    <w:p w14:paraId="40D94D66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6B7B1A2B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##############################################</w:t>
      </w:r>
    </w:p>
    <w:p w14:paraId="7D9D0143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2 b</w:t>
      </w:r>
    </w:p>
    <w:p w14:paraId="2505280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Every additional hour of video game played, decreases the GPA by 0.0526</w:t>
      </w:r>
    </w:p>
    <w:p w14:paraId="5C100370" w14:textId="6E39CCFC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</w:t>
      </w:r>
    </w:p>
    <w:p w14:paraId="6D60BC85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#############################################</w:t>
      </w:r>
    </w:p>
    <w:p w14:paraId="69786EA5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2 c</w:t>
      </w:r>
    </w:p>
    <w:p w14:paraId="58FF9174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</w:t>
      </w:r>
    </w:p>
    <w:p w14:paraId="30A58B59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# When the value of 'x' (number of hours video games played) is zero, </w:t>
      </w:r>
    </w:p>
    <w:p w14:paraId="59DF9937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4D68682" w14:textId="6CB6AA6F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GPA = 2.9342</w:t>
      </w:r>
    </w:p>
    <w:p w14:paraId="34F2DD28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#############################################</w:t>
      </w:r>
    </w:p>
    <w:p w14:paraId="7CD951DD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 2 d</w:t>
      </w:r>
    </w:p>
    <w:p w14:paraId="3B90D743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hoursVideoGames</w:t>
      </w:r>
      <w:proofErr w:type="spellEnd"/>
      <w:r w:rsidRPr="00810F1D">
        <w:rPr>
          <w:rFonts w:ascii="Courier New" w:hAnsi="Courier New" w:cs="Courier New"/>
        </w:rPr>
        <w:t xml:space="preserve"> = 7</w:t>
      </w:r>
    </w:p>
    <w:p w14:paraId="72ED0DAF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GPA = </w:t>
      </w:r>
      <w:proofErr w:type="spellStart"/>
      <w:r w:rsidRPr="00810F1D">
        <w:rPr>
          <w:rFonts w:ascii="Courier New" w:hAnsi="Courier New" w:cs="Courier New"/>
        </w:rPr>
        <w:t>hoursVideoGames</w:t>
      </w:r>
      <w:proofErr w:type="spellEnd"/>
      <w:r w:rsidRPr="00810F1D">
        <w:rPr>
          <w:rFonts w:ascii="Courier New" w:hAnsi="Courier New" w:cs="Courier New"/>
        </w:rPr>
        <w:t xml:space="preserve"> * slope + intercept</w:t>
      </w:r>
    </w:p>
    <w:p w14:paraId="0B32ED29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3BC0F7A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print(GPA)</w:t>
      </w:r>
    </w:p>
    <w:p w14:paraId="74EA105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2.5660000000000003</w:t>
      </w:r>
    </w:p>
    <w:p w14:paraId="5280F247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37DB7B90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Since 2.68 &gt; 2.566</w:t>
      </w:r>
    </w:p>
    <w:p w14:paraId="7A20211F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71F02F55" w14:textId="3DA38BFC" w:rsidR="00FE1D18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Above the average</w:t>
      </w:r>
    </w:p>
    <w:p w14:paraId="1C35E49B" w14:textId="5A8FD2F1" w:rsidR="00A140E0" w:rsidRDefault="00A140E0">
      <w:pPr>
        <w:rPr>
          <w:rFonts w:ascii="Arial" w:hAnsi="Arial" w:cs="Arial"/>
        </w:rPr>
      </w:pPr>
    </w:p>
    <w:p w14:paraId="5A9C5013" w14:textId="39B8D1A7" w:rsidR="00A140E0" w:rsidRDefault="00A140E0">
      <w:pPr>
        <w:rPr>
          <w:rFonts w:ascii="Arial" w:hAnsi="Arial" w:cs="Arial"/>
        </w:rPr>
      </w:pPr>
    </w:p>
    <w:p w14:paraId="282E6B93" w14:textId="77777777" w:rsidR="00810F1D" w:rsidRDefault="00A140E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C7D7DD" w14:textId="198C6852" w:rsidR="00810F1D" w:rsidRDefault="00810F1D" w:rsidP="00810F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Problem #3</w:t>
      </w:r>
    </w:p>
    <w:p w14:paraId="1E0D3FCA" w14:textId="77777777" w:rsidR="00810F1D" w:rsidRDefault="00810F1D" w:rsidP="00810F1D">
      <w:pPr>
        <w:rPr>
          <w:rFonts w:ascii="Courier New" w:hAnsi="Courier New" w:cs="Courier New"/>
        </w:rPr>
      </w:pPr>
    </w:p>
    <w:p w14:paraId="1692EA8F" w14:textId="0BB0F0A9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import </w:t>
      </w:r>
      <w:proofErr w:type="spellStart"/>
      <w:r w:rsidRPr="00810F1D">
        <w:rPr>
          <w:rFonts w:ascii="Courier New" w:hAnsi="Courier New" w:cs="Courier New"/>
        </w:rPr>
        <w:t>numpy</w:t>
      </w:r>
      <w:proofErr w:type="spellEnd"/>
      <w:r w:rsidRPr="00810F1D">
        <w:rPr>
          <w:rFonts w:ascii="Courier New" w:hAnsi="Courier New" w:cs="Courier New"/>
        </w:rPr>
        <w:t xml:space="preserve"> as np</w:t>
      </w:r>
    </w:p>
    <w:p w14:paraId="50DD77BB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import pandas as pd</w:t>
      </w:r>
    </w:p>
    <w:p w14:paraId="51B87127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10F1D">
        <w:rPr>
          <w:rFonts w:ascii="Courier New" w:hAnsi="Courier New" w:cs="Courier New"/>
        </w:rPr>
        <w:t>matplotlib.pyplot</w:t>
      </w:r>
      <w:proofErr w:type="spellEnd"/>
      <w:proofErr w:type="gramEnd"/>
      <w:r w:rsidRPr="00810F1D">
        <w:rPr>
          <w:rFonts w:ascii="Courier New" w:hAnsi="Courier New" w:cs="Courier New"/>
        </w:rPr>
        <w:t xml:space="preserve"> as </w:t>
      </w:r>
      <w:proofErr w:type="spellStart"/>
      <w:r w:rsidRPr="00810F1D">
        <w:rPr>
          <w:rFonts w:ascii="Courier New" w:hAnsi="Courier New" w:cs="Courier New"/>
        </w:rPr>
        <w:t>plt</w:t>
      </w:r>
      <w:proofErr w:type="spellEnd"/>
    </w:p>
    <w:p w14:paraId="5D19AF08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from </w:t>
      </w:r>
      <w:proofErr w:type="spellStart"/>
      <w:r w:rsidRPr="00810F1D">
        <w:rPr>
          <w:rFonts w:ascii="Courier New" w:hAnsi="Courier New" w:cs="Courier New"/>
        </w:rPr>
        <w:t>sklearn</w:t>
      </w:r>
      <w:proofErr w:type="spellEnd"/>
      <w:r w:rsidRPr="00810F1D">
        <w:rPr>
          <w:rFonts w:ascii="Courier New" w:hAnsi="Courier New" w:cs="Courier New"/>
        </w:rPr>
        <w:t xml:space="preserve"> import </w:t>
      </w:r>
      <w:proofErr w:type="spellStart"/>
      <w:r w:rsidRPr="00810F1D">
        <w:rPr>
          <w:rFonts w:ascii="Courier New" w:hAnsi="Courier New" w:cs="Courier New"/>
        </w:rPr>
        <w:t>linear_model</w:t>
      </w:r>
      <w:proofErr w:type="spellEnd"/>
    </w:p>
    <w:p w14:paraId="3D5CBBEB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29A2036F" w14:textId="0380FD2B" w:rsidR="00810F1D" w:rsidRPr="00810F1D" w:rsidRDefault="00810F1D" w:rsidP="00810F1D">
      <w:pPr>
        <w:tabs>
          <w:tab w:val="left" w:pos="2508"/>
        </w:tabs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14:paraId="476A83B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C:\ProgramData\Anaconda3\lib\site-packages\sklearn\cross_validation.py:41: </w:t>
      </w:r>
      <w:proofErr w:type="spellStart"/>
      <w:r w:rsidRPr="00810F1D">
        <w:rPr>
          <w:rFonts w:ascii="Courier New" w:hAnsi="Courier New" w:cs="Courier New"/>
        </w:rPr>
        <w:t>DeprecationWarning</w:t>
      </w:r>
      <w:proofErr w:type="spellEnd"/>
      <w:r w:rsidRPr="00810F1D">
        <w:rPr>
          <w:rFonts w:ascii="Courier New" w:hAnsi="Courier New" w:cs="Courier New"/>
        </w:rPr>
        <w:t xml:space="preserve">: This module was deprecated in version 0.18 in favor of the </w:t>
      </w:r>
      <w:proofErr w:type="spellStart"/>
      <w:r w:rsidRPr="00810F1D">
        <w:rPr>
          <w:rFonts w:ascii="Courier New" w:hAnsi="Courier New" w:cs="Courier New"/>
        </w:rPr>
        <w:t>model_selection</w:t>
      </w:r>
      <w:proofErr w:type="spellEnd"/>
      <w:r w:rsidRPr="00810F1D">
        <w:rPr>
          <w:rFonts w:ascii="Courier New" w:hAnsi="Courier New" w:cs="Courier New"/>
        </w:rPr>
        <w:t xml:space="preserve"> module into which all the refactored classes and functions are moved. Also note that the interface of the new CV iterators </w:t>
      </w:r>
      <w:proofErr w:type="gramStart"/>
      <w:r w:rsidRPr="00810F1D">
        <w:rPr>
          <w:rFonts w:ascii="Courier New" w:hAnsi="Courier New" w:cs="Courier New"/>
        </w:rPr>
        <w:t>are</w:t>
      </w:r>
      <w:proofErr w:type="gramEnd"/>
      <w:r w:rsidRPr="00810F1D">
        <w:rPr>
          <w:rFonts w:ascii="Courier New" w:hAnsi="Courier New" w:cs="Courier New"/>
        </w:rPr>
        <w:t xml:space="preserve"> different from that of this module. This module will be removed in 0.20.</w:t>
      </w:r>
    </w:p>
    <w:p w14:paraId="5C4C5E9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  "This module will be removed in 0.20.", </w:t>
      </w:r>
      <w:proofErr w:type="spellStart"/>
      <w:r w:rsidRPr="00810F1D">
        <w:rPr>
          <w:rFonts w:ascii="Courier New" w:hAnsi="Courier New" w:cs="Courier New"/>
        </w:rPr>
        <w:t>DeprecationWarning</w:t>
      </w:r>
      <w:proofErr w:type="spellEnd"/>
      <w:r w:rsidRPr="00810F1D">
        <w:rPr>
          <w:rFonts w:ascii="Courier New" w:hAnsi="Courier New" w:cs="Courier New"/>
        </w:rPr>
        <w:t>)</w:t>
      </w:r>
    </w:p>
    <w:p w14:paraId="78D4E55F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A7061A7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810F1D">
        <w:rPr>
          <w:rFonts w:ascii="Courier New" w:hAnsi="Courier New" w:cs="Courier New"/>
        </w:rPr>
        <w:t>sklearn.metrics</w:t>
      </w:r>
      <w:proofErr w:type="spellEnd"/>
      <w:proofErr w:type="gramEnd"/>
      <w:r w:rsidRPr="00810F1D">
        <w:rPr>
          <w:rFonts w:ascii="Courier New" w:hAnsi="Courier New" w:cs="Courier New"/>
        </w:rPr>
        <w:t xml:space="preserve"> import </w:t>
      </w:r>
      <w:proofErr w:type="spellStart"/>
      <w:r w:rsidRPr="00810F1D">
        <w:rPr>
          <w:rFonts w:ascii="Courier New" w:hAnsi="Courier New" w:cs="Courier New"/>
        </w:rPr>
        <w:t>mean_squared_error</w:t>
      </w:r>
      <w:proofErr w:type="spellEnd"/>
    </w:p>
    <w:p w14:paraId="0813B01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from </w:t>
      </w:r>
      <w:proofErr w:type="spellStart"/>
      <w:proofErr w:type="gramStart"/>
      <w:r w:rsidRPr="00810F1D">
        <w:rPr>
          <w:rFonts w:ascii="Courier New" w:hAnsi="Courier New" w:cs="Courier New"/>
        </w:rPr>
        <w:t>sklearn.metrics</w:t>
      </w:r>
      <w:proofErr w:type="spellEnd"/>
      <w:proofErr w:type="gramEnd"/>
      <w:r w:rsidRPr="00810F1D">
        <w:rPr>
          <w:rFonts w:ascii="Courier New" w:hAnsi="Courier New" w:cs="Courier New"/>
        </w:rPr>
        <w:t xml:space="preserve"> import r2_score</w:t>
      </w:r>
    </w:p>
    <w:p w14:paraId="76578638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6C51C1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</w:t>
      </w:r>
    </w:p>
    <w:p w14:paraId="7CA9C0A6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# 1. Read Data File </w:t>
      </w:r>
    </w:p>
    <w:p w14:paraId="4A94B057" w14:textId="065EE916" w:rsidR="00810F1D" w:rsidRPr="00810F1D" w:rsidRDefault="00810F1D" w:rsidP="00810F1D">
      <w:pPr>
        <w:rPr>
          <w:rFonts w:ascii="Courier New" w:hAnsi="Courier New" w:cs="Courier New"/>
        </w:rPr>
      </w:pPr>
    </w:p>
    <w:p w14:paraId="453DDB3D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Xlist</w:t>
      </w:r>
      <w:proofErr w:type="spellEnd"/>
      <w:r w:rsidRPr="00810F1D">
        <w:rPr>
          <w:rFonts w:ascii="Courier New" w:hAnsi="Courier New" w:cs="Courier New"/>
        </w:rPr>
        <w:t xml:space="preserve"> = [27.75, 24.5, 25.5, 26, 25, 27.75, 26.5, 27, 26.75, 26.75, 27.5]</w:t>
      </w:r>
    </w:p>
    <w:p w14:paraId="711080A2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2123C003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Ylist</w:t>
      </w:r>
      <w:proofErr w:type="spellEnd"/>
      <w:r w:rsidRPr="00810F1D">
        <w:rPr>
          <w:rFonts w:ascii="Courier New" w:hAnsi="Courier New" w:cs="Courier New"/>
        </w:rPr>
        <w:t xml:space="preserve"> = [17.5, 17.1, 17.1, 17.3, 16.9, 17.6, 17.3, 17.5, 17.3, 17.5, 17.5]</w:t>
      </w:r>
    </w:p>
    <w:p w14:paraId="738A01FD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07B2B05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</w:t>
      </w:r>
    </w:p>
    <w:p w14:paraId="602E05B4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CA014F0" w14:textId="6D69BB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# Problem 3a: Regression Using </w:t>
      </w:r>
      <w:proofErr w:type="spellStart"/>
      <w:r w:rsidRPr="00810F1D">
        <w:rPr>
          <w:rFonts w:ascii="Courier New" w:hAnsi="Courier New" w:cs="Courier New"/>
        </w:rPr>
        <w:t>Scikit</w:t>
      </w:r>
      <w:proofErr w:type="spellEnd"/>
      <w:r w:rsidRPr="00810F1D">
        <w:rPr>
          <w:rFonts w:ascii="Courier New" w:hAnsi="Courier New" w:cs="Courier New"/>
        </w:rPr>
        <w:t>-Learn</w:t>
      </w:r>
    </w:p>
    <w:p w14:paraId="7E88A79E" w14:textId="0C49C0D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df_x</w:t>
      </w:r>
      <w:proofErr w:type="spellEnd"/>
      <w:r w:rsidRPr="00810F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10F1D">
        <w:rPr>
          <w:rFonts w:ascii="Courier New" w:hAnsi="Courier New" w:cs="Courier New"/>
        </w:rPr>
        <w:t>pd.DataFrame</w:t>
      </w:r>
      <w:proofErr w:type="spellEnd"/>
      <w:proofErr w:type="gram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Xlist</w:t>
      </w:r>
      <w:proofErr w:type="spellEnd"/>
      <w:r w:rsidRPr="00810F1D">
        <w:rPr>
          <w:rFonts w:ascii="Courier New" w:hAnsi="Courier New" w:cs="Courier New"/>
        </w:rPr>
        <w:t>)</w:t>
      </w:r>
    </w:p>
    <w:p w14:paraId="5B93577A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df_y</w:t>
      </w:r>
      <w:proofErr w:type="spellEnd"/>
      <w:r w:rsidRPr="00810F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10F1D">
        <w:rPr>
          <w:rFonts w:ascii="Courier New" w:hAnsi="Courier New" w:cs="Courier New"/>
        </w:rPr>
        <w:t>pd.DataFrame</w:t>
      </w:r>
      <w:proofErr w:type="spellEnd"/>
      <w:proofErr w:type="gram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Ylist</w:t>
      </w:r>
      <w:proofErr w:type="spellEnd"/>
      <w:r w:rsidRPr="00810F1D">
        <w:rPr>
          <w:rFonts w:ascii="Courier New" w:hAnsi="Courier New" w:cs="Courier New"/>
        </w:rPr>
        <w:t>)</w:t>
      </w:r>
    </w:p>
    <w:p w14:paraId="2BB49B6E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reg = </w:t>
      </w:r>
      <w:proofErr w:type="spellStart"/>
      <w:r w:rsidRPr="00810F1D">
        <w:rPr>
          <w:rFonts w:ascii="Courier New" w:hAnsi="Courier New" w:cs="Courier New"/>
        </w:rPr>
        <w:t>linear_</w:t>
      </w:r>
      <w:proofErr w:type="gramStart"/>
      <w:r w:rsidRPr="00810F1D">
        <w:rPr>
          <w:rFonts w:ascii="Courier New" w:hAnsi="Courier New" w:cs="Courier New"/>
        </w:rPr>
        <w:t>model.LinearRegression</w:t>
      </w:r>
      <w:proofErr w:type="spellEnd"/>
      <w:proofErr w:type="gramEnd"/>
      <w:r w:rsidRPr="00810F1D">
        <w:rPr>
          <w:rFonts w:ascii="Courier New" w:hAnsi="Courier New" w:cs="Courier New"/>
        </w:rPr>
        <w:t>()</w:t>
      </w:r>
    </w:p>
    <w:p w14:paraId="4ABB9391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918FBE4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reg.fit</w:t>
      </w:r>
      <w:proofErr w:type="spell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df_</w:t>
      </w:r>
      <w:proofErr w:type="gramStart"/>
      <w:r w:rsidRPr="00810F1D">
        <w:rPr>
          <w:rFonts w:ascii="Courier New" w:hAnsi="Courier New" w:cs="Courier New"/>
        </w:rPr>
        <w:t>x,df</w:t>
      </w:r>
      <w:proofErr w:type="gramEnd"/>
      <w:r w:rsidRPr="00810F1D">
        <w:rPr>
          <w:rFonts w:ascii="Courier New" w:hAnsi="Courier New" w:cs="Courier New"/>
        </w:rPr>
        <w:t>_y</w:t>
      </w:r>
      <w:proofErr w:type="spellEnd"/>
      <w:r w:rsidRPr="00810F1D">
        <w:rPr>
          <w:rFonts w:ascii="Courier New" w:hAnsi="Courier New" w:cs="Courier New"/>
        </w:rPr>
        <w:t>)</w:t>
      </w:r>
    </w:p>
    <w:p w14:paraId="6E8427FA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gramStart"/>
      <w:r w:rsidRPr="00810F1D">
        <w:rPr>
          <w:rFonts w:ascii="Courier New" w:hAnsi="Courier New" w:cs="Courier New"/>
        </w:rPr>
        <w:t>Out[</w:t>
      </w:r>
      <w:proofErr w:type="gramEnd"/>
      <w:r w:rsidRPr="00810F1D">
        <w:rPr>
          <w:rFonts w:ascii="Courier New" w:hAnsi="Courier New" w:cs="Courier New"/>
        </w:rPr>
        <w:t xml:space="preserve">19]: </w:t>
      </w:r>
      <w:proofErr w:type="spellStart"/>
      <w:r w:rsidRPr="00810F1D">
        <w:rPr>
          <w:rFonts w:ascii="Courier New" w:hAnsi="Courier New" w:cs="Courier New"/>
        </w:rPr>
        <w:t>LinearRegression</w:t>
      </w:r>
      <w:proofErr w:type="spell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copy_X</w:t>
      </w:r>
      <w:proofErr w:type="spellEnd"/>
      <w:r w:rsidRPr="00810F1D">
        <w:rPr>
          <w:rFonts w:ascii="Courier New" w:hAnsi="Courier New" w:cs="Courier New"/>
        </w:rPr>
        <w:t xml:space="preserve">=True, </w:t>
      </w:r>
      <w:proofErr w:type="spellStart"/>
      <w:r w:rsidRPr="00810F1D">
        <w:rPr>
          <w:rFonts w:ascii="Courier New" w:hAnsi="Courier New" w:cs="Courier New"/>
        </w:rPr>
        <w:t>fit_intercept</w:t>
      </w:r>
      <w:proofErr w:type="spellEnd"/>
      <w:r w:rsidRPr="00810F1D">
        <w:rPr>
          <w:rFonts w:ascii="Courier New" w:hAnsi="Courier New" w:cs="Courier New"/>
        </w:rPr>
        <w:t xml:space="preserve">=True, </w:t>
      </w:r>
      <w:proofErr w:type="spellStart"/>
      <w:r w:rsidRPr="00810F1D">
        <w:rPr>
          <w:rFonts w:ascii="Courier New" w:hAnsi="Courier New" w:cs="Courier New"/>
        </w:rPr>
        <w:t>n_jobs</w:t>
      </w:r>
      <w:proofErr w:type="spellEnd"/>
      <w:r w:rsidRPr="00810F1D">
        <w:rPr>
          <w:rFonts w:ascii="Courier New" w:hAnsi="Courier New" w:cs="Courier New"/>
        </w:rPr>
        <w:t>=1, normalize=False)</w:t>
      </w:r>
    </w:p>
    <w:p w14:paraId="5EFE8CF7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6672D657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</w:t>
      </w:r>
      <w:proofErr w:type="spellStart"/>
      <w:proofErr w:type="gramStart"/>
      <w:r w:rsidRPr="00810F1D">
        <w:rPr>
          <w:rFonts w:ascii="Courier New" w:hAnsi="Courier New" w:cs="Courier New"/>
        </w:rPr>
        <w:t>reg.coef</w:t>
      </w:r>
      <w:proofErr w:type="spellEnd"/>
      <w:proofErr w:type="gramEnd"/>
      <w:r w:rsidRPr="00810F1D">
        <w:rPr>
          <w:rFonts w:ascii="Courier New" w:hAnsi="Courier New" w:cs="Courier New"/>
        </w:rPr>
        <w:t>_)</w:t>
      </w:r>
    </w:p>
    <w:p w14:paraId="5E95B60C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[[ 0.18273245]]</w:t>
      </w:r>
    </w:p>
    <w:p w14:paraId="3075E086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3533395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</w:t>
      </w:r>
      <w:proofErr w:type="spellStart"/>
      <w:proofErr w:type="gramStart"/>
      <w:r w:rsidRPr="00810F1D">
        <w:rPr>
          <w:rFonts w:ascii="Courier New" w:hAnsi="Courier New" w:cs="Courier New"/>
        </w:rPr>
        <w:t>reg.intercept</w:t>
      </w:r>
      <w:proofErr w:type="spellEnd"/>
      <w:proofErr w:type="gramEnd"/>
      <w:r w:rsidRPr="00810F1D">
        <w:rPr>
          <w:rFonts w:ascii="Courier New" w:hAnsi="Courier New" w:cs="Courier New"/>
        </w:rPr>
        <w:t>_)</w:t>
      </w:r>
    </w:p>
    <w:p w14:paraId="092A9A97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[ 12.49316888]</w:t>
      </w:r>
    </w:p>
    <w:p w14:paraId="4279553E" w14:textId="0477AE48" w:rsidR="00810F1D" w:rsidRDefault="00810F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7E65C024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3C802D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##########################################</w:t>
      </w:r>
    </w:p>
    <w:p w14:paraId="65DF5B9C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3 b</w:t>
      </w:r>
    </w:p>
    <w:p w14:paraId="218F5FF3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slope: if height increases by 1 inch, head-circumference increases by 0.1827 inches</w:t>
      </w:r>
    </w:p>
    <w:p w14:paraId="1460BF2D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5E92E947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</w:t>
      </w:r>
    </w:p>
    <w:p w14:paraId="450C3105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7FC159B0" w14:textId="098C2F90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# intercept:  If height is zero, head circumference = 12.49.  This is absurd.  </w:t>
      </w:r>
    </w:p>
    <w:p w14:paraId="379AC314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73A9FC5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Therefore, interpretation is outside the scope of the model</w:t>
      </w:r>
    </w:p>
    <w:p w14:paraId="2F1029AD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A1B94E9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##########################################</w:t>
      </w:r>
    </w:p>
    <w:p w14:paraId="2F2C77ED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58018B4C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3 d</w:t>
      </w:r>
    </w:p>
    <w:p w14:paraId="4E49D865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1FF8937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height = 25</w:t>
      </w:r>
    </w:p>
    <w:p w14:paraId="433FB362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7DD19D7A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head_cir</w:t>
      </w:r>
      <w:proofErr w:type="spellEnd"/>
      <w:r w:rsidRPr="00810F1D">
        <w:rPr>
          <w:rFonts w:ascii="Courier New" w:hAnsi="Courier New" w:cs="Courier New"/>
        </w:rPr>
        <w:t xml:space="preserve"> = height * </w:t>
      </w:r>
      <w:proofErr w:type="spellStart"/>
      <w:proofErr w:type="gramStart"/>
      <w:r w:rsidRPr="00810F1D">
        <w:rPr>
          <w:rFonts w:ascii="Courier New" w:hAnsi="Courier New" w:cs="Courier New"/>
        </w:rPr>
        <w:t>reg.coef</w:t>
      </w:r>
      <w:proofErr w:type="spellEnd"/>
      <w:proofErr w:type="gramEnd"/>
      <w:r w:rsidRPr="00810F1D">
        <w:rPr>
          <w:rFonts w:ascii="Courier New" w:hAnsi="Courier New" w:cs="Courier New"/>
        </w:rPr>
        <w:t xml:space="preserve">_ + </w:t>
      </w:r>
      <w:proofErr w:type="spellStart"/>
      <w:r w:rsidRPr="00810F1D">
        <w:rPr>
          <w:rFonts w:ascii="Courier New" w:hAnsi="Courier New" w:cs="Courier New"/>
        </w:rPr>
        <w:t>reg.intercept</w:t>
      </w:r>
      <w:proofErr w:type="spellEnd"/>
      <w:r w:rsidRPr="00810F1D">
        <w:rPr>
          <w:rFonts w:ascii="Courier New" w:hAnsi="Courier New" w:cs="Courier New"/>
        </w:rPr>
        <w:t>_</w:t>
      </w:r>
    </w:p>
    <w:p w14:paraId="6D935138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79FD3F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residual = </w:t>
      </w:r>
      <w:proofErr w:type="spellStart"/>
      <w:r w:rsidRPr="00810F1D">
        <w:rPr>
          <w:rFonts w:ascii="Courier New" w:hAnsi="Courier New" w:cs="Courier New"/>
        </w:rPr>
        <w:t>head_cir</w:t>
      </w:r>
      <w:proofErr w:type="spellEnd"/>
      <w:r w:rsidRPr="00810F1D">
        <w:rPr>
          <w:rFonts w:ascii="Courier New" w:hAnsi="Courier New" w:cs="Courier New"/>
        </w:rPr>
        <w:t xml:space="preserve"> - 16.9</w:t>
      </w:r>
    </w:p>
    <w:p w14:paraId="5992B577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6C488C2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print(residual)</w:t>
      </w:r>
    </w:p>
    <w:p w14:paraId="4A9BBC11" w14:textId="363623B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[[ 0.16148008]]</w:t>
      </w:r>
    </w:p>
    <w:p w14:paraId="024FCAF7" w14:textId="62096461" w:rsidR="00810F1D" w:rsidRDefault="00810F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D5CB881" w14:textId="644D794A" w:rsidR="00810F1D" w:rsidRDefault="00810F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>Problem #4</w:t>
      </w:r>
    </w:p>
    <w:p w14:paraId="0B330771" w14:textId="3FB141AF" w:rsidR="00810F1D" w:rsidRDefault="00810F1D">
      <w:pPr>
        <w:rPr>
          <w:rFonts w:ascii="Courier New" w:hAnsi="Courier New" w:cs="Courier New"/>
        </w:rPr>
      </w:pPr>
    </w:p>
    <w:p w14:paraId="018F58B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import </w:t>
      </w:r>
      <w:proofErr w:type="spellStart"/>
      <w:r w:rsidRPr="00810F1D">
        <w:rPr>
          <w:rFonts w:ascii="Courier New" w:hAnsi="Courier New" w:cs="Courier New"/>
        </w:rPr>
        <w:t>numpy</w:t>
      </w:r>
      <w:proofErr w:type="spellEnd"/>
      <w:r w:rsidRPr="00810F1D">
        <w:rPr>
          <w:rFonts w:ascii="Courier New" w:hAnsi="Courier New" w:cs="Courier New"/>
        </w:rPr>
        <w:t xml:space="preserve"> as np</w:t>
      </w:r>
    </w:p>
    <w:p w14:paraId="7EA13C43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import pandas as pd</w:t>
      </w:r>
    </w:p>
    <w:p w14:paraId="18929C3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import </w:t>
      </w:r>
      <w:proofErr w:type="spellStart"/>
      <w:proofErr w:type="gramStart"/>
      <w:r w:rsidRPr="00810F1D">
        <w:rPr>
          <w:rFonts w:ascii="Courier New" w:hAnsi="Courier New" w:cs="Courier New"/>
        </w:rPr>
        <w:t>matplotlib.pyplot</w:t>
      </w:r>
      <w:proofErr w:type="spellEnd"/>
      <w:proofErr w:type="gramEnd"/>
      <w:r w:rsidRPr="00810F1D">
        <w:rPr>
          <w:rFonts w:ascii="Courier New" w:hAnsi="Courier New" w:cs="Courier New"/>
        </w:rPr>
        <w:t xml:space="preserve"> as </w:t>
      </w:r>
      <w:proofErr w:type="spellStart"/>
      <w:r w:rsidRPr="00810F1D">
        <w:rPr>
          <w:rFonts w:ascii="Courier New" w:hAnsi="Courier New" w:cs="Courier New"/>
        </w:rPr>
        <w:t>plt</w:t>
      </w:r>
      <w:proofErr w:type="spellEnd"/>
    </w:p>
    <w:p w14:paraId="0DF5DAC8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from </w:t>
      </w:r>
      <w:proofErr w:type="spellStart"/>
      <w:r w:rsidRPr="00810F1D">
        <w:rPr>
          <w:rFonts w:ascii="Courier New" w:hAnsi="Courier New" w:cs="Courier New"/>
        </w:rPr>
        <w:t>sklearn</w:t>
      </w:r>
      <w:proofErr w:type="spellEnd"/>
      <w:r w:rsidRPr="00810F1D">
        <w:rPr>
          <w:rFonts w:ascii="Courier New" w:hAnsi="Courier New" w:cs="Courier New"/>
        </w:rPr>
        <w:t xml:space="preserve"> import </w:t>
      </w:r>
      <w:proofErr w:type="spellStart"/>
      <w:r w:rsidRPr="00810F1D">
        <w:rPr>
          <w:rFonts w:ascii="Courier New" w:hAnsi="Courier New" w:cs="Courier New"/>
        </w:rPr>
        <w:t>linear_model</w:t>
      </w:r>
      <w:proofErr w:type="spellEnd"/>
    </w:p>
    <w:p w14:paraId="3DAA4E3B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98809D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C:\ProgramData\Anaconda3\lib\site-packages\sklearn\cross_validation.py:41: </w:t>
      </w:r>
      <w:proofErr w:type="spellStart"/>
      <w:r w:rsidRPr="00810F1D">
        <w:rPr>
          <w:rFonts w:ascii="Courier New" w:hAnsi="Courier New" w:cs="Courier New"/>
        </w:rPr>
        <w:t>DeprecationWarning</w:t>
      </w:r>
      <w:proofErr w:type="spellEnd"/>
      <w:r w:rsidRPr="00810F1D">
        <w:rPr>
          <w:rFonts w:ascii="Courier New" w:hAnsi="Courier New" w:cs="Courier New"/>
        </w:rPr>
        <w:t xml:space="preserve">: This module was deprecated in version 0.18 in favor of the </w:t>
      </w:r>
      <w:proofErr w:type="spellStart"/>
      <w:r w:rsidRPr="00810F1D">
        <w:rPr>
          <w:rFonts w:ascii="Courier New" w:hAnsi="Courier New" w:cs="Courier New"/>
        </w:rPr>
        <w:t>model_selection</w:t>
      </w:r>
      <w:proofErr w:type="spellEnd"/>
      <w:r w:rsidRPr="00810F1D">
        <w:rPr>
          <w:rFonts w:ascii="Courier New" w:hAnsi="Courier New" w:cs="Courier New"/>
        </w:rPr>
        <w:t xml:space="preserve"> module into which all the refactored classes and functions are moved. Also note that the interface of the new CV iterators </w:t>
      </w:r>
      <w:proofErr w:type="gramStart"/>
      <w:r w:rsidRPr="00810F1D">
        <w:rPr>
          <w:rFonts w:ascii="Courier New" w:hAnsi="Courier New" w:cs="Courier New"/>
        </w:rPr>
        <w:t>are</w:t>
      </w:r>
      <w:proofErr w:type="gramEnd"/>
      <w:r w:rsidRPr="00810F1D">
        <w:rPr>
          <w:rFonts w:ascii="Courier New" w:hAnsi="Courier New" w:cs="Courier New"/>
        </w:rPr>
        <w:t xml:space="preserve"> different from that of this module. This module will be removed in 0.20.</w:t>
      </w:r>
    </w:p>
    <w:p w14:paraId="02ED95B5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  "This module will be removed in 0.20.", </w:t>
      </w:r>
      <w:proofErr w:type="spellStart"/>
      <w:r w:rsidRPr="00810F1D">
        <w:rPr>
          <w:rFonts w:ascii="Courier New" w:hAnsi="Courier New" w:cs="Courier New"/>
        </w:rPr>
        <w:t>DeprecationWarning</w:t>
      </w:r>
      <w:proofErr w:type="spellEnd"/>
      <w:r w:rsidRPr="00810F1D">
        <w:rPr>
          <w:rFonts w:ascii="Courier New" w:hAnsi="Courier New" w:cs="Courier New"/>
        </w:rPr>
        <w:t>)</w:t>
      </w:r>
    </w:p>
    <w:p w14:paraId="6F95011D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258B6DD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# 1. Read Data File </w:t>
      </w:r>
    </w:p>
    <w:p w14:paraId="5CC468A0" w14:textId="4B1E20E8" w:rsidR="00810F1D" w:rsidRPr="00810F1D" w:rsidRDefault="00810F1D" w:rsidP="00810F1D">
      <w:pPr>
        <w:rPr>
          <w:rFonts w:ascii="Courier New" w:hAnsi="Courier New" w:cs="Courier New"/>
        </w:rPr>
      </w:pPr>
    </w:p>
    <w:p w14:paraId="75EEAC38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Xlist</w:t>
      </w:r>
      <w:proofErr w:type="spellEnd"/>
      <w:r w:rsidRPr="00810F1D">
        <w:rPr>
          <w:rFonts w:ascii="Courier New" w:hAnsi="Courier New" w:cs="Courier New"/>
        </w:rPr>
        <w:t xml:space="preserve"> = [3765, 3984, 3530, 3175, 2580, 3730, 2605, 3772, 3310, 2991, 2752]</w:t>
      </w:r>
    </w:p>
    <w:p w14:paraId="414B1F28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Ylist</w:t>
      </w:r>
      <w:proofErr w:type="spellEnd"/>
      <w:r w:rsidRPr="00810F1D">
        <w:rPr>
          <w:rFonts w:ascii="Courier New" w:hAnsi="Courier New" w:cs="Courier New"/>
        </w:rPr>
        <w:t xml:space="preserve"> = [19, 18, 21, 22, 27, 18, 26, 17, 20, 25, 26]</w:t>
      </w:r>
    </w:p>
    <w:p w14:paraId="79F71B4B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7DEFD5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</w:t>
      </w:r>
    </w:p>
    <w:p w14:paraId="45668C20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# Problem 4a: Regression Using </w:t>
      </w:r>
      <w:proofErr w:type="spellStart"/>
      <w:r w:rsidRPr="00810F1D">
        <w:rPr>
          <w:rFonts w:ascii="Courier New" w:hAnsi="Courier New" w:cs="Courier New"/>
        </w:rPr>
        <w:t>Scikit</w:t>
      </w:r>
      <w:proofErr w:type="spellEnd"/>
      <w:r w:rsidRPr="00810F1D">
        <w:rPr>
          <w:rFonts w:ascii="Courier New" w:hAnsi="Courier New" w:cs="Courier New"/>
        </w:rPr>
        <w:t>-Learn</w:t>
      </w:r>
    </w:p>
    <w:p w14:paraId="5318FBBD" w14:textId="285A976E" w:rsidR="00810F1D" w:rsidRPr="00810F1D" w:rsidRDefault="00810F1D" w:rsidP="00810F1D">
      <w:pPr>
        <w:rPr>
          <w:rFonts w:ascii="Courier New" w:hAnsi="Courier New" w:cs="Courier New"/>
        </w:rPr>
      </w:pPr>
    </w:p>
    <w:p w14:paraId="007E5330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df_x</w:t>
      </w:r>
      <w:proofErr w:type="spellEnd"/>
      <w:r w:rsidRPr="00810F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10F1D">
        <w:rPr>
          <w:rFonts w:ascii="Courier New" w:hAnsi="Courier New" w:cs="Courier New"/>
        </w:rPr>
        <w:t>pd.DataFrame</w:t>
      </w:r>
      <w:proofErr w:type="spellEnd"/>
      <w:proofErr w:type="gram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Xlist</w:t>
      </w:r>
      <w:proofErr w:type="spellEnd"/>
      <w:r w:rsidRPr="00810F1D">
        <w:rPr>
          <w:rFonts w:ascii="Courier New" w:hAnsi="Courier New" w:cs="Courier New"/>
        </w:rPr>
        <w:t>)</w:t>
      </w:r>
    </w:p>
    <w:p w14:paraId="768FFA82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df_y</w:t>
      </w:r>
      <w:proofErr w:type="spellEnd"/>
      <w:r w:rsidRPr="00810F1D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810F1D">
        <w:rPr>
          <w:rFonts w:ascii="Courier New" w:hAnsi="Courier New" w:cs="Courier New"/>
        </w:rPr>
        <w:t>pd.DataFrame</w:t>
      </w:r>
      <w:proofErr w:type="spellEnd"/>
      <w:proofErr w:type="gram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Ylist</w:t>
      </w:r>
      <w:proofErr w:type="spellEnd"/>
      <w:r w:rsidRPr="00810F1D">
        <w:rPr>
          <w:rFonts w:ascii="Courier New" w:hAnsi="Courier New" w:cs="Courier New"/>
        </w:rPr>
        <w:t>)</w:t>
      </w:r>
    </w:p>
    <w:p w14:paraId="0C8A4A19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30495C80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reg = </w:t>
      </w:r>
      <w:proofErr w:type="spellStart"/>
      <w:r w:rsidRPr="00810F1D">
        <w:rPr>
          <w:rFonts w:ascii="Courier New" w:hAnsi="Courier New" w:cs="Courier New"/>
        </w:rPr>
        <w:t>linear_</w:t>
      </w:r>
      <w:proofErr w:type="gramStart"/>
      <w:r w:rsidRPr="00810F1D">
        <w:rPr>
          <w:rFonts w:ascii="Courier New" w:hAnsi="Courier New" w:cs="Courier New"/>
        </w:rPr>
        <w:t>model.LinearRegression</w:t>
      </w:r>
      <w:proofErr w:type="spellEnd"/>
      <w:proofErr w:type="gramEnd"/>
      <w:r w:rsidRPr="00810F1D">
        <w:rPr>
          <w:rFonts w:ascii="Courier New" w:hAnsi="Courier New" w:cs="Courier New"/>
        </w:rPr>
        <w:t>()</w:t>
      </w:r>
    </w:p>
    <w:p w14:paraId="6DAE5C8F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spellStart"/>
      <w:r w:rsidRPr="00810F1D">
        <w:rPr>
          <w:rFonts w:ascii="Courier New" w:hAnsi="Courier New" w:cs="Courier New"/>
        </w:rPr>
        <w:t>reg.fit</w:t>
      </w:r>
      <w:proofErr w:type="spell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df_</w:t>
      </w:r>
      <w:proofErr w:type="gramStart"/>
      <w:r w:rsidRPr="00810F1D">
        <w:rPr>
          <w:rFonts w:ascii="Courier New" w:hAnsi="Courier New" w:cs="Courier New"/>
        </w:rPr>
        <w:t>x,df</w:t>
      </w:r>
      <w:proofErr w:type="gramEnd"/>
      <w:r w:rsidRPr="00810F1D">
        <w:rPr>
          <w:rFonts w:ascii="Courier New" w:hAnsi="Courier New" w:cs="Courier New"/>
        </w:rPr>
        <w:t>_y</w:t>
      </w:r>
      <w:proofErr w:type="spellEnd"/>
      <w:r w:rsidRPr="00810F1D">
        <w:rPr>
          <w:rFonts w:ascii="Courier New" w:hAnsi="Courier New" w:cs="Courier New"/>
        </w:rPr>
        <w:t>)</w:t>
      </w:r>
    </w:p>
    <w:p w14:paraId="5521CFE3" w14:textId="77777777" w:rsidR="00810F1D" w:rsidRPr="00810F1D" w:rsidRDefault="00810F1D" w:rsidP="00810F1D">
      <w:pPr>
        <w:rPr>
          <w:rFonts w:ascii="Courier New" w:hAnsi="Courier New" w:cs="Courier New"/>
        </w:rPr>
      </w:pPr>
      <w:proofErr w:type="gramStart"/>
      <w:r w:rsidRPr="00810F1D">
        <w:rPr>
          <w:rFonts w:ascii="Courier New" w:hAnsi="Courier New" w:cs="Courier New"/>
        </w:rPr>
        <w:t>Out[</w:t>
      </w:r>
      <w:proofErr w:type="gramEnd"/>
      <w:r w:rsidRPr="00810F1D">
        <w:rPr>
          <w:rFonts w:ascii="Courier New" w:hAnsi="Courier New" w:cs="Courier New"/>
        </w:rPr>
        <w:t xml:space="preserve">19]: </w:t>
      </w:r>
      <w:proofErr w:type="spellStart"/>
      <w:r w:rsidRPr="00810F1D">
        <w:rPr>
          <w:rFonts w:ascii="Courier New" w:hAnsi="Courier New" w:cs="Courier New"/>
        </w:rPr>
        <w:t>LinearRegression</w:t>
      </w:r>
      <w:proofErr w:type="spellEnd"/>
      <w:r w:rsidRPr="00810F1D">
        <w:rPr>
          <w:rFonts w:ascii="Courier New" w:hAnsi="Courier New" w:cs="Courier New"/>
        </w:rPr>
        <w:t>(</w:t>
      </w:r>
      <w:proofErr w:type="spellStart"/>
      <w:r w:rsidRPr="00810F1D">
        <w:rPr>
          <w:rFonts w:ascii="Courier New" w:hAnsi="Courier New" w:cs="Courier New"/>
        </w:rPr>
        <w:t>copy_X</w:t>
      </w:r>
      <w:proofErr w:type="spellEnd"/>
      <w:r w:rsidRPr="00810F1D">
        <w:rPr>
          <w:rFonts w:ascii="Courier New" w:hAnsi="Courier New" w:cs="Courier New"/>
        </w:rPr>
        <w:t xml:space="preserve">=True, </w:t>
      </w:r>
      <w:proofErr w:type="spellStart"/>
      <w:r w:rsidRPr="00810F1D">
        <w:rPr>
          <w:rFonts w:ascii="Courier New" w:hAnsi="Courier New" w:cs="Courier New"/>
        </w:rPr>
        <w:t>fit_intercept</w:t>
      </w:r>
      <w:proofErr w:type="spellEnd"/>
      <w:r w:rsidRPr="00810F1D">
        <w:rPr>
          <w:rFonts w:ascii="Courier New" w:hAnsi="Courier New" w:cs="Courier New"/>
        </w:rPr>
        <w:t xml:space="preserve">=True, </w:t>
      </w:r>
      <w:proofErr w:type="spellStart"/>
      <w:r w:rsidRPr="00810F1D">
        <w:rPr>
          <w:rFonts w:ascii="Courier New" w:hAnsi="Courier New" w:cs="Courier New"/>
        </w:rPr>
        <w:t>n_jobs</w:t>
      </w:r>
      <w:proofErr w:type="spellEnd"/>
      <w:r w:rsidRPr="00810F1D">
        <w:rPr>
          <w:rFonts w:ascii="Courier New" w:hAnsi="Courier New" w:cs="Courier New"/>
        </w:rPr>
        <w:t>=1, normalize=False)</w:t>
      </w:r>
    </w:p>
    <w:p w14:paraId="2DE7B538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</w:t>
      </w:r>
      <w:proofErr w:type="spellStart"/>
      <w:proofErr w:type="gramStart"/>
      <w:r w:rsidRPr="00810F1D">
        <w:rPr>
          <w:rFonts w:ascii="Courier New" w:hAnsi="Courier New" w:cs="Courier New"/>
        </w:rPr>
        <w:t>reg.coef</w:t>
      </w:r>
      <w:proofErr w:type="spellEnd"/>
      <w:proofErr w:type="gramEnd"/>
      <w:r w:rsidRPr="00810F1D">
        <w:rPr>
          <w:rFonts w:ascii="Courier New" w:hAnsi="Courier New" w:cs="Courier New"/>
        </w:rPr>
        <w:t>_)</w:t>
      </w:r>
    </w:p>
    <w:p w14:paraId="2D1FDE5E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[[-0.00703632]]</w:t>
      </w:r>
    </w:p>
    <w:p w14:paraId="05F16FAB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</w:t>
      </w:r>
      <w:proofErr w:type="spellStart"/>
      <w:proofErr w:type="gramStart"/>
      <w:r w:rsidRPr="00810F1D">
        <w:rPr>
          <w:rFonts w:ascii="Courier New" w:hAnsi="Courier New" w:cs="Courier New"/>
        </w:rPr>
        <w:t>reg.intercept</w:t>
      </w:r>
      <w:proofErr w:type="spellEnd"/>
      <w:proofErr w:type="gramEnd"/>
      <w:r w:rsidRPr="00810F1D">
        <w:rPr>
          <w:rFonts w:ascii="Courier New" w:hAnsi="Courier New" w:cs="Courier New"/>
        </w:rPr>
        <w:t>_)</w:t>
      </w:r>
    </w:p>
    <w:p w14:paraId="1A55B6B6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[ 44.87932977]</w:t>
      </w:r>
    </w:p>
    <w:p w14:paraId="654F1172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255D3E7F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</w:t>
      </w:r>
    </w:p>
    <w:p w14:paraId="05336030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1EFDC0F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Problem 4b</w:t>
      </w:r>
    </w:p>
    <w:p w14:paraId="07DFBD8A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2D76FE66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slope: For every pound added to the weight of the car will reduce the gas mileage by 0.007 MPG</w:t>
      </w:r>
    </w:p>
    <w:p w14:paraId="490A496C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2AAFA12F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intercept: Interpretation of intercept is outside the scope of the model</w:t>
      </w:r>
    </w:p>
    <w:p w14:paraId="2EC73F99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81B8503" w14:textId="77777777" w:rsidR="00810F1D" w:rsidRDefault="00810F1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br w:type="page"/>
      </w:r>
    </w:p>
    <w:p w14:paraId="2CDF9AEA" w14:textId="36702A82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lastRenderedPageBreak/>
        <w:t>#######################################</w:t>
      </w:r>
    </w:p>
    <w:p w14:paraId="1946BDAE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49E7784E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Problem 4c</w:t>
      </w:r>
    </w:p>
    <w:p w14:paraId="4FFF15BC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7F1BF7E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weight = 2780</w:t>
      </w:r>
    </w:p>
    <w:p w14:paraId="604BF15B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5C770CD2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 xml:space="preserve">MPG = weight * </w:t>
      </w:r>
      <w:proofErr w:type="spellStart"/>
      <w:proofErr w:type="gramStart"/>
      <w:r w:rsidRPr="00810F1D">
        <w:rPr>
          <w:rFonts w:ascii="Courier New" w:hAnsi="Courier New" w:cs="Courier New"/>
        </w:rPr>
        <w:t>reg.coef</w:t>
      </w:r>
      <w:proofErr w:type="spellEnd"/>
      <w:proofErr w:type="gramEnd"/>
      <w:r w:rsidRPr="00810F1D">
        <w:rPr>
          <w:rFonts w:ascii="Courier New" w:hAnsi="Courier New" w:cs="Courier New"/>
        </w:rPr>
        <w:t xml:space="preserve">_ + </w:t>
      </w:r>
      <w:proofErr w:type="spellStart"/>
      <w:r w:rsidRPr="00810F1D">
        <w:rPr>
          <w:rFonts w:ascii="Courier New" w:hAnsi="Courier New" w:cs="Courier New"/>
        </w:rPr>
        <w:t>reg.intercept</w:t>
      </w:r>
      <w:proofErr w:type="spellEnd"/>
      <w:r w:rsidRPr="00810F1D">
        <w:rPr>
          <w:rFonts w:ascii="Courier New" w:hAnsi="Courier New" w:cs="Courier New"/>
        </w:rPr>
        <w:t>_</w:t>
      </w:r>
    </w:p>
    <w:p w14:paraId="5E33A92E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7EEE423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print(MPG)</w:t>
      </w:r>
    </w:p>
    <w:p w14:paraId="156E5501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[[ 25.31835546]]</w:t>
      </w:r>
    </w:p>
    <w:p w14:paraId="44BFBCF0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AC01829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Since 22 &lt; 25.318.  Below average</w:t>
      </w:r>
    </w:p>
    <w:p w14:paraId="066B8FA0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67719F7A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########################################</w:t>
      </w:r>
    </w:p>
    <w:p w14:paraId="0CFFE78F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5063236D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4 d</w:t>
      </w:r>
    </w:p>
    <w:p w14:paraId="0652FB92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3889C3E4" w14:textId="7777777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No. This data is for internal combustion engines only.</w:t>
      </w:r>
    </w:p>
    <w:p w14:paraId="182CCFFB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A3394F9" w14:textId="4E0F3D97" w:rsidR="00810F1D" w:rsidRP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 Toyota Priu</w:t>
      </w:r>
      <w:r w:rsidR="002029F4">
        <w:rPr>
          <w:rFonts w:ascii="Courier New" w:hAnsi="Courier New" w:cs="Courier New"/>
        </w:rPr>
        <w:t>s</w:t>
      </w:r>
      <w:r w:rsidRPr="00810F1D">
        <w:rPr>
          <w:rFonts w:ascii="Courier New" w:hAnsi="Courier New" w:cs="Courier New"/>
        </w:rPr>
        <w:t xml:space="preserve"> is a hybrid car</w:t>
      </w:r>
    </w:p>
    <w:p w14:paraId="77E6BE30" w14:textId="77777777" w:rsidR="00810F1D" w:rsidRPr="00810F1D" w:rsidRDefault="00810F1D" w:rsidP="00810F1D">
      <w:pPr>
        <w:rPr>
          <w:rFonts w:ascii="Courier New" w:hAnsi="Courier New" w:cs="Courier New"/>
        </w:rPr>
      </w:pPr>
    </w:p>
    <w:p w14:paraId="0E31A2EE" w14:textId="6A1B3E4E" w:rsidR="00810F1D" w:rsidRDefault="00810F1D" w:rsidP="00810F1D">
      <w:pPr>
        <w:rPr>
          <w:rFonts w:ascii="Courier New" w:hAnsi="Courier New" w:cs="Courier New"/>
        </w:rPr>
      </w:pPr>
      <w:r w:rsidRPr="00810F1D">
        <w:rPr>
          <w:rFonts w:ascii="Courier New" w:hAnsi="Courier New" w:cs="Courier New"/>
        </w:rPr>
        <w:t>#</w:t>
      </w:r>
    </w:p>
    <w:p w14:paraId="51A9DDC8" w14:textId="77777777" w:rsidR="00810F1D" w:rsidRPr="00810F1D" w:rsidRDefault="00810F1D">
      <w:pPr>
        <w:rPr>
          <w:rFonts w:ascii="Courier New" w:hAnsi="Courier New" w:cs="Courier New"/>
        </w:rPr>
      </w:pPr>
    </w:p>
    <w:p w14:paraId="01EFEB81" w14:textId="6C2A62D7" w:rsidR="00810F1D" w:rsidRDefault="00810F1D">
      <w:pPr>
        <w:rPr>
          <w:rFonts w:ascii="Arial" w:hAnsi="Arial" w:cs="Arial"/>
        </w:rPr>
      </w:pPr>
    </w:p>
    <w:p w14:paraId="311ECE0A" w14:textId="5BEB99E9" w:rsidR="00810F1D" w:rsidRDefault="00810F1D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7C549C" w14:textId="77777777" w:rsidR="00810F1D" w:rsidRDefault="00810F1D">
      <w:pPr>
        <w:rPr>
          <w:rFonts w:ascii="Arial" w:hAnsi="Arial" w:cs="Arial"/>
        </w:rPr>
      </w:pPr>
    </w:p>
    <w:p w14:paraId="1204C44E" w14:textId="77777777" w:rsidR="00810F1D" w:rsidRDefault="00810F1D">
      <w:pPr>
        <w:rPr>
          <w:rFonts w:ascii="Arial" w:hAnsi="Arial" w:cs="Arial"/>
        </w:rPr>
      </w:pPr>
    </w:p>
    <w:p w14:paraId="659F7AA7" w14:textId="77777777" w:rsidR="00A140E0" w:rsidRDefault="00A140E0">
      <w:pPr>
        <w:rPr>
          <w:rFonts w:ascii="Arial" w:hAnsi="Arial" w:cs="Arial"/>
        </w:rPr>
      </w:pPr>
    </w:p>
    <w:p w14:paraId="49D9D1AA" w14:textId="7E242A12" w:rsidR="00A140E0" w:rsidRDefault="00A140E0">
      <w:pPr>
        <w:rPr>
          <w:rFonts w:ascii="Arial" w:hAnsi="Arial" w:cs="Arial"/>
        </w:rPr>
      </w:pPr>
      <w:r>
        <w:rPr>
          <w:rFonts w:ascii="Arial" w:hAnsi="Arial" w:cs="Arial"/>
        </w:rPr>
        <w:t>R Code</w:t>
      </w:r>
    </w:p>
    <w:p w14:paraId="409E80B9" w14:textId="77777777" w:rsidR="00FE1D18" w:rsidRDefault="00FE1D18" w:rsidP="00D36080">
      <w:pPr>
        <w:rPr>
          <w:rFonts w:ascii="Arial" w:hAnsi="Arial" w:cs="Arial"/>
        </w:rPr>
      </w:pPr>
    </w:p>
    <w:p w14:paraId="1BBD1213" w14:textId="77777777" w:rsidR="003C04F4" w:rsidRPr="000B715A" w:rsidRDefault="003C04F4" w:rsidP="003C04F4">
      <w:pPr>
        <w:rPr>
          <w:rFonts w:ascii="Arial" w:hAnsi="Arial" w:cs="Arial"/>
          <w:b/>
        </w:rPr>
      </w:pPr>
      <w:r w:rsidRPr="000B715A">
        <w:rPr>
          <w:rFonts w:ascii="Arial" w:hAnsi="Arial" w:cs="Arial"/>
          <w:b/>
        </w:rPr>
        <w:t>Problem#1</w:t>
      </w:r>
    </w:p>
    <w:p w14:paraId="3F6B26B6" w14:textId="77777777" w:rsidR="003C04F4" w:rsidRDefault="003C04F4" w:rsidP="00D36080">
      <w:pPr>
        <w:rPr>
          <w:rFonts w:ascii="Arial" w:hAnsi="Arial" w:cs="Arial"/>
        </w:rPr>
      </w:pPr>
    </w:p>
    <w:p w14:paraId="0CB8FCB8" w14:textId="77777777" w:rsidR="002527E7" w:rsidRPr="003324D6" w:rsidRDefault="002527E7" w:rsidP="002527E7">
      <w:pPr>
        <w:rPr>
          <w:rFonts w:ascii="Arial" w:hAnsi="Arial" w:cs="Arial"/>
          <w:sz w:val="32"/>
          <w:szCs w:val="32"/>
        </w:rPr>
      </w:pPr>
      <w:r w:rsidRPr="003324D6">
        <w:rPr>
          <w:rFonts w:ascii="Arial" w:hAnsi="Arial" w:cs="Arial"/>
          <w:sz w:val="32"/>
          <w:szCs w:val="32"/>
        </w:rPr>
        <w:t>Linear Regression</w:t>
      </w:r>
    </w:p>
    <w:p w14:paraId="2FC3E833" w14:textId="77777777" w:rsidR="003C04F4" w:rsidRDefault="003C04F4" w:rsidP="002527E7">
      <w:pPr>
        <w:rPr>
          <w:rFonts w:ascii="Arial" w:hAnsi="Arial" w:cs="Arial"/>
          <w:sz w:val="22"/>
          <w:szCs w:val="22"/>
        </w:rPr>
      </w:pPr>
    </w:p>
    <w:p w14:paraId="09AFBFB4" w14:textId="77777777" w:rsidR="002527E7" w:rsidRDefault="002527E7" w:rsidP="002527E7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values of 2 variables X and Y are given below.  Here X is the predictor variable and Y is the response variable.</w:t>
      </w:r>
    </w:p>
    <w:p w14:paraId="365A0155" w14:textId="77777777" w:rsidR="002527E7" w:rsidRDefault="002527E7" w:rsidP="002527E7">
      <w:pPr>
        <w:ind w:left="720"/>
        <w:rPr>
          <w:rFonts w:ascii="Arial" w:hAnsi="Arial" w:cs="Arial"/>
          <w:sz w:val="22"/>
          <w:szCs w:val="22"/>
        </w:rPr>
      </w:pPr>
    </w:p>
    <w:tbl>
      <w:tblPr>
        <w:tblW w:w="0" w:type="auto"/>
        <w:tblInd w:w="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6"/>
        <w:gridCol w:w="936"/>
        <w:gridCol w:w="936"/>
        <w:gridCol w:w="936"/>
        <w:gridCol w:w="936"/>
        <w:gridCol w:w="936"/>
      </w:tblGrid>
      <w:tr w:rsidR="002527E7" w:rsidRPr="00C67361" w14:paraId="3557F189" w14:textId="77777777" w:rsidTr="005F77EE">
        <w:tc>
          <w:tcPr>
            <w:tcW w:w="936" w:type="dxa"/>
            <w:shd w:val="clear" w:color="auto" w:fill="auto"/>
          </w:tcPr>
          <w:p w14:paraId="35F1E269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7361"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36" w:type="dxa"/>
            <w:shd w:val="clear" w:color="auto" w:fill="auto"/>
          </w:tcPr>
          <w:p w14:paraId="1B87A964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25</w:t>
            </w:r>
          </w:p>
        </w:tc>
        <w:tc>
          <w:tcPr>
            <w:tcW w:w="936" w:type="dxa"/>
            <w:shd w:val="clear" w:color="auto" w:fill="auto"/>
          </w:tcPr>
          <w:p w14:paraId="3E7A339A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30</w:t>
            </w:r>
          </w:p>
        </w:tc>
        <w:tc>
          <w:tcPr>
            <w:tcW w:w="936" w:type="dxa"/>
            <w:shd w:val="clear" w:color="auto" w:fill="auto"/>
          </w:tcPr>
          <w:p w14:paraId="711A5F5A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35</w:t>
            </w:r>
          </w:p>
        </w:tc>
        <w:tc>
          <w:tcPr>
            <w:tcW w:w="936" w:type="dxa"/>
            <w:shd w:val="clear" w:color="auto" w:fill="auto"/>
          </w:tcPr>
          <w:p w14:paraId="1BC8F9AE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40</w:t>
            </w:r>
          </w:p>
        </w:tc>
        <w:tc>
          <w:tcPr>
            <w:tcW w:w="936" w:type="dxa"/>
            <w:shd w:val="clear" w:color="auto" w:fill="auto"/>
          </w:tcPr>
          <w:p w14:paraId="081F56F7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45</w:t>
            </w:r>
          </w:p>
        </w:tc>
      </w:tr>
      <w:tr w:rsidR="002527E7" w:rsidRPr="00C67361" w14:paraId="18528C86" w14:textId="77777777" w:rsidTr="005F77EE">
        <w:tc>
          <w:tcPr>
            <w:tcW w:w="936" w:type="dxa"/>
            <w:shd w:val="clear" w:color="auto" w:fill="auto"/>
          </w:tcPr>
          <w:p w14:paraId="09D9EA44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67361">
              <w:rPr>
                <w:rFonts w:ascii="Arial" w:hAnsi="Arial" w:cs="Arial"/>
                <w:sz w:val="22"/>
                <w:szCs w:val="22"/>
              </w:rPr>
              <w:t>Y</w:t>
            </w:r>
          </w:p>
        </w:tc>
        <w:tc>
          <w:tcPr>
            <w:tcW w:w="936" w:type="dxa"/>
            <w:shd w:val="clear" w:color="auto" w:fill="auto"/>
          </w:tcPr>
          <w:p w14:paraId="07FCEFD9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936" w:type="dxa"/>
            <w:shd w:val="clear" w:color="auto" w:fill="auto"/>
          </w:tcPr>
          <w:p w14:paraId="0D8A13B4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260</w:t>
            </w:r>
          </w:p>
        </w:tc>
        <w:tc>
          <w:tcPr>
            <w:tcW w:w="936" w:type="dxa"/>
            <w:shd w:val="clear" w:color="auto" w:fill="auto"/>
          </w:tcPr>
          <w:p w14:paraId="052298E4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480</w:t>
            </w:r>
          </w:p>
        </w:tc>
        <w:tc>
          <w:tcPr>
            <w:tcW w:w="936" w:type="dxa"/>
            <w:shd w:val="clear" w:color="auto" w:fill="auto"/>
          </w:tcPr>
          <w:p w14:paraId="1B5014A8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745</w:t>
            </w:r>
          </w:p>
        </w:tc>
        <w:tc>
          <w:tcPr>
            <w:tcW w:w="936" w:type="dxa"/>
            <w:shd w:val="clear" w:color="auto" w:fill="auto"/>
          </w:tcPr>
          <w:p w14:paraId="6A3542DA" w14:textId="77777777" w:rsidR="002527E7" w:rsidRPr="00C67361" w:rsidRDefault="002527E7" w:rsidP="002527E7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1100</w:t>
            </w:r>
          </w:p>
        </w:tc>
      </w:tr>
    </w:tbl>
    <w:p w14:paraId="31E5B6AA" w14:textId="77777777" w:rsidR="002527E7" w:rsidRDefault="002527E7" w:rsidP="002527E7">
      <w:pPr>
        <w:rPr>
          <w:rFonts w:ascii="Arial" w:hAnsi="Arial" w:cs="Arial"/>
          <w:sz w:val="22"/>
          <w:szCs w:val="22"/>
        </w:rPr>
      </w:pPr>
    </w:p>
    <w:p w14:paraId="549D6442" w14:textId="77777777" w:rsidR="003C04F4" w:rsidRDefault="003C04F4" w:rsidP="003C04F4">
      <w:pPr>
        <w:pStyle w:val="Subtitle"/>
        <w:ind w:left="720"/>
        <w:jc w:val="left"/>
      </w:pPr>
      <w:r>
        <w:t>Build your regression model using the following 3 methods.</w:t>
      </w:r>
    </w:p>
    <w:p w14:paraId="351C2346" w14:textId="77777777" w:rsidR="003C04F4" w:rsidRDefault="003C04F4" w:rsidP="003C04F4">
      <w:pPr>
        <w:pStyle w:val="Subtitle"/>
        <w:numPr>
          <w:ilvl w:val="0"/>
          <w:numId w:val="37"/>
        </w:numPr>
        <w:jc w:val="left"/>
      </w:pPr>
      <w:r>
        <w:t>Closed form solution – using only the mean of ‘x’, ‘y’, ‘x*y’, ‘x</w:t>
      </w:r>
      <w:r>
        <w:rPr>
          <w:vertAlign w:val="superscript"/>
        </w:rPr>
        <w:t>2</w:t>
      </w:r>
      <w:r>
        <w:t>’ variables.</w:t>
      </w:r>
    </w:p>
    <w:p w14:paraId="13821278" w14:textId="77777777" w:rsidR="003C04F4" w:rsidRDefault="003C04F4" w:rsidP="003C04F4">
      <w:pPr>
        <w:pStyle w:val="Subtitle"/>
        <w:numPr>
          <w:ilvl w:val="0"/>
          <w:numId w:val="37"/>
        </w:numPr>
        <w:jc w:val="left"/>
      </w:pPr>
      <w:r>
        <w:t>Closed form solution – using the correlation coefficient between ‘x’ and ‘y’ variables and the standard deviation of both variables.</w:t>
      </w:r>
    </w:p>
    <w:p w14:paraId="000B3780" w14:textId="2A234688" w:rsidR="003C04F4" w:rsidRDefault="00A140E0" w:rsidP="003C04F4">
      <w:pPr>
        <w:pStyle w:val="Subtitle"/>
        <w:numPr>
          <w:ilvl w:val="0"/>
          <w:numId w:val="37"/>
        </w:numPr>
        <w:jc w:val="left"/>
      </w:pPr>
      <w:r>
        <w:t xml:space="preserve">R </w:t>
      </w:r>
      <w:r w:rsidR="003C04F4">
        <w:t>Regression function</w:t>
      </w:r>
    </w:p>
    <w:p w14:paraId="495CDBED" w14:textId="77777777" w:rsidR="003C04F4" w:rsidRDefault="003C04F4" w:rsidP="003C04F4">
      <w:pPr>
        <w:pStyle w:val="Subtitle"/>
        <w:ind w:left="720"/>
        <w:jc w:val="left"/>
      </w:pPr>
    </w:p>
    <w:p w14:paraId="0A6DF64F" w14:textId="77777777" w:rsidR="003C04F4" w:rsidRDefault="003C04F4" w:rsidP="003C04F4">
      <w:pPr>
        <w:pStyle w:val="Subtitle"/>
        <w:ind w:left="720"/>
        <w:jc w:val="left"/>
      </w:pPr>
      <w:r>
        <w:t>Make sure that your answers are the same using all the 3 methods.</w:t>
      </w:r>
    </w:p>
    <w:p w14:paraId="378EE255" w14:textId="77777777" w:rsidR="003C04F4" w:rsidRDefault="003C04F4" w:rsidP="003C04F4">
      <w:pPr>
        <w:pStyle w:val="Subtitle"/>
        <w:jc w:val="left"/>
      </w:pPr>
    </w:p>
    <w:p w14:paraId="7F8DA21A" w14:textId="77777777" w:rsidR="00CB3956" w:rsidRDefault="00CB3956" w:rsidP="002527E7">
      <w:pPr>
        <w:rPr>
          <w:rFonts w:ascii="Arial" w:hAnsi="Arial" w:cs="Arial"/>
          <w:sz w:val="22"/>
          <w:szCs w:val="22"/>
        </w:rPr>
      </w:pPr>
    </w:p>
    <w:p w14:paraId="7790CDBB" w14:textId="77777777" w:rsidR="00CB3956" w:rsidRPr="000B715A" w:rsidRDefault="00CB3956" w:rsidP="00CB3956">
      <w:pPr>
        <w:rPr>
          <w:rFonts w:ascii="Arial" w:hAnsi="Arial" w:cs="Arial"/>
          <w:b/>
        </w:rPr>
      </w:pPr>
      <w:r w:rsidRPr="000B715A">
        <w:rPr>
          <w:rFonts w:ascii="Arial" w:hAnsi="Arial" w:cs="Arial"/>
          <w:b/>
        </w:rPr>
        <w:t>Problem#1</w:t>
      </w:r>
      <w:r>
        <w:rPr>
          <w:rFonts w:ascii="Arial" w:hAnsi="Arial" w:cs="Arial"/>
          <w:b/>
        </w:rPr>
        <w:t>a</w:t>
      </w:r>
    </w:p>
    <w:p w14:paraId="09317CBE" w14:textId="77777777" w:rsidR="00CB3956" w:rsidRDefault="00CB3956" w:rsidP="002527E7">
      <w:pPr>
        <w:rPr>
          <w:rFonts w:ascii="Arial" w:hAnsi="Arial" w:cs="Arial"/>
          <w:sz w:val="22"/>
          <w:szCs w:val="22"/>
        </w:rPr>
      </w:pPr>
    </w:p>
    <w:p w14:paraId="4A8B379A" w14:textId="77777777" w:rsidR="002527E7" w:rsidRDefault="00762592" w:rsidP="002527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03EC176" wp14:editId="7290A04F">
            <wp:extent cx="3992880" cy="2552700"/>
            <wp:effectExtent l="19050" t="19050" r="26670" b="190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80" cy="2552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E0D9B9" w14:textId="77777777" w:rsidR="002527E7" w:rsidRDefault="002527E7" w:rsidP="00D36080">
      <w:pPr>
        <w:rPr>
          <w:rFonts w:ascii="Arial" w:hAnsi="Arial" w:cs="Arial"/>
        </w:rPr>
      </w:pPr>
    </w:p>
    <w:p w14:paraId="220D72B0" w14:textId="77777777" w:rsidR="00FE1D18" w:rsidRDefault="00FE1D18" w:rsidP="00D36080">
      <w:pPr>
        <w:rPr>
          <w:rFonts w:ascii="Arial" w:hAnsi="Arial" w:cs="Arial"/>
        </w:rPr>
      </w:pPr>
    </w:p>
    <w:p w14:paraId="78F593AA" w14:textId="77777777" w:rsidR="00FE1D18" w:rsidRDefault="00FE1D18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002ED6C6" w14:textId="77777777" w:rsidR="00FE1D18" w:rsidRPr="00FE1D18" w:rsidRDefault="00FE1D18" w:rsidP="00D36080">
      <w:pPr>
        <w:rPr>
          <w:rFonts w:ascii="Arial" w:hAnsi="Arial" w:cs="Arial"/>
          <w:b/>
        </w:rPr>
      </w:pPr>
      <w:r w:rsidRPr="000B715A">
        <w:rPr>
          <w:rFonts w:ascii="Arial" w:hAnsi="Arial" w:cs="Arial"/>
          <w:b/>
        </w:rPr>
        <w:lastRenderedPageBreak/>
        <w:t>Problem#1</w:t>
      </w:r>
      <w:r>
        <w:rPr>
          <w:rFonts w:ascii="Arial" w:hAnsi="Arial" w:cs="Arial"/>
          <w:b/>
        </w:rPr>
        <w:t>a</w:t>
      </w:r>
    </w:p>
    <w:p w14:paraId="1FF220B4" w14:textId="77777777" w:rsidR="0083491D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162EBBD" wp14:editId="3AFA8103">
            <wp:extent cx="3589020" cy="2346179"/>
            <wp:effectExtent l="19050" t="19050" r="11430" b="165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4462" cy="234973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D6AC4" w14:textId="77777777" w:rsidR="00FE1D18" w:rsidRPr="00FE1D18" w:rsidRDefault="00FE1D18" w:rsidP="00D36080">
      <w:pPr>
        <w:rPr>
          <w:rFonts w:ascii="Arial" w:hAnsi="Arial" w:cs="Arial"/>
        </w:rPr>
      </w:pPr>
      <w:r>
        <w:rPr>
          <w:rFonts w:ascii="Arial" w:hAnsi="Arial" w:cs="Arial"/>
        </w:rPr>
        <w:t xml:space="preserve">Regression Equation: </w:t>
      </w:r>
      <m:oMath>
        <m:r>
          <w:rPr>
            <w:rFonts w:ascii="Cambria Math" w:hAnsi="Cambria Math" w:cs="Arial"/>
          </w:rPr>
          <m:t>y=53.5x-1354.5</m:t>
        </m:r>
      </m:oMath>
    </w:p>
    <w:p w14:paraId="1755AD1C" w14:textId="77777777" w:rsidR="00FE1D18" w:rsidRPr="00FE1D18" w:rsidRDefault="00FE1D18" w:rsidP="00D36080">
      <w:pPr>
        <w:rPr>
          <w:rFonts w:ascii="Arial" w:hAnsi="Arial" w:cs="Arial"/>
        </w:rPr>
      </w:pPr>
    </w:p>
    <w:p w14:paraId="4CDEBEB9" w14:textId="77777777" w:rsidR="00CB3956" w:rsidRPr="00FE1D18" w:rsidRDefault="00CB3956" w:rsidP="00D36080">
      <w:pPr>
        <w:rPr>
          <w:rFonts w:ascii="Arial" w:hAnsi="Arial" w:cs="Arial"/>
          <w:b/>
        </w:rPr>
      </w:pPr>
      <w:r w:rsidRPr="000B715A">
        <w:rPr>
          <w:rFonts w:ascii="Arial" w:hAnsi="Arial" w:cs="Arial"/>
          <w:b/>
        </w:rPr>
        <w:t>Problem#1</w:t>
      </w:r>
      <w:r>
        <w:rPr>
          <w:rFonts w:ascii="Arial" w:hAnsi="Arial" w:cs="Arial"/>
          <w:b/>
        </w:rPr>
        <w:t>b</w:t>
      </w:r>
    </w:p>
    <w:p w14:paraId="184797DA" w14:textId="77777777" w:rsidR="0083491D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7341147" wp14:editId="6387ABAE">
            <wp:extent cx="3208020" cy="1519245"/>
            <wp:effectExtent l="19050" t="19050" r="11430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48" cy="152546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99351B" w14:textId="77777777" w:rsidR="0083491D" w:rsidRDefault="0083491D" w:rsidP="00D36080">
      <w:pPr>
        <w:rPr>
          <w:rFonts w:ascii="Arial" w:hAnsi="Arial" w:cs="Arial"/>
        </w:rPr>
      </w:pPr>
    </w:p>
    <w:p w14:paraId="4996F50B" w14:textId="77777777" w:rsidR="003A3383" w:rsidRDefault="003A3383" w:rsidP="00D36080">
      <w:pPr>
        <w:rPr>
          <w:rFonts w:ascii="Arial" w:hAnsi="Arial" w:cs="Arial"/>
        </w:rPr>
      </w:pPr>
    </w:p>
    <w:p w14:paraId="3F439597" w14:textId="77777777" w:rsidR="003A3383" w:rsidRDefault="003A338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ECE9F98" w14:textId="77777777" w:rsidR="003A3383" w:rsidRDefault="003A3383" w:rsidP="00D36080">
      <w:pPr>
        <w:rPr>
          <w:rFonts w:ascii="Arial" w:hAnsi="Arial" w:cs="Arial"/>
        </w:rPr>
      </w:pPr>
    </w:p>
    <w:p w14:paraId="77CD469C" w14:textId="77777777" w:rsidR="0083491D" w:rsidRPr="00FE1D18" w:rsidRDefault="00CB3956" w:rsidP="00D36080">
      <w:pPr>
        <w:rPr>
          <w:rFonts w:ascii="Arial" w:hAnsi="Arial" w:cs="Arial"/>
          <w:b/>
        </w:rPr>
      </w:pPr>
      <w:r w:rsidRPr="000B715A">
        <w:rPr>
          <w:rFonts w:ascii="Arial" w:hAnsi="Arial" w:cs="Arial"/>
          <w:b/>
        </w:rPr>
        <w:t>Problem#1</w:t>
      </w:r>
      <w:r>
        <w:rPr>
          <w:rFonts w:ascii="Arial" w:hAnsi="Arial" w:cs="Arial"/>
          <w:b/>
        </w:rPr>
        <w:t>c</w:t>
      </w:r>
    </w:p>
    <w:tbl>
      <w:tblPr>
        <w:tblW w:w="207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272FA0" w:rsidRPr="00272FA0" w14:paraId="2721EB0C" w14:textId="77777777" w:rsidTr="00272F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91AB7F3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#####################################################</w:t>
            </w:r>
          </w:p>
          <w:p w14:paraId="310FA0B2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 Introduction to Statistics Using R</w:t>
            </w:r>
          </w:p>
          <w:p w14:paraId="3F94A814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</w:t>
            </w:r>
          </w:p>
          <w:p w14:paraId="4500D1D2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####################################################</w:t>
            </w:r>
          </w:p>
          <w:p w14:paraId="4B7E34DD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 Homework#6</w:t>
            </w:r>
          </w:p>
          <w:p w14:paraId="43BED861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 Problem#1</w:t>
            </w:r>
          </w:p>
          <w:p w14:paraId="0B7FCFC4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####################################################</w:t>
            </w:r>
          </w:p>
          <w:p w14:paraId="41525377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x = </w:t>
            </w:r>
            <w:proofErr w:type="gramStart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25,30,35,40,45)</w:t>
            </w:r>
          </w:p>
          <w:p w14:paraId="0E58DE17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y = </w:t>
            </w:r>
            <w:proofErr w:type="gramStart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c(</w:t>
            </w:r>
            <w:proofErr w:type="gramEnd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5,260,480,745,1100)</w:t>
            </w:r>
          </w:p>
          <w:p w14:paraId="024CD461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</w:t>
            </w:r>
          </w:p>
          <w:p w14:paraId="587C2D4E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 xml:space="preserve">&gt; result = </w:t>
            </w:r>
            <w:proofErr w:type="spellStart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lm</w:t>
            </w:r>
            <w:proofErr w:type="spellEnd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(</w:t>
            </w:r>
            <w:proofErr w:type="spellStart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y~x</w:t>
            </w:r>
            <w:proofErr w:type="spellEnd"/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)</w:t>
            </w:r>
          </w:p>
          <w:p w14:paraId="2EE2FFA7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FF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FF"/>
                <w:sz w:val="20"/>
                <w:szCs w:val="20"/>
              </w:rPr>
              <w:t>&gt; summary(result)</w:t>
            </w:r>
          </w:p>
          <w:p w14:paraId="55766CE1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14:paraId="3B3BCAF5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Call:</w:t>
            </w:r>
          </w:p>
          <w:p w14:paraId="7FE5DCF6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proofErr w:type="spellStart"/>
            <w:proofErr w:type="gram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lm</w:t>
            </w:r>
            <w:proofErr w:type="spell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(</w:t>
            </w:r>
            <w:proofErr w:type="gram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formula = y ~ x)</w:t>
            </w:r>
          </w:p>
          <w:p w14:paraId="305ABFE8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14:paraId="2480E88C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Residuals:</w:t>
            </w:r>
          </w:p>
          <w:p w14:paraId="0065FE5B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1     2     3     4     5 </w:t>
            </w:r>
          </w:p>
          <w:p w14:paraId="63DBA513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22.0   9.5 -38.0 -40.</w:t>
            </w:r>
            <w:proofErr w:type="gram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5  47.0</w:t>
            </w:r>
            <w:proofErr w:type="gram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</w:t>
            </w:r>
          </w:p>
          <w:p w14:paraId="7C58B6B2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14:paraId="7265CF5C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Coefficients:</w:t>
            </w:r>
          </w:p>
          <w:p w14:paraId="46D0F0A3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            Estimate Std. Error t value </w:t>
            </w:r>
            <w:proofErr w:type="spell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Pr</w:t>
            </w:r>
            <w:proofErr w:type="spell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(&gt;|t|)    </w:t>
            </w:r>
          </w:p>
          <w:p w14:paraId="58AC6C90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(Intercept) -1354.500     </w:t>
            </w:r>
            <w:proofErr w:type="gram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99.874  -</w:t>
            </w:r>
            <w:proofErr w:type="gram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13.56 0.000867 ***</w:t>
            </w:r>
          </w:p>
          <w:p w14:paraId="69CDB7DC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x              53.500      2.797   19.13 0.000312 ***</w:t>
            </w:r>
          </w:p>
          <w:p w14:paraId="1413742D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---</w:t>
            </w:r>
          </w:p>
          <w:p w14:paraId="495CA27C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proofErr w:type="spell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Signif</w:t>
            </w:r>
            <w:proofErr w:type="spell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. codes:  0 ‘***’ 0.001 ‘**’ 0.01 ‘*’ 0.05 ‘.’ 0.1 </w:t>
            </w:r>
            <w:proofErr w:type="gram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‘ ’</w:t>
            </w:r>
            <w:proofErr w:type="gram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 1</w:t>
            </w:r>
          </w:p>
          <w:p w14:paraId="01D25B79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14:paraId="7E0BDE0F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Residual standard error: 44.22 on 3 degrees of freedom</w:t>
            </w:r>
          </w:p>
          <w:p w14:paraId="2852F2FE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Multiple R-squared:  0.9919,</w:t>
            </w: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ab/>
              <w:t xml:space="preserve">Adjusted R-squared:  0.9892 </w:t>
            </w:r>
          </w:p>
          <w:p w14:paraId="1140C953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 xml:space="preserve">F-statistic: 365.9 on 1 and 3 </w:t>
            </w:r>
            <w:proofErr w:type="gramStart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DF,  p</w:t>
            </w:r>
            <w:proofErr w:type="gramEnd"/>
            <w:r w:rsidRPr="00272FA0">
              <w:rPr>
                <w:rFonts w:ascii="Lucida Console" w:hAnsi="Lucida Console" w:cs="Courier New"/>
                <w:color w:val="000000"/>
                <w:sz w:val="20"/>
                <w:szCs w:val="20"/>
              </w:rPr>
              <w:t>-value: 0.0003121</w:t>
            </w:r>
          </w:p>
          <w:p w14:paraId="7D7840D4" w14:textId="77777777" w:rsidR="00272FA0" w:rsidRPr="00272FA0" w:rsidRDefault="00272FA0" w:rsidP="00272FA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Lucida Console" w:hAnsi="Lucida Console" w:cs="Courier New"/>
                <w:color w:val="000000"/>
                <w:sz w:val="20"/>
                <w:szCs w:val="20"/>
              </w:rPr>
            </w:pPr>
          </w:p>
          <w:p w14:paraId="095BF064" w14:textId="77777777" w:rsidR="00272FA0" w:rsidRPr="00272FA0" w:rsidRDefault="00272FA0" w:rsidP="00272FA0">
            <w:pPr>
              <w:rPr>
                <w:sz w:val="20"/>
                <w:szCs w:val="20"/>
              </w:rPr>
            </w:pPr>
          </w:p>
        </w:tc>
      </w:tr>
      <w:tr w:rsidR="00272FA0" w:rsidRPr="00272FA0" w14:paraId="2F9C6738" w14:textId="77777777" w:rsidTr="00272F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B42E01C" w14:textId="77777777" w:rsidR="00272FA0" w:rsidRPr="00272FA0" w:rsidRDefault="00272FA0" w:rsidP="00272FA0">
            <w:pPr>
              <w:rPr>
                <w:sz w:val="20"/>
                <w:szCs w:val="20"/>
              </w:rPr>
            </w:pPr>
          </w:p>
        </w:tc>
      </w:tr>
      <w:tr w:rsidR="00272FA0" w:rsidRPr="00272FA0" w14:paraId="1027DA89" w14:textId="77777777" w:rsidTr="00272FA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272FA0" w:rsidRPr="00272FA0" w14:paraId="4706193A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E30890A" w14:textId="77777777" w:rsidR="00272FA0" w:rsidRPr="00272FA0" w:rsidRDefault="00272FA0" w:rsidP="00272FA0">
                  <w:pPr>
                    <w:rPr>
                      <w:rFonts w:ascii="Lucida Console" w:hAnsi="Lucida Console"/>
                      <w:color w:val="0000FF"/>
                    </w:rPr>
                  </w:pPr>
                  <w:r w:rsidRPr="00272FA0"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5002A2AE" w14:textId="77777777" w:rsidR="00272FA0" w:rsidRPr="00272FA0" w:rsidRDefault="00272FA0" w:rsidP="00272FA0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63F76DC5" w14:textId="77777777" w:rsidR="0083491D" w:rsidRDefault="0083491D" w:rsidP="00D36080">
      <w:pPr>
        <w:rPr>
          <w:rFonts w:ascii="Arial" w:hAnsi="Arial" w:cs="Arial"/>
        </w:rPr>
      </w:pPr>
    </w:p>
    <w:p w14:paraId="263AFAA8" w14:textId="77777777" w:rsidR="0083491D" w:rsidRDefault="0083491D" w:rsidP="00D36080">
      <w:pPr>
        <w:rPr>
          <w:rFonts w:ascii="Arial" w:hAnsi="Arial" w:cs="Arial"/>
        </w:rPr>
      </w:pPr>
    </w:p>
    <w:p w14:paraId="3FAEBB93" w14:textId="77777777" w:rsidR="00735DC7" w:rsidRDefault="002527E7" w:rsidP="00D360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2D5EC740" w14:textId="77777777" w:rsidR="000B715A" w:rsidRPr="000B715A" w:rsidRDefault="003C04F4" w:rsidP="00D36080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Problem#2</w:t>
      </w:r>
    </w:p>
    <w:p w14:paraId="280EBBB7" w14:textId="77777777" w:rsidR="000B715A" w:rsidRDefault="000B715A" w:rsidP="00D36080">
      <w:pPr>
        <w:rPr>
          <w:rFonts w:ascii="Arial" w:hAnsi="Arial" w:cs="Arial"/>
        </w:rPr>
      </w:pPr>
    </w:p>
    <w:p w14:paraId="584430AC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6D218B6" wp14:editId="250AEA8A">
            <wp:extent cx="4792980" cy="3176903"/>
            <wp:effectExtent l="0" t="0" r="7620" b="5080"/>
            <wp:docPr id="1" name="Picture 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8254" cy="318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C247B" w14:textId="77777777" w:rsidR="000B715A" w:rsidRDefault="000B715A" w:rsidP="00D36080">
      <w:pPr>
        <w:rPr>
          <w:rFonts w:ascii="Arial" w:hAnsi="Arial" w:cs="Arial"/>
        </w:rPr>
      </w:pPr>
    </w:p>
    <w:p w14:paraId="2BE04F09" w14:textId="77777777" w:rsidR="000B715A" w:rsidRDefault="000B715A" w:rsidP="00D36080">
      <w:pPr>
        <w:rPr>
          <w:rFonts w:ascii="Arial" w:hAnsi="Arial" w:cs="Arial"/>
        </w:rPr>
      </w:pPr>
    </w:p>
    <w:tbl>
      <w:tblPr>
        <w:tblW w:w="2071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1755D0" w14:paraId="1B663BFF" w14:textId="77777777" w:rsidTr="00175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744E9A1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</w:t>
            </w:r>
          </w:p>
          <w:p w14:paraId="09C3ABC5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Introduction to Statistics Using R</w:t>
            </w:r>
          </w:p>
          <w:p w14:paraId="32A155B8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726253AD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</w:t>
            </w:r>
          </w:p>
          <w:p w14:paraId="4130F9E6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Homework#6</w:t>
            </w:r>
          </w:p>
          <w:p w14:paraId="0EEFD5AF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Problem#2</w:t>
            </w:r>
          </w:p>
          <w:p w14:paraId="21E547FC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</w:t>
            </w:r>
          </w:p>
          <w:p w14:paraId="740744DE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a</w:t>
            </w:r>
          </w:p>
          <w:p w14:paraId="55E9ECF0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 = 8</w:t>
            </w:r>
          </w:p>
          <w:p w14:paraId="0A33896F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(y = -0.0526*x + 2.9342)</w:t>
            </w:r>
          </w:p>
          <w:p w14:paraId="762C1D6B" w14:textId="77777777" w:rsidR="001755D0" w:rsidRDefault="001755D0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2.5134</w:t>
            </w:r>
          </w:p>
          <w:p w14:paraId="1571979F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1D26B14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#b</w:t>
            </w:r>
          </w:p>
          <w:p w14:paraId="4062C092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For additional hour of video game played</w:t>
            </w:r>
          </w:p>
          <w:p w14:paraId="278286DE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GPA drops by 0.0526</w:t>
            </w:r>
          </w:p>
          <w:p w14:paraId="557CC6B8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2EE0530B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#c</w:t>
            </w:r>
          </w:p>
          <w:p w14:paraId="6EDE8A6F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#Y-intercept: If number of hours played = 0</w:t>
            </w:r>
          </w:p>
          <w:p w14:paraId="6A71C26D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GPA = 2.9342</w:t>
            </w:r>
          </w:p>
          <w:p w14:paraId="293CC46A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1B47D0CE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2D222E74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#d</w:t>
            </w:r>
          </w:p>
          <w:p w14:paraId="135CD3C9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x = 7</w:t>
            </w:r>
          </w:p>
          <w:p w14:paraId="6B358FF9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(y = -0.0526*x + 2.9342)</w:t>
            </w:r>
          </w:p>
          <w:p w14:paraId="00E12804" w14:textId="77777777" w:rsidR="001755D0" w:rsidRDefault="001755D0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[1] 2.566</w:t>
            </w:r>
          </w:p>
          <w:p w14:paraId="58C8CBF0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2A448FA8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Computed GPA = 2.566</w:t>
            </w:r>
          </w:p>
          <w:p w14:paraId="2347DA54" w14:textId="77777777" w:rsidR="001755D0" w:rsidRDefault="001755D0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If GPA = 2.68, above the average</w:t>
            </w:r>
          </w:p>
          <w:p w14:paraId="168F8822" w14:textId="77777777" w:rsidR="001755D0" w:rsidRDefault="001755D0">
            <w:pPr>
              <w:rPr>
                <w:sz w:val="20"/>
                <w:szCs w:val="20"/>
              </w:rPr>
            </w:pPr>
          </w:p>
        </w:tc>
      </w:tr>
      <w:tr w:rsidR="001755D0" w14:paraId="107DD86A" w14:textId="77777777" w:rsidTr="00175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C186F97" w14:textId="77777777" w:rsidR="001755D0" w:rsidRDefault="001755D0">
            <w:pPr>
              <w:rPr>
                <w:sz w:val="20"/>
                <w:szCs w:val="20"/>
              </w:rPr>
            </w:pPr>
          </w:p>
        </w:tc>
      </w:tr>
      <w:tr w:rsidR="001755D0" w14:paraId="27E428C9" w14:textId="77777777" w:rsidTr="001755D0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1755D0" w14:paraId="349A9DFF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46E404D8" w14:textId="77777777" w:rsidR="001755D0" w:rsidRDefault="001755D0" w:rsidP="001755D0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2AAC1D13" w14:textId="77777777" w:rsidR="001755D0" w:rsidRDefault="001755D0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76FD7A69" w14:textId="77777777" w:rsidR="000B715A" w:rsidRDefault="000B715A" w:rsidP="00D36080">
      <w:pPr>
        <w:rPr>
          <w:rFonts w:ascii="Arial" w:hAnsi="Arial" w:cs="Arial"/>
        </w:rPr>
      </w:pPr>
    </w:p>
    <w:p w14:paraId="754E14B6" w14:textId="77777777" w:rsidR="000B715A" w:rsidRDefault="002565FD" w:rsidP="00D360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F7D9303" w14:textId="77777777" w:rsidR="000B715A" w:rsidRDefault="000B715A" w:rsidP="00D36080">
      <w:pPr>
        <w:rPr>
          <w:rFonts w:ascii="Arial" w:hAnsi="Arial" w:cs="Arial"/>
        </w:rPr>
      </w:pPr>
    </w:p>
    <w:p w14:paraId="1F7DAE89" w14:textId="77777777" w:rsidR="000B715A" w:rsidRPr="000B715A" w:rsidRDefault="003C04F4" w:rsidP="000B71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Problem#3</w:t>
      </w:r>
    </w:p>
    <w:p w14:paraId="339D8C72" w14:textId="77777777" w:rsidR="000B715A" w:rsidRDefault="000B715A" w:rsidP="00D36080">
      <w:pPr>
        <w:rPr>
          <w:rFonts w:ascii="Arial" w:hAnsi="Arial" w:cs="Arial"/>
        </w:rPr>
      </w:pPr>
    </w:p>
    <w:p w14:paraId="3E21C09D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ED4839B" wp14:editId="29C99220">
            <wp:extent cx="4404360" cy="3474720"/>
            <wp:effectExtent l="0" t="0" r="0" b="0"/>
            <wp:docPr id="4" name="Picture 4" descr="2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21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720A7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4F78DAC" wp14:editId="1802D43B">
            <wp:extent cx="4008120" cy="3413760"/>
            <wp:effectExtent l="0" t="0" r="0" b="0"/>
            <wp:docPr id="5" name="Picture 5" descr="2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21b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C636F" w14:textId="77777777" w:rsidR="000B715A" w:rsidRDefault="000B715A" w:rsidP="00D36080">
      <w:pPr>
        <w:rPr>
          <w:rFonts w:ascii="Arial" w:hAnsi="Arial" w:cs="Arial"/>
        </w:rPr>
      </w:pPr>
    </w:p>
    <w:p w14:paraId="31DF7F14" w14:textId="77777777" w:rsidR="00D630EA" w:rsidRDefault="00D630E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W w:w="20805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AA532D" w14:paraId="6F6BF8A9" w14:textId="77777777" w:rsidTr="00040B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661AEF5D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lastRenderedPageBreak/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</w:t>
            </w:r>
          </w:p>
          <w:p w14:paraId="325DBF78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Introduction to Statistics Using R</w:t>
            </w:r>
          </w:p>
          <w:p w14:paraId="51871BA9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473CFDA8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</w:t>
            </w:r>
          </w:p>
          <w:p w14:paraId="09DBF904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Homework#6</w:t>
            </w:r>
          </w:p>
          <w:p w14:paraId="56ECBFE8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Problem#3</w:t>
            </w:r>
          </w:p>
          <w:p w14:paraId="538AFCA0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</w:t>
            </w:r>
          </w:p>
          <w:p w14:paraId="160A5BB2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a</w:t>
            </w:r>
          </w:p>
          <w:p w14:paraId="266C7FC7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height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27.75, 24.5, 25.5, 26, 25, 27.75, 26.5, 27, 26.75, 26.75, 27.5)</w:t>
            </w:r>
          </w:p>
          <w:p w14:paraId="2B6EAD0B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headCir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 xml:space="preserve">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17.5, 17.1, 17.1, 17.3, 16.9, 17.6, 17.3, 17.5, 17.3, 17.5, 17.5)</w:t>
            </w:r>
          </w:p>
          <w:p w14:paraId="4FF137DE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73F91451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plot(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height,headCir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,pch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=21,col="blue",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bg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="red")</w:t>
            </w:r>
          </w:p>
          <w:p w14:paraId="358D4B02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result =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lm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headCir~height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14:paraId="08834EA4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summary(result)</w:t>
            </w:r>
          </w:p>
          <w:p w14:paraId="306CA4EC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52FFC62D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14:paraId="3962A163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lm</w:t>
            </w:r>
            <w:proofErr w:type="spellEnd"/>
            <w:r>
              <w:rPr>
                <w:rFonts w:ascii="Lucida Console" w:hAnsi="Lucida Console"/>
                <w:color w:val="000000"/>
              </w:rPr>
              <w:t>(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formula = </w:t>
            </w:r>
            <w:proofErr w:type="spellStart"/>
            <w:r>
              <w:rPr>
                <w:rFonts w:ascii="Lucida Console" w:hAnsi="Lucida Console"/>
                <w:color w:val="000000"/>
              </w:rPr>
              <w:t>headCir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 ~ height)</w:t>
            </w:r>
          </w:p>
          <w:p w14:paraId="17D6222B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0CE97EE0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Residuals:</w:t>
            </w:r>
          </w:p>
          <w:p w14:paraId="74B51424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Min       1Q   Median       3Q      Max </w:t>
            </w:r>
          </w:p>
          <w:p w14:paraId="61D28ED4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-0.16148 -0.05842 -0.</w:t>
            </w:r>
            <w:proofErr w:type="gramStart"/>
            <w:r>
              <w:rPr>
                <w:rFonts w:ascii="Lucida Console" w:hAnsi="Lucida Console"/>
                <w:color w:val="000000"/>
              </w:rPr>
              <w:t>01831  0.06442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0.12989 </w:t>
            </w:r>
          </w:p>
          <w:p w14:paraId="65BE4EA1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50DB5ABE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14:paraId="0A350637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Estimate Std. Error t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(&gt;|t|)    </w:t>
            </w:r>
          </w:p>
          <w:p w14:paraId="2F3C21A1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(Intercept) 12.49317    0.72968   17.12 3.56e-08 ***</w:t>
            </w:r>
          </w:p>
          <w:p w14:paraId="30E2F96D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height       0.18273    0.02756    6.63 9.59e-05 ***</w:t>
            </w:r>
          </w:p>
          <w:p w14:paraId="0E879F92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14:paraId="040156C5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codes:  0 ‘***’ 0.001 ‘**’ 0.01 ‘*’ 0.05 ‘.’ 0.1 </w:t>
            </w:r>
            <w:proofErr w:type="gramStart"/>
            <w:r>
              <w:rPr>
                <w:rFonts w:ascii="Lucida Console" w:hAnsi="Lucida Console"/>
                <w:color w:val="000000"/>
              </w:rPr>
              <w:t>‘ ’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1</w:t>
            </w:r>
          </w:p>
          <w:p w14:paraId="426A75EB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093A949D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0.09538 on 9 degrees of freedom</w:t>
            </w:r>
          </w:p>
          <w:p w14:paraId="2763EF27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R-squared:  0.8301,</w:t>
            </w:r>
            <w:r>
              <w:rPr>
                <w:rFonts w:ascii="Lucida Console" w:hAnsi="Lucida Console"/>
                <w:color w:val="000000"/>
              </w:rPr>
              <w:tab/>
              <w:t xml:space="preserve">Adjusted R-squared:  0.8112 </w:t>
            </w:r>
          </w:p>
          <w:p w14:paraId="3FDA73C6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F-statistic: 43.96 on 1 and 9 </w:t>
            </w:r>
            <w:proofErr w:type="gramStart"/>
            <w:r>
              <w:rPr>
                <w:rFonts w:ascii="Lucida Console" w:hAnsi="Lucida Console"/>
                <w:color w:val="000000"/>
              </w:rPr>
              <w:t>DF,  p</w:t>
            </w:r>
            <w:proofErr w:type="gramEnd"/>
            <w:r>
              <w:rPr>
                <w:rFonts w:ascii="Lucida Console" w:hAnsi="Lucida Console"/>
                <w:color w:val="000000"/>
              </w:rPr>
              <w:t>-value: 9.59e-05</w:t>
            </w:r>
          </w:p>
          <w:p w14:paraId="3A984D25" w14:textId="77777777" w:rsidR="00AA532D" w:rsidRDefault="00AA532D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7FD45297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result,lwd</w:t>
            </w:r>
            <w:proofErr w:type="spellEnd"/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=3,col="red")</w:t>
            </w:r>
          </w:p>
          <w:p w14:paraId="0F715602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09FD349D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51D8331E" w14:textId="77777777" w:rsidR="00AA532D" w:rsidRDefault="00AA532D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6E2DD5B2" w14:textId="77777777" w:rsidR="00AA532D" w:rsidRDefault="00AA532D">
            <w:pPr>
              <w:rPr>
                <w:sz w:val="20"/>
                <w:szCs w:val="20"/>
              </w:rPr>
            </w:pPr>
          </w:p>
        </w:tc>
      </w:tr>
      <w:tr w:rsidR="00AA532D" w14:paraId="5EB34732" w14:textId="77777777" w:rsidTr="00040B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1C2F53EC" w14:textId="77777777" w:rsidR="00AA532D" w:rsidRDefault="00AA532D">
            <w:pPr>
              <w:rPr>
                <w:sz w:val="20"/>
                <w:szCs w:val="20"/>
              </w:rPr>
            </w:pPr>
          </w:p>
        </w:tc>
      </w:tr>
      <w:tr w:rsidR="00AA532D" w14:paraId="6BAB2E95" w14:textId="77777777" w:rsidTr="00040BEC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AA532D" w14:paraId="26584768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1EBF276D" w14:textId="77777777" w:rsidR="00AA532D" w:rsidRDefault="00AA532D" w:rsidP="00AA532D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23B82D36" w14:textId="77777777" w:rsidR="00AA532D" w:rsidRDefault="00AA532D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2126EC4A" w14:textId="77777777" w:rsidR="000B715A" w:rsidRDefault="00040BEC" w:rsidP="00D36080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F949F9E" wp14:editId="43BC557A">
            <wp:extent cx="2461260" cy="2268419"/>
            <wp:effectExtent l="19050" t="19050" r="15240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65775" cy="22725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D43848F" w14:textId="77777777" w:rsidR="00040BEC" w:rsidRDefault="00040BEC" w:rsidP="00D36080">
      <w:pPr>
        <w:rPr>
          <w:rFonts w:ascii="Arial" w:hAnsi="Arial" w:cs="Arial"/>
        </w:rPr>
      </w:pPr>
    </w:p>
    <w:p w14:paraId="52414C32" w14:textId="77777777" w:rsidR="00D630EA" w:rsidRPr="00D630EA" w:rsidRDefault="00D630EA" w:rsidP="00D630EA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Regression Equation: </w:t>
      </w:r>
      <m:oMath>
        <m:r>
          <w:rPr>
            <w:rFonts w:ascii="Cambria Math" w:hAnsi="Cambria Math" w:cs="Arial"/>
          </w:rPr>
          <m:t>Head-Circumference=0.1827*Height+12.4932</m:t>
        </m:r>
      </m:oMath>
    </w:p>
    <w:p w14:paraId="2E1509E2" w14:textId="77777777" w:rsidR="00040BEC" w:rsidRDefault="00040BEC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828F645" w14:textId="77777777" w:rsidR="00D630EA" w:rsidRPr="00D630EA" w:rsidRDefault="00D630EA" w:rsidP="00D630EA">
      <w:pPr>
        <w:rPr>
          <w:rFonts w:ascii="Arial" w:hAnsi="Arial" w:cs="Arial"/>
        </w:rPr>
      </w:pPr>
    </w:p>
    <w:p w14:paraId="567CA6BB" w14:textId="77777777" w:rsidR="00D630EA" w:rsidRDefault="00D630EA" w:rsidP="00D630EA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Slope: If height increases by 1 inch, Head-Circumference increases by 0.1827 inches</w:t>
      </w:r>
    </w:p>
    <w:p w14:paraId="071542E8" w14:textId="77777777" w:rsidR="00D630EA" w:rsidRDefault="00D630EA" w:rsidP="00D630EA">
      <w:pPr>
        <w:pStyle w:val="ListParagraph"/>
        <w:rPr>
          <w:rFonts w:ascii="Arial" w:hAnsi="Arial" w:cs="Arial"/>
        </w:rPr>
      </w:pPr>
    </w:p>
    <w:p w14:paraId="55B47221" w14:textId="77777777" w:rsidR="00D630EA" w:rsidRPr="00DD641F" w:rsidRDefault="00D630EA" w:rsidP="00DD641F">
      <w:pPr>
        <w:pStyle w:val="ListParagraph"/>
        <w:rPr>
          <w:rFonts w:ascii="Arial" w:hAnsi="Arial" w:cs="Arial"/>
        </w:rPr>
      </w:pPr>
      <w:r>
        <w:rPr>
          <w:rFonts w:ascii="Arial" w:hAnsi="Arial" w:cs="Arial"/>
        </w:rPr>
        <w:t>Intercept: If Height is 0, Head-circumference = 12.49.  This is absurd.  Therefore, interpretation of intercept is outside the scope of the model.</w:t>
      </w:r>
    </w:p>
    <w:p w14:paraId="068B5081" w14:textId="77777777" w:rsidR="00D630EA" w:rsidRPr="00D630EA" w:rsidRDefault="00D630EA" w:rsidP="00D630EA">
      <w:pPr>
        <w:pStyle w:val="ListParagraph"/>
        <w:numPr>
          <w:ilvl w:val="0"/>
          <w:numId w:val="41"/>
        </w:numPr>
        <w:rPr>
          <w:rFonts w:ascii="Arial" w:hAnsi="Arial" w:cs="Arial"/>
        </w:rPr>
      </w:pPr>
    </w:p>
    <w:tbl>
      <w:tblPr>
        <w:tblW w:w="20805" w:type="dxa"/>
        <w:tblCellSpacing w:w="0" w:type="dxa"/>
        <w:tblInd w:w="63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1D2F3F" w14:paraId="1CC12BF1" w14:textId="77777777" w:rsidTr="001D2F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299C29A6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</w:t>
            </w:r>
          </w:p>
          <w:p w14:paraId="66F69567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#c</w:t>
            </w:r>
          </w:p>
          <w:p w14:paraId="1CCE70EE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h.25 = 25</w:t>
            </w:r>
          </w:p>
          <w:p w14:paraId="36CF0C24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01184F7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(headCir.25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result[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[1]][2]*h.25 + result[[1]][1])</w:t>
            </w:r>
          </w:p>
          <w:p w14:paraId="7B26C0EF" w14:textId="77777777" w:rsidR="001D2F3F" w:rsidRDefault="001D2F3F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height </w:t>
            </w:r>
          </w:p>
          <w:p w14:paraId="18C47C6D" w14:textId="77777777" w:rsidR="001D2F3F" w:rsidRDefault="001D2F3F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17.06148 </w:t>
            </w:r>
          </w:p>
          <w:p w14:paraId="44E60EC8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8D1D670" w14:textId="77777777" w:rsidR="001D2F3F" w:rsidRDefault="001D2F3F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351C60FA" w14:textId="77777777" w:rsidR="001D2F3F" w:rsidRDefault="001D2F3F">
            <w:pPr>
              <w:rPr>
                <w:sz w:val="20"/>
                <w:szCs w:val="20"/>
              </w:rPr>
            </w:pPr>
          </w:p>
        </w:tc>
      </w:tr>
      <w:tr w:rsidR="001D2F3F" w14:paraId="02337775" w14:textId="77777777" w:rsidTr="001D2F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9BF7D37" w14:textId="77777777" w:rsidR="001D2F3F" w:rsidRDefault="001D2F3F">
            <w:pPr>
              <w:rPr>
                <w:sz w:val="20"/>
                <w:szCs w:val="20"/>
              </w:rPr>
            </w:pPr>
          </w:p>
        </w:tc>
      </w:tr>
      <w:tr w:rsidR="001D2F3F" w14:paraId="1F5DEB75" w14:textId="77777777" w:rsidTr="001D2F3F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1D2F3F" w14:paraId="74AC076C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B7A7A21" w14:textId="77777777" w:rsidR="001D2F3F" w:rsidRDefault="001D2F3F" w:rsidP="001D2F3F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06A5BD5A" w14:textId="77777777" w:rsidR="001D2F3F" w:rsidRDefault="001D2F3F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711E9F19" w14:textId="77777777" w:rsidR="00D630EA" w:rsidRPr="001D2F3F" w:rsidRDefault="00D630EA" w:rsidP="001D2F3F">
      <w:pPr>
        <w:rPr>
          <w:rFonts w:ascii="Arial" w:hAnsi="Arial" w:cs="Arial"/>
        </w:rPr>
      </w:pPr>
    </w:p>
    <w:p w14:paraId="3ECA79BE" w14:textId="77777777" w:rsidR="00D630EA" w:rsidRDefault="007E2BC7" w:rsidP="007E2BC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Residual = 16.9 – 17.06 = -0.16</w:t>
      </w:r>
      <w:r w:rsidR="001D2F3F">
        <w:rPr>
          <w:rFonts w:ascii="Arial" w:hAnsi="Arial" w:cs="Arial"/>
        </w:rPr>
        <w:t>: Below average</w:t>
      </w:r>
    </w:p>
    <w:p w14:paraId="78AD4B02" w14:textId="77777777" w:rsidR="007E2BC7" w:rsidRPr="007E2BC7" w:rsidRDefault="007E2BC7" w:rsidP="007E2BC7">
      <w:pPr>
        <w:rPr>
          <w:rFonts w:ascii="Arial" w:hAnsi="Arial" w:cs="Arial"/>
        </w:rPr>
      </w:pPr>
    </w:p>
    <w:p w14:paraId="2B237587" w14:textId="77777777" w:rsidR="007E2BC7" w:rsidRDefault="007E2BC7" w:rsidP="007E2BC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0A6081CE" w14:textId="77777777" w:rsidR="007E2BC7" w:rsidRDefault="001D2F3F" w:rsidP="007E2BC7">
      <w:pPr>
        <w:pStyle w:val="ListParagraph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B28046F" wp14:editId="393EEB5E">
            <wp:extent cx="3939540" cy="3581400"/>
            <wp:effectExtent l="19050" t="19050" r="2286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9540" cy="35814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360736F" w14:textId="77777777" w:rsidR="007E2BC7" w:rsidRPr="007E2BC7" w:rsidRDefault="007E2BC7" w:rsidP="007E2BC7">
      <w:pPr>
        <w:pStyle w:val="ListParagraph"/>
        <w:rPr>
          <w:rFonts w:ascii="Arial" w:hAnsi="Arial" w:cs="Arial"/>
        </w:rPr>
      </w:pPr>
    </w:p>
    <w:p w14:paraId="16393AA0" w14:textId="77777777" w:rsidR="007E2BC7" w:rsidRDefault="007E2BC7" w:rsidP="007E2BC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The head-circumference of 2 children for the same height can vary.</w:t>
      </w:r>
    </w:p>
    <w:p w14:paraId="2C8AC2AD" w14:textId="77777777" w:rsidR="007E2BC7" w:rsidRPr="007E2BC7" w:rsidRDefault="007E2BC7" w:rsidP="007E2BC7">
      <w:pPr>
        <w:rPr>
          <w:rFonts w:ascii="Arial" w:hAnsi="Arial" w:cs="Arial"/>
        </w:rPr>
      </w:pPr>
    </w:p>
    <w:p w14:paraId="625B2350" w14:textId="77777777" w:rsidR="007E2BC7" w:rsidRDefault="007E2BC7" w:rsidP="007E2BC7">
      <w:pPr>
        <w:pStyle w:val="ListParagraph"/>
        <w:numPr>
          <w:ilvl w:val="0"/>
          <w:numId w:val="41"/>
        </w:numPr>
        <w:rPr>
          <w:rFonts w:ascii="Arial" w:hAnsi="Arial" w:cs="Arial"/>
        </w:rPr>
      </w:pPr>
      <w:r>
        <w:rPr>
          <w:rFonts w:ascii="Arial" w:hAnsi="Arial" w:cs="Arial"/>
        </w:rPr>
        <w:t>No.  A height of 32 inch would be outside the scope of the model.</w:t>
      </w:r>
    </w:p>
    <w:p w14:paraId="5D66A44E" w14:textId="77777777" w:rsidR="007E2BC7" w:rsidRPr="007E2BC7" w:rsidRDefault="007E2BC7" w:rsidP="007E2BC7">
      <w:pPr>
        <w:pStyle w:val="ListParagraph"/>
        <w:rPr>
          <w:rFonts w:ascii="Arial" w:hAnsi="Arial" w:cs="Arial"/>
        </w:rPr>
      </w:pPr>
    </w:p>
    <w:p w14:paraId="45BA21EC" w14:textId="77777777" w:rsidR="007E2BC7" w:rsidRPr="007E2BC7" w:rsidRDefault="007E2BC7" w:rsidP="007E2BC7">
      <w:pPr>
        <w:rPr>
          <w:rFonts w:ascii="Arial" w:hAnsi="Arial" w:cs="Arial"/>
        </w:rPr>
      </w:pPr>
    </w:p>
    <w:p w14:paraId="10B42F8E" w14:textId="77777777" w:rsidR="000B715A" w:rsidRDefault="002565FD" w:rsidP="00D36080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6B9125BD" w14:textId="77777777" w:rsidR="000B715A" w:rsidRPr="000B715A" w:rsidRDefault="008A14A2" w:rsidP="000B715A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Problem#4</w:t>
      </w:r>
    </w:p>
    <w:p w14:paraId="3A61A49E" w14:textId="77777777" w:rsidR="000B715A" w:rsidRDefault="000B715A" w:rsidP="00D36080">
      <w:pPr>
        <w:rPr>
          <w:rFonts w:ascii="Arial" w:hAnsi="Arial" w:cs="Arial"/>
        </w:rPr>
      </w:pPr>
    </w:p>
    <w:p w14:paraId="4EF51D09" w14:textId="77777777" w:rsidR="000B715A" w:rsidRDefault="00762592" w:rsidP="00D3608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DD85535" wp14:editId="2F49A6D9">
            <wp:extent cx="4290060" cy="762000"/>
            <wp:effectExtent l="0" t="0" r="0" b="0"/>
            <wp:docPr id="6" name="Picture 6" descr="2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23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00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 wp14:anchorId="3792AF72" wp14:editId="11616F60">
            <wp:extent cx="4152900" cy="5715000"/>
            <wp:effectExtent l="0" t="0" r="0" b="0"/>
            <wp:docPr id="7" name="Picture 7" descr="2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23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7C1BB" w14:textId="77777777" w:rsidR="000B715A" w:rsidRDefault="000B715A" w:rsidP="00D36080">
      <w:pPr>
        <w:rPr>
          <w:rFonts w:ascii="Arial" w:hAnsi="Arial" w:cs="Arial"/>
        </w:rPr>
      </w:pPr>
    </w:p>
    <w:p w14:paraId="237FE625" w14:textId="77777777" w:rsidR="000B715A" w:rsidRDefault="000B715A" w:rsidP="00D36080">
      <w:pPr>
        <w:rPr>
          <w:rFonts w:ascii="Arial" w:hAnsi="Arial" w:cs="Arial"/>
        </w:rPr>
      </w:pPr>
    </w:p>
    <w:p w14:paraId="7CACF0A8" w14:textId="77777777" w:rsidR="00105E44" w:rsidRDefault="00105E44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99475C" w14:textId="77777777" w:rsidR="000B715A" w:rsidRDefault="000B715A" w:rsidP="00D36080">
      <w:pPr>
        <w:rPr>
          <w:rFonts w:ascii="Arial" w:hAnsi="Arial" w:cs="Arial"/>
        </w:rPr>
      </w:pPr>
    </w:p>
    <w:p w14:paraId="40533E4F" w14:textId="77777777" w:rsidR="002659A5" w:rsidRPr="002659A5" w:rsidRDefault="002659A5" w:rsidP="002659A5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Regression</w:t>
      </w:r>
    </w:p>
    <w:p w14:paraId="548A24C8" w14:textId="77777777" w:rsidR="000C34F1" w:rsidRDefault="000C34F1" w:rsidP="00981262">
      <w:pPr>
        <w:ind w:left="360"/>
        <w:rPr>
          <w:rFonts w:ascii="Arial" w:hAnsi="Arial" w:cs="Arial"/>
        </w:rPr>
      </w:pPr>
    </w:p>
    <w:tbl>
      <w:tblPr>
        <w:tblW w:w="20805" w:type="dxa"/>
        <w:tblCellSpacing w:w="0" w:type="dxa"/>
        <w:tblInd w:w="36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0C34F1" w14:paraId="4DF48298" w14:textId="77777777" w:rsidTr="009812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52B1DC74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#####################################################</w:t>
            </w:r>
          </w:p>
          <w:p w14:paraId="0C633924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Introduction to Statistics Using R</w:t>
            </w:r>
          </w:p>
          <w:p w14:paraId="5593DC3D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</w:t>
            </w:r>
          </w:p>
          <w:p w14:paraId="2474F8E9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</w:t>
            </w:r>
          </w:p>
          <w:p w14:paraId="367DD9F0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Homework#6</w:t>
            </w:r>
          </w:p>
          <w:p w14:paraId="151E971E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Problem#4</w:t>
            </w:r>
          </w:p>
          <w:p w14:paraId="519825F3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####################################################</w:t>
            </w:r>
          </w:p>
          <w:p w14:paraId="54F4C321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 a</w:t>
            </w:r>
          </w:p>
          <w:p w14:paraId="4CEE9963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weight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3765, 3984, 3530, 3175, 2580, 3730, 2605, 3772, 3310, 2991, 2752)</w:t>
            </w:r>
          </w:p>
          <w:p w14:paraId="787F40FB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mpg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c(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19, 18, 21, 22, 27, 18, 26, 17, 20, 25, 26)</w:t>
            </w:r>
          </w:p>
          <w:p w14:paraId="44ECCB1A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4B389044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plot(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weight,mpg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,pch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=21,col="blue",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bg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="red")</w:t>
            </w:r>
          </w:p>
          <w:p w14:paraId="54036927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result =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lm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mpg~weight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)</w:t>
            </w:r>
          </w:p>
          <w:p w14:paraId="21E5DEF4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summary(result)</w:t>
            </w:r>
          </w:p>
          <w:p w14:paraId="0AA6EBB2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40ACAFDB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Call:</w:t>
            </w:r>
          </w:p>
          <w:p w14:paraId="3BE33422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proofErr w:type="gramStart"/>
            <w:r>
              <w:rPr>
                <w:rFonts w:ascii="Lucida Console" w:hAnsi="Lucida Console"/>
                <w:color w:val="000000"/>
              </w:rPr>
              <w:t>lm</w:t>
            </w:r>
            <w:proofErr w:type="spellEnd"/>
            <w:r>
              <w:rPr>
                <w:rFonts w:ascii="Lucida Console" w:hAnsi="Lucida Console"/>
                <w:color w:val="000000"/>
              </w:rPr>
              <w:t>(</w:t>
            </w:r>
            <w:proofErr w:type="gramEnd"/>
            <w:r>
              <w:rPr>
                <w:rFonts w:ascii="Lucida Console" w:hAnsi="Lucida Console"/>
                <w:color w:val="000000"/>
              </w:rPr>
              <w:t>formula = mpg ~ weight)</w:t>
            </w:r>
          </w:p>
          <w:p w14:paraId="1653D272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28BD2DF1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Residuals:</w:t>
            </w:r>
          </w:p>
          <w:p w14:paraId="7C9837CF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Min      1</w:t>
            </w:r>
            <w:proofErr w:type="gramStart"/>
            <w:r>
              <w:rPr>
                <w:rFonts w:ascii="Lucida Console" w:hAnsi="Lucida Console"/>
                <w:color w:val="000000"/>
              </w:rPr>
              <w:t>Q  Median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   3Q     Max </w:t>
            </w:r>
          </w:p>
          <w:p w14:paraId="76A2086A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-1.5891 -0.</w:t>
            </w:r>
            <w:proofErr w:type="gramStart"/>
            <w:r>
              <w:rPr>
                <w:rFonts w:ascii="Lucida Console" w:hAnsi="Lucida Console"/>
                <w:color w:val="000000"/>
              </w:rPr>
              <w:t>5918  0.2744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0.7856  1.1663 </w:t>
            </w:r>
          </w:p>
          <w:p w14:paraId="4129D367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7C9FEADC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Coefficients:</w:t>
            </w:r>
          </w:p>
          <w:p w14:paraId="1E01EEF6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            Estimate Std. Error t value </w:t>
            </w:r>
            <w:proofErr w:type="spellStart"/>
            <w:r>
              <w:rPr>
                <w:rFonts w:ascii="Lucida Console" w:hAnsi="Lucida Console"/>
                <w:color w:val="000000"/>
              </w:rPr>
              <w:t>Pr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(&gt;|t|)    </w:t>
            </w:r>
          </w:p>
          <w:p w14:paraId="4B3922B7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(Intercept) </w:t>
            </w:r>
            <w:proofErr w:type="gramStart"/>
            <w:r>
              <w:rPr>
                <w:rFonts w:ascii="Lucida Console" w:hAnsi="Lucida Console"/>
                <w:color w:val="000000"/>
              </w:rPr>
              <w:t>44.8793298  2.1487116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 20.89 6.19e-09 ***</w:t>
            </w:r>
          </w:p>
          <w:p w14:paraId="69F5AE07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weight      -0.</w:t>
            </w:r>
            <w:proofErr w:type="gramStart"/>
            <w:r>
              <w:rPr>
                <w:rFonts w:ascii="Lucida Console" w:hAnsi="Lucida Console"/>
                <w:color w:val="000000"/>
              </w:rPr>
              <w:t>0070363  0.0006461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 -10.89 1.75e-06 ***</w:t>
            </w:r>
          </w:p>
          <w:p w14:paraId="112243CC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---</w:t>
            </w:r>
          </w:p>
          <w:p w14:paraId="6A8FA93F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proofErr w:type="spellStart"/>
            <w:r>
              <w:rPr>
                <w:rFonts w:ascii="Lucida Console" w:hAnsi="Lucida Console"/>
                <w:color w:val="000000"/>
              </w:rPr>
              <w:t>Signif</w:t>
            </w:r>
            <w:proofErr w:type="spellEnd"/>
            <w:r>
              <w:rPr>
                <w:rFonts w:ascii="Lucida Console" w:hAnsi="Lucida Console"/>
                <w:color w:val="000000"/>
              </w:rPr>
              <w:t xml:space="preserve">. codes:  0 ‘***’ 0.001 ‘**’ 0.01 ‘*’ 0.05 ‘.’ 0.1 </w:t>
            </w:r>
            <w:proofErr w:type="gramStart"/>
            <w:r>
              <w:rPr>
                <w:rFonts w:ascii="Lucida Console" w:hAnsi="Lucida Console"/>
                <w:color w:val="000000"/>
              </w:rPr>
              <w:t>‘ ’</w:t>
            </w:r>
            <w:proofErr w:type="gramEnd"/>
            <w:r>
              <w:rPr>
                <w:rFonts w:ascii="Lucida Console" w:hAnsi="Lucida Console"/>
                <w:color w:val="000000"/>
              </w:rPr>
              <w:t xml:space="preserve"> 1</w:t>
            </w:r>
          </w:p>
          <w:p w14:paraId="245CC24F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1597242C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Residual standard error: 1.033 on 9 degrees of freedom</w:t>
            </w:r>
          </w:p>
          <w:p w14:paraId="62536CCC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>Multiple R-squared:  0.9295,</w:t>
            </w:r>
            <w:r>
              <w:rPr>
                <w:rFonts w:ascii="Lucida Console" w:hAnsi="Lucida Console"/>
                <w:color w:val="000000"/>
              </w:rPr>
              <w:tab/>
              <w:t xml:space="preserve">Adjusted R-squared:  0.9216 </w:t>
            </w:r>
          </w:p>
          <w:p w14:paraId="3581AC85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F-statistic: 118.6 on 1 and 9 </w:t>
            </w:r>
            <w:proofErr w:type="gramStart"/>
            <w:r>
              <w:rPr>
                <w:rFonts w:ascii="Lucida Console" w:hAnsi="Lucida Console"/>
                <w:color w:val="000000"/>
              </w:rPr>
              <w:t>DF,  p</w:t>
            </w:r>
            <w:proofErr w:type="gramEnd"/>
            <w:r>
              <w:rPr>
                <w:rFonts w:ascii="Lucida Console" w:hAnsi="Lucida Console"/>
                <w:color w:val="000000"/>
              </w:rPr>
              <w:t>-value: 1.752e-06</w:t>
            </w:r>
          </w:p>
          <w:p w14:paraId="4AC43F0F" w14:textId="77777777" w:rsidR="000C34F1" w:rsidRDefault="000C34F1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</w:p>
          <w:p w14:paraId="65B40CFF" w14:textId="77777777" w:rsidR="000C34F1" w:rsidRDefault="000C34F1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proofErr w:type="spellStart"/>
            <w:r>
              <w:rPr>
                <w:rStyle w:val="gghfmyibcob"/>
                <w:rFonts w:ascii="Lucida Console" w:hAnsi="Lucida Console"/>
                <w:color w:val="0000FF"/>
              </w:rPr>
              <w:t>abline</w:t>
            </w:r>
            <w:proofErr w:type="spellEnd"/>
            <w:r>
              <w:rPr>
                <w:rStyle w:val="gghfmyibcob"/>
                <w:rFonts w:ascii="Lucida Console" w:hAnsi="Lucida Console"/>
                <w:color w:val="0000FF"/>
              </w:rPr>
              <w:t>(</w:t>
            </w:r>
            <w:proofErr w:type="spellStart"/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result,lwd</w:t>
            </w:r>
            <w:proofErr w:type="spellEnd"/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=3,col="red")</w:t>
            </w:r>
          </w:p>
          <w:p w14:paraId="476377B7" w14:textId="77777777" w:rsidR="000C34F1" w:rsidRDefault="000C34F1">
            <w:pPr>
              <w:rPr>
                <w:sz w:val="20"/>
                <w:szCs w:val="20"/>
              </w:rPr>
            </w:pPr>
          </w:p>
        </w:tc>
      </w:tr>
      <w:tr w:rsidR="000C34F1" w14:paraId="7722A865" w14:textId="77777777" w:rsidTr="009812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3842D643" w14:textId="77777777" w:rsidR="000C34F1" w:rsidRDefault="000C34F1">
            <w:pPr>
              <w:rPr>
                <w:sz w:val="20"/>
                <w:szCs w:val="20"/>
              </w:rPr>
            </w:pPr>
          </w:p>
        </w:tc>
      </w:tr>
      <w:tr w:rsidR="000C34F1" w14:paraId="140775C6" w14:textId="77777777" w:rsidTr="009812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0C34F1" w14:paraId="18E82DFE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07A325A7" w14:textId="77777777" w:rsidR="000C34F1" w:rsidRDefault="000C34F1" w:rsidP="000C34F1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1E393734" w14:textId="77777777" w:rsidR="000C34F1" w:rsidRDefault="000C34F1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7D3DE306" w14:textId="77777777" w:rsidR="000C34F1" w:rsidRDefault="00981262" w:rsidP="00981262">
      <w:pPr>
        <w:ind w:left="36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1FA69E0" wp14:editId="5EBC9276">
            <wp:extent cx="2308860" cy="2127960"/>
            <wp:effectExtent l="19050" t="19050" r="15240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20166" cy="21383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3B62ED" w14:textId="77777777" w:rsidR="000B715A" w:rsidRDefault="000B715A" w:rsidP="00D36080">
      <w:pPr>
        <w:rPr>
          <w:rFonts w:ascii="Arial" w:hAnsi="Arial" w:cs="Arial"/>
        </w:rPr>
      </w:pPr>
    </w:p>
    <w:p w14:paraId="634F00C7" w14:textId="77777777" w:rsidR="00921825" w:rsidRPr="00921825" w:rsidRDefault="00921825" w:rsidP="00981262">
      <w:pPr>
        <w:ind w:left="36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MPG= -0.0070*Weight+44.8793</m:t>
          </m:r>
        </m:oMath>
      </m:oMathPara>
    </w:p>
    <w:p w14:paraId="68DDB499" w14:textId="77777777" w:rsidR="00921825" w:rsidRDefault="00921825" w:rsidP="00D36080">
      <w:pPr>
        <w:rPr>
          <w:rFonts w:ascii="Arial" w:hAnsi="Arial" w:cs="Arial"/>
        </w:rPr>
      </w:pPr>
    </w:p>
    <w:p w14:paraId="1C663769" w14:textId="77777777" w:rsidR="002659A5" w:rsidRPr="002659A5" w:rsidRDefault="002659A5" w:rsidP="002659A5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2659A5">
        <w:rPr>
          <w:rFonts w:ascii="Arial" w:hAnsi="Arial" w:cs="Arial"/>
        </w:rPr>
        <w:lastRenderedPageBreak/>
        <w:t>Slope: For every pound added to the weight of the car will reduce the gas mileage by 0.0070 MPG</w:t>
      </w:r>
    </w:p>
    <w:p w14:paraId="18688B38" w14:textId="77777777" w:rsidR="002659A5" w:rsidRDefault="002659A5" w:rsidP="00D36080">
      <w:pPr>
        <w:rPr>
          <w:rFonts w:ascii="Arial" w:hAnsi="Arial" w:cs="Arial"/>
        </w:rPr>
      </w:pPr>
    </w:p>
    <w:p w14:paraId="7DB18F2C" w14:textId="77777777" w:rsidR="002659A5" w:rsidRDefault="002659A5" w:rsidP="002659A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Interpretation of slope is outside the scope of the model</w:t>
      </w:r>
    </w:p>
    <w:p w14:paraId="1FCE9528" w14:textId="77777777" w:rsidR="002659A5" w:rsidRDefault="002659A5" w:rsidP="00D36080">
      <w:pPr>
        <w:rPr>
          <w:rFonts w:ascii="Arial" w:hAnsi="Arial" w:cs="Arial"/>
        </w:rPr>
      </w:pPr>
    </w:p>
    <w:p w14:paraId="533CD0E8" w14:textId="77777777" w:rsidR="002659A5" w:rsidRPr="002659A5" w:rsidRDefault="002659A5" w:rsidP="002659A5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 w:rsidRPr="002659A5">
        <w:rPr>
          <w:rFonts w:ascii="Arial" w:hAnsi="Arial" w:cs="Arial"/>
        </w:rPr>
        <w:t>If weight = 2780, M</w:t>
      </w:r>
      <w:r>
        <w:rPr>
          <w:rFonts w:ascii="Arial" w:hAnsi="Arial" w:cs="Arial"/>
        </w:rPr>
        <w:t>PG = -0.0070*2780+44.8793 = 25.32</w:t>
      </w:r>
    </w:p>
    <w:p w14:paraId="5F274905" w14:textId="77777777" w:rsidR="002659A5" w:rsidRDefault="002659A5" w:rsidP="00981262">
      <w:pPr>
        <w:rPr>
          <w:rFonts w:ascii="Arial" w:hAnsi="Arial" w:cs="Arial"/>
        </w:rPr>
      </w:pPr>
    </w:p>
    <w:tbl>
      <w:tblPr>
        <w:tblW w:w="20805" w:type="dxa"/>
        <w:tblCellSpacing w:w="0" w:type="dxa"/>
        <w:tblInd w:w="72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20805"/>
      </w:tblGrid>
      <w:tr w:rsidR="00981262" w14:paraId="7EBA1CD4" w14:textId="77777777" w:rsidTr="009812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1291E82" w14:textId="77777777" w:rsidR="00981262" w:rsidRDefault="00981262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##############################################</w:t>
            </w:r>
          </w:p>
          <w:p w14:paraId="218424F7" w14:textId="77777777" w:rsidR="00981262" w:rsidRDefault="00981262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#c</w:t>
            </w:r>
          </w:p>
          <w:p w14:paraId="658AD2FF" w14:textId="77777777" w:rsidR="00981262" w:rsidRDefault="00981262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>w.2780 = 2780</w:t>
            </w:r>
          </w:p>
          <w:p w14:paraId="19CD7FFB" w14:textId="77777777" w:rsidR="00981262" w:rsidRDefault="00981262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</w:p>
          <w:p w14:paraId="7BB37B39" w14:textId="77777777" w:rsidR="00981262" w:rsidRDefault="00981262">
            <w:pPr>
              <w:pStyle w:val="HTMLPreformatted"/>
              <w:wordWrap w:val="0"/>
              <w:rPr>
                <w:rStyle w:val="gghfmyibcob"/>
                <w:rFonts w:ascii="Lucida Console" w:hAnsi="Lucida Console"/>
                <w:color w:val="0000FF"/>
              </w:rPr>
            </w:pPr>
            <w:r>
              <w:rPr>
                <w:rStyle w:val="gghfmyibcpb"/>
                <w:rFonts w:ascii="Lucida Console" w:hAnsi="Lucida Console"/>
                <w:color w:val="0000FF"/>
              </w:rPr>
              <w:t xml:space="preserve">&gt; </w:t>
            </w:r>
            <w:r>
              <w:rPr>
                <w:rStyle w:val="gghfmyibcob"/>
                <w:rFonts w:ascii="Lucida Console" w:hAnsi="Lucida Console"/>
                <w:color w:val="0000FF"/>
              </w:rPr>
              <w:t xml:space="preserve">(mpg.2780 = </w:t>
            </w:r>
            <w:proofErr w:type="gramStart"/>
            <w:r>
              <w:rPr>
                <w:rStyle w:val="gghfmyibcob"/>
                <w:rFonts w:ascii="Lucida Console" w:hAnsi="Lucida Console"/>
                <w:color w:val="0000FF"/>
              </w:rPr>
              <w:t>result[</w:t>
            </w:r>
            <w:proofErr w:type="gramEnd"/>
            <w:r>
              <w:rPr>
                <w:rStyle w:val="gghfmyibcob"/>
                <w:rFonts w:ascii="Lucida Console" w:hAnsi="Lucida Console"/>
                <w:color w:val="0000FF"/>
              </w:rPr>
              <w:t>[1]][2]*w.2780 + result[[1]][1])</w:t>
            </w:r>
          </w:p>
          <w:p w14:paraId="2F8B3F01" w14:textId="77777777" w:rsidR="00981262" w:rsidRDefault="00981262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  weight </w:t>
            </w:r>
          </w:p>
          <w:p w14:paraId="0BFCE89A" w14:textId="77777777" w:rsidR="00981262" w:rsidRDefault="00981262">
            <w:pPr>
              <w:pStyle w:val="HTMLPreformatted"/>
              <w:wordWrap w:val="0"/>
              <w:rPr>
                <w:rFonts w:ascii="Lucida Console" w:hAnsi="Lucida Console"/>
                <w:color w:val="000000"/>
              </w:rPr>
            </w:pPr>
            <w:r>
              <w:rPr>
                <w:rFonts w:ascii="Lucida Console" w:hAnsi="Lucida Console"/>
                <w:color w:val="000000"/>
              </w:rPr>
              <w:t xml:space="preserve">25.31836 </w:t>
            </w:r>
          </w:p>
          <w:p w14:paraId="00740A41" w14:textId="77777777" w:rsidR="00981262" w:rsidRDefault="00981262">
            <w:pPr>
              <w:rPr>
                <w:sz w:val="20"/>
                <w:szCs w:val="20"/>
              </w:rPr>
            </w:pPr>
          </w:p>
        </w:tc>
      </w:tr>
      <w:tr w:rsidR="00981262" w14:paraId="66F05641" w14:textId="77777777" w:rsidTr="009812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44F0DA37" w14:textId="77777777" w:rsidR="00981262" w:rsidRDefault="00981262">
            <w:pPr>
              <w:rPr>
                <w:sz w:val="20"/>
                <w:szCs w:val="20"/>
              </w:rPr>
            </w:pPr>
          </w:p>
        </w:tc>
      </w:tr>
      <w:tr w:rsidR="00981262" w14:paraId="77BFB865" w14:textId="77777777" w:rsidTr="00981262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tbl>
            <w:tblPr>
              <w:tblW w:w="20715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715"/>
            </w:tblGrid>
            <w:tr w:rsidR="00981262" w14:paraId="3E55369B" w14:textId="77777777">
              <w:trPr>
                <w:tblCellSpacing w:w="0" w:type="dxa"/>
              </w:trPr>
              <w:tc>
                <w:tcPr>
                  <w:tcW w:w="15" w:type="dxa"/>
                  <w:hideMark/>
                </w:tcPr>
                <w:p w14:paraId="2D29F97F" w14:textId="77777777" w:rsidR="00981262" w:rsidRDefault="00981262" w:rsidP="00981262">
                  <w:pPr>
                    <w:rPr>
                      <w:rFonts w:ascii="Lucida Console" w:hAnsi="Lucida Console"/>
                      <w:color w:val="0000FF"/>
                    </w:rPr>
                  </w:pPr>
                  <w:r>
                    <w:rPr>
                      <w:rFonts w:ascii="Lucida Console" w:hAnsi="Lucida Console"/>
                      <w:color w:val="0000FF"/>
                    </w:rPr>
                    <w:t xml:space="preserve">&gt; </w:t>
                  </w:r>
                </w:p>
              </w:tc>
            </w:tr>
          </w:tbl>
          <w:p w14:paraId="661CBE5C" w14:textId="77777777" w:rsidR="00981262" w:rsidRDefault="00981262">
            <w:pPr>
              <w:rPr>
                <w:rFonts w:ascii="Lucida Console" w:hAnsi="Lucida Console"/>
                <w:color w:val="000000"/>
              </w:rPr>
            </w:pPr>
          </w:p>
        </w:tc>
      </w:tr>
    </w:tbl>
    <w:p w14:paraId="1111E6E4" w14:textId="77777777" w:rsidR="00981262" w:rsidRDefault="00981262" w:rsidP="00981262">
      <w:pPr>
        <w:rPr>
          <w:rFonts w:ascii="Arial" w:hAnsi="Arial" w:cs="Arial"/>
        </w:rPr>
      </w:pPr>
    </w:p>
    <w:p w14:paraId="76D37764" w14:textId="77777777" w:rsidR="00981262" w:rsidRDefault="00981262" w:rsidP="00D36080">
      <w:pPr>
        <w:rPr>
          <w:rFonts w:ascii="Arial" w:hAnsi="Arial" w:cs="Arial"/>
        </w:rPr>
      </w:pPr>
    </w:p>
    <w:p w14:paraId="29982ADF" w14:textId="77777777" w:rsidR="00981262" w:rsidRDefault="00981262" w:rsidP="00D36080">
      <w:pPr>
        <w:rPr>
          <w:rFonts w:ascii="Arial" w:hAnsi="Arial" w:cs="Arial"/>
        </w:rPr>
      </w:pPr>
    </w:p>
    <w:p w14:paraId="4DB16415" w14:textId="77777777" w:rsidR="002659A5" w:rsidRDefault="002659A5" w:rsidP="002659A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Chevy Cobalt getting 22 MPG is below average</w:t>
      </w:r>
    </w:p>
    <w:p w14:paraId="295966E0" w14:textId="77777777" w:rsidR="002659A5" w:rsidRDefault="002659A5" w:rsidP="00D36080">
      <w:pPr>
        <w:rPr>
          <w:rFonts w:ascii="Arial" w:hAnsi="Arial" w:cs="Arial"/>
        </w:rPr>
      </w:pPr>
    </w:p>
    <w:p w14:paraId="65CC72C5" w14:textId="77777777" w:rsidR="002659A5" w:rsidRPr="008D6B42" w:rsidRDefault="002659A5" w:rsidP="00D36080">
      <w:pPr>
        <w:pStyle w:val="ListParagraph"/>
        <w:numPr>
          <w:ilvl w:val="0"/>
          <w:numId w:val="42"/>
        </w:numPr>
        <w:rPr>
          <w:rFonts w:ascii="Arial" w:hAnsi="Arial" w:cs="Arial"/>
        </w:rPr>
      </w:pPr>
      <w:r>
        <w:rPr>
          <w:rFonts w:ascii="Arial" w:hAnsi="Arial" w:cs="Arial"/>
        </w:rPr>
        <w:t>No.  This data is only for internal combustion engines only.  Toyota Prius is a hybrid car.</w:t>
      </w:r>
    </w:p>
    <w:p w14:paraId="6F5BCFC6" w14:textId="77777777" w:rsidR="000B715A" w:rsidRDefault="000B715A" w:rsidP="00D36080">
      <w:pPr>
        <w:rPr>
          <w:rFonts w:ascii="Arial" w:hAnsi="Arial" w:cs="Arial"/>
        </w:rPr>
      </w:pPr>
    </w:p>
    <w:sectPr w:rsidR="000B715A">
      <w:headerReference w:type="default" r:id="rId19"/>
      <w:pgSz w:w="12240" w:h="15840"/>
      <w:pgMar w:top="72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C81B9" w14:textId="77777777" w:rsidR="00072732" w:rsidRDefault="00072732">
      <w:r>
        <w:separator/>
      </w:r>
    </w:p>
  </w:endnote>
  <w:endnote w:type="continuationSeparator" w:id="0">
    <w:p w14:paraId="06BC7DCC" w14:textId="77777777" w:rsidR="00072732" w:rsidRDefault="000727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1F65C4" w14:textId="77777777" w:rsidR="00072732" w:rsidRDefault="00072732">
      <w:r>
        <w:separator/>
      </w:r>
    </w:p>
  </w:footnote>
  <w:footnote w:type="continuationSeparator" w:id="0">
    <w:p w14:paraId="3E688A6E" w14:textId="77777777" w:rsidR="00072732" w:rsidRDefault="000727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C60D1" w14:textId="77777777" w:rsidR="005C4EC9" w:rsidRPr="00981E67" w:rsidRDefault="005C4EC9" w:rsidP="00981E67">
    <w:pPr>
      <w:jc w:val="right"/>
    </w:pPr>
    <w:r w:rsidRPr="00981E67">
      <w:t xml:space="preserve">Page </w:t>
    </w:r>
    <w:r w:rsidRPr="00981E67">
      <w:fldChar w:fldCharType="begin"/>
    </w:r>
    <w:r w:rsidRPr="00981E67">
      <w:instrText xml:space="preserve"> PAGE </w:instrText>
    </w:r>
    <w:r w:rsidRPr="00981E67">
      <w:fldChar w:fldCharType="separate"/>
    </w:r>
    <w:r w:rsidR="00981262">
      <w:rPr>
        <w:noProof/>
      </w:rPr>
      <w:t>1</w:t>
    </w:r>
    <w:r w:rsidRPr="00981E67">
      <w:fldChar w:fldCharType="end"/>
    </w:r>
  </w:p>
  <w:p w14:paraId="7C2B083D" w14:textId="77777777" w:rsidR="006B0417" w:rsidRPr="006B0417" w:rsidRDefault="006B0417" w:rsidP="006B041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68E5"/>
    <w:multiLevelType w:val="hybridMultilevel"/>
    <w:tmpl w:val="DE5896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1C3FA8"/>
    <w:multiLevelType w:val="hybridMultilevel"/>
    <w:tmpl w:val="4462AE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BA71CF"/>
    <w:multiLevelType w:val="hybridMultilevel"/>
    <w:tmpl w:val="8526782A"/>
    <w:lvl w:ilvl="0" w:tplc="F5E4CC8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8252850"/>
    <w:multiLevelType w:val="hybridMultilevel"/>
    <w:tmpl w:val="69204C38"/>
    <w:lvl w:ilvl="0" w:tplc="AFF60A34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4" w15:restartNumberingAfterBreak="0">
    <w:nsid w:val="0BDA67D2"/>
    <w:multiLevelType w:val="hybridMultilevel"/>
    <w:tmpl w:val="F35CADA0"/>
    <w:lvl w:ilvl="0" w:tplc="57828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0F004F"/>
    <w:multiLevelType w:val="hybridMultilevel"/>
    <w:tmpl w:val="292CFA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281184"/>
    <w:multiLevelType w:val="hybridMultilevel"/>
    <w:tmpl w:val="3E5E0B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4AE0754"/>
    <w:multiLevelType w:val="hybridMultilevel"/>
    <w:tmpl w:val="A9A22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2627B"/>
    <w:multiLevelType w:val="hybridMultilevel"/>
    <w:tmpl w:val="E82ED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F779C7"/>
    <w:multiLevelType w:val="hybridMultilevel"/>
    <w:tmpl w:val="42784F76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194510FA"/>
    <w:multiLevelType w:val="hybridMultilevel"/>
    <w:tmpl w:val="7004D5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4D4A"/>
    <w:multiLevelType w:val="singleLevel"/>
    <w:tmpl w:val="0426A50E"/>
    <w:lvl w:ilvl="0">
      <w:start w:val="1"/>
      <w:numFmt w:val="bullet"/>
      <w:pStyle w:val="Bullets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F3B5366"/>
    <w:multiLevelType w:val="hybridMultilevel"/>
    <w:tmpl w:val="936E5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72D3031"/>
    <w:multiLevelType w:val="hybridMultilevel"/>
    <w:tmpl w:val="5296CC66"/>
    <w:lvl w:ilvl="0" w:tplc="F4AE6C2A">
      <w:start w:val="1"/>
      <w:numFmt w:val="bullet"/>
      <w:pStyle w:val="sylbullet"/>
      <w:lvlText w:val="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  <w:lvl w:ilvl="1" w:tplc="F0104CDC">
      <w:start w:val="1"/>
      <w:numFmt w:val="decimal"/>
      <w:pStyle w:val="tablenum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27686B3D"/>
    <w:multiLevelType w:val="hybridMultilevel"/>
    <w:tmpl w:val="A4861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B15A4C"/>
    <w:multiLevelType w:val="hybridMultilevel"/>
    <w:tmpl w:val="B9489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F209FB"/>
    <w:multiLevelType w:val="hybridMultilevel"/>
    <w:tmpl w:val="25E07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164AAC"/>
    <w:multiLevelType w:val="hybridMultilevel"/>
    <w:tmpl w:val="34E6EB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A7B5A65"/>
    <w:multiLevelType w:val="hybridMultilevel"/>
    <w:tmpl w:val="404E4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7B50D5"/>
    <w:multiLevelType w:val="hybridMultilevel"/>
    <w:tmpl w:val="7AB4C844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20" w15:restartNumberingAfterBreak="0">
    <w:nsid w:val="35F123DE"/>
    <w:multiLevelType w:val="hybridMultilevel"/>
    <w:tmpl w:val="B130FF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4F5D53"/>
    <w:multiLevelType w:val="hybridMultilevel"/>
    <w:tmpl w:val="02A49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823D61"/>
    <w:multiLevelType w:val="hybridMultilevel"/>
    <w:tmpl w:val="9F4C9914"/>
    <w:lvl w:ilvl="0" w:tplc="42ECADA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3F432459"/>
    <w:multiLevelType w:val="hybridMultilevel"/>
    <w:tmpl w:val="6736158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6A2A99"/>
    <w:multiLevelType w:val="hybridMultilevel"/>
    <w:tmpl w:val="251E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F041A7"/>
    <w:multiLevelType w:val="hybridMultilevel"/>
    <w:tmpl w:val="36F8477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9C6397"/>
    <w:multiLevelType w:val="hybridMultilevel"/>
    <w:tmpl w:val="C5A4AE06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18111E6"/>
    <w:multiLevelType w:val="hybridMultilevel"/>
    <w:tmpl w:val="A5E85252"/>
    <w:lvl w:ilvl="0" w:tplc="9BC66EE8">
      <w:start w:val="1"/>
      <w:numFmt w:val="bullet"/>
      <w:pStyle w:val="table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-1080"/>
        </w:tabs>
        <w:ind w:left="-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-360"/>
        </w:tabs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</w:abstractNum>
  <w:abstractNum w:abstractNumId="28" w15:restartNumberingAfterBreak="0">
    <w:nsid w:val="54504377"/>
    <w:multiLevelType w:val="hybridMultilevel"/>
    <w:tmpl w:val="DF5ECB6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54DB1435"/>
    <w:multiLevelType w:val="hybridMultilevel"/>
    <w:tmpl w:val="BF56E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F43C53"/>
    <w:multiLevelType w:val="hybridMultilevel"/>
    <w:tmpl w:val="070A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CA3D1E"/>
    <w:multiLevelType w:val="hybridMultilevel"/>
    <w:tmpl w:val="D7EC1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257226"/>
    <w:multiLevelType w:val="hybridMultilevel"/>
    <w:tmpl w:val="76D082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555810"/>
    <w:multiLevelType w:val="singleLevel"/>
    <w:tmpl w:val="DD627996"/>
    <w:lvl w:ilvl="0">
      <w:start w:val="1"/>
      <w:numFmt w:val="bullet"/>
      <w:pStyle w:val="Bullets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 w15:restartNumberingAfterBreak="0">
    <w:nsid w:val="5C335068"/>
    <w:multiLevelType w:val="hybridMultilevel"/>
    <w:tmpl w:val="E36C44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BC53C8"/>
    <w:multiLevelType w:val="hybridMultilevel"/>
    <w:tmpl w:val="B29800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29422CA"/>
    <w:multiLevelType w:val="hybridMultilevel"/>
    <w:tmpl w:val="919801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156D77"/>
    <w:multiLevelType w:val="hybridMultilevel"/>
    <w:tmpl w:val="9CE481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5E7B14"/>
    <w:multiLevelType w:val="hybridMultilevel"/>
    <w:tmpl w:val="2766EE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9C6CB3"/>
    <w:multiLevelType w:val="hybridMultilevel"/>
    <w:tmpl w:val="A0D69C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6CEB40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10E7F0B"/>
    <w:multiLevelType w:val="hybridMultilevel"/>
    <w:tmpl w:val="3EB27BA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0409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2" w15:restartNumberingAfterBreak="0">
    <w:nsid w:val="785C29DE"/>
    <w:multiLevelType w:val="hybridMultilevel"/>
    <w:tmpl w:val="CC22B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9731096"/>
    <w:multiLevelType w:val="hybridMultilevel"/>
    <w:tmpl w:val="F440BB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4" w15:restartNumberingAfterBreak="0">
    <w:nsid w:val="7E6D6ADF"/>
    <w:multiLevelType w:val="hybridMultilevel"/>
    <w:tmpl w:val="940038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FCA38CC"/>
    <w:multiLevelType w:val="hybridMultilevel"/>
    <w:tmpl w:val="256869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1"/>
  </w:num>
  <w:num w:numId="3">
    <w:abstractNumId w:val="33"/>
  </w:num>
  <w:num w:numId="4">
    <w:abstractNumId w:val="13"/>
  </w:num>
  <w:num w:numId="5">
    <w:abstractNumId w:val="2"/>
  </w:num>
  <w:num w:numId="6">
    <w:abstractNumId w:val="40"/>
  </w:num>
  <w:num w:numId="7">
    <w:abstractNumId w:val="41"/>
  </w:num>
  <w:num w:numId="8">
    <w:abstractNumId w:val="3"/>
  </w:num>
  <w:num w:numId="9">
    <w:abstractNumId w:val="27"/>
  </w:num>
  <w:num w:numId="10">
    <w:abstractNumId w:val="9"/>
  </w:num>
  <w:num w:numId="11">
    <w:abstractNumId w:val="15"/>
  </w:num>
  <w:num w:numId="12">
    <w:abstractNumId w:val="35"/>
  </w:num>
  <w:num w:numId="13">
    <w:abstractNumId w:val="7"/>
  </w:num>
  <w:num w:numId="14">
    <w:abstractNumId w:val="8"/>
  </w:num>
  <w:num w:numId="15">
    <w:abstractNumId w:val="0"/>
  </w:num>
  <w:num w:numId="16">
    <w:abstractNumId w:val="42"/>
  </w:num>
  <w:num w:numId="17">
    <w:abstractNumId w:val="14"/>
  </w:num>
  <w:num w:numId="18">
    <w:abstractNumId w:val="6"/>
  </w:num>
  <w:num w:numId="19">
    <w:abstractNumId w:val="38"/>
  </w:num>
  <w:num w:numId="20">
    <w:abstractNumId w:val="43"/>
  </w:num>
  <w:num w:numId="21">
    <w:abstractNumId w:val="18"/>
  </w:num>
  <w:num w:numId="22">
    <w:abstractNumId w:val="44"/>
  </w:num>
  <w:num w:numId="23">
    <w:abstractNumId w:val="16"/>
  </w:num>
  <w:num w:numId="24">
    <w:abstractNumId w:val="29"/>
  </w:num>
  <w:num w:numId="25">
    <w:abstractNumId w:val="12"/>
  </w:num>
  <w:num w:numId="26">
    <w:abstractNumId w:val="21"/>
  </w:num>
  <w:num w:numId="27">
    <w:abstractNumId w:val="37"/>
  </w:num>
  <w:num w:numId="28">
    <w:abstractNumId w:val="30"/>
  </w:num>
  <w:num w:numId="29">
    <w:abstractNumId w:val="39"/>
  </w:num>
  <w:num w:numId="30">
    <w:abstractNumId w:val="31"/>
  </w:num>
  <w:num w:numId="31">
    <w:abstractNumId w:val="25"/>
  </w:num>
  <w:num w:numId="32">
    <w:abstractNumId w:val="32"/>
  </w:num>
  <w:num w:numId="33">
    <w:abstractNumId w:val="5"/>
  </w:num>
  <w:num w:numId="34">
    <w:abstractNumId w:val="24"/>
  </w:num>
  <w:num w:numId="35">
    <w:abstractNumId w:val="34"/>
  </w:num>
  <w:num w:numId="36">
    <w:abstractNumId w:val="28"/>
  </w:num>
  <w:num w:numId="37">
    <w:abstractNumId w:val="26"/>
  </w:num>
  <w:num w:numId="38">
    <w:abstractNumId w:val="20"/>
  </w:num>
  <w:num w:numId="39">
    <w:abstractNumId w:val="23"/>
  </w:num>
  <w:num w:numId="40">
    <w:abstractNumId w:val="4"/>
  </w:num>
  <w:num w:numId="41">
    <w:abstractNumId w:val="1"/>
  </w:num>
  <w:num w:numId="42">
    <w:abstractNumId w:val="17"/>
  </w:num>
  <w:num w:numId="43">
    <w:abstractNumId w:val="10"/>
  </w:num>
  <w:num w:numId="44">
    <w:abstractNumId w:val="45"/>
  </w:num>
  <w:num w:numId="45">
    <w:abstractNumId w:val="36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FC4"/>
    <w:rsid w:val="000017AC"/>
    <w:rsid w:val="00001B31"/>
    <w:rsid w:val="00004271"/>
    <w:rsid w:val="0000671A"/>
    <w:rsid w:val="000110FB"/>
    <w:rsid w:val="00012430"/>
    <w:rsid w:val="00016A41"/>
    <w:rsid w:val="00017421"/>
    <w:rsid w:val="000339DF"/>
    <w:rsid w:val="00040BEC"/>
    <w:rsid w:val="000472B3"/>
    <w:rsid w:val="000700D4"/>
    <w:rsid w:val="00072732"/>
    <w:rsid w:val="00077E7A"/>
    <w:rsid w:val="000875B7"/>
    <w:rsid w:val="00091A79"/>
    <w:rsid w:val="000A11AB"/>
    <w:rsid w:val="000B3126"/>
    <w:rsid w:val="000B715A"/>
    <w:rsid w:val="000C34F1"/>
    <w:rsid w:val="000C69D8"/>
    <w:rsid w:val="000E0116"/>
    <w:rsid w:val="000E34F0"/>
    <w:rsid w:val="001014F5"/>
    <w:rsid w:val="00105E44"/>
    <w:rsid w:val="00111466"/>
    <w:rsid w:val="00112A2A"/>
    <w:rsid w:val="001357C0"/>
    <w:rsid w:val="00151EBD"/>
    <w:rsid w:val="00154E7C"/>
    <w:rsid w:val="001738CF"/>
    <w:rsid w:val="001755D0"/>
    <w:rsid w:val="00196CD9"/>
    <w:rsid w:val="001B0D1C"/>
    <w:rsid w:val="001B232A"/>
    <w:rsid w:val="001B334B"/>
    <w:rsid w:val="001C062D"/>
    <w:rsid w:val="001C33C8"/>
    <w:rsid w:val="001D2F3F"/>
    <w:rsid w:val="001D3278"/>
    <w:rsid w:val="001D73D5"/>
    <w:rsid w:val="001E785F"/>
    <w:rsid w:val="001F357C"/>
    <w:rsid w:val="002029F4"/>
    <w:rsid w:val="002062FC"/>
    <w:rsid w:val="00212FC4"/>
    <w:rsid w:val="002341CD"/>
    <w:rsid w:val="00241EE6"/>
    <w:rsid w:val="002527E7"/>
    <w:rsid w:val="002565FD"/>
    <w:rsid w:val="00262638"/>
    <w:rsid w:val="002659A5"/>
    <w:rsid w:val="00272FA0"/>
    <w:rsid w:val="00275DF9"/>
    <w:rsid w:val="002830BF"/>
    <w:rsid w:val="00287025"/>
    <w:rsid w:val="002C43C1"/>
    <w:rsid w:val="002C52D7"/>
    <w:rsid w:val="002D4852"/>
    <w:rsid w:val="002F19A2"/>
    <w:rsid w:val="002F1B3A"/>
    <w:rsid w:val="002F216B"/>
    <w:rsid w:val="00303910"/>
    <w:rsid w:val="003068A7"/>
    <w:rsid w:val="00310139"/>
    <w:rsid w:val="003324D6"/>
    <w:rsid w:val="003347AF"/>
    <w:rsid w:val="003522BA"/>
    <w:rsid w:val="003779C1"/>
    <w:rsid w:val="0038143E"/>
    <w:rsid w:val="003A3383"/>
    <w:rsid w:val="003A7850"/>
    <w:rsid w:val="003B6506"/>
    <w:rsid w:val="003C04F4"/>
    <w:rsid w:val="003C31C1"/>
    <w:rsid w:val="003C7E8C"/>
    <w:rsid w:val="003D591D"/>
    <w:rsid w:val="003D68DE"/>
    <w:rsid w:val="003D6D23"/>
    <w:rsid w:val="00402BE1"/>
    <w:rsid w:val="0040715F"/>
    <w:rsid w:val="00412C3C"/>
    <w:rsid w:val="004421C1"/>
    <w:rsid w:val="00444482"/>
    <w:rsid w:val="00450EC8"/>
    <w:rsid w:val="00460322"/>
    <w:rsid w:val="00462D8C"/>
    <w:rsid w:val="004859CA"/>
    <w:rsid w:val="004A213C"/>
    <w:rsid w:val="004A7F74"/>
    <w:rsid w:val="004B491B"/>
    <w:rsid w:val="004D6005"/>
    <w:rsid w:val="004E080E"/>
    <w:rsid w:val="004E4B6A"/>
    <w:rsid w:val="004F3389"/>
    <w:rsid w:val="00502194"/>
    <w:rsid w:val="00510A4E"/>
    <w:rsid w:val="00524832"/>
    <w:rsid w:val="00533982"/>
    <w:rsid w:val="00540F82"/>
    <w:rsid w:val="005418C7"/>
    <w:rsid w:val="005418E8"/>
    <w:rsid w:val="00543932"/>
    <w:rsid w:val="00546733"/>
    <w:rsid w:val="00560499"/>
    <w:rsid w:val="00586C53"/>
    <w:rsid w:val="005932AC"/>
    <w:rsid w:val="005B4374"/>
    <w:rsid w:val="005B49A9"/>
    <w:rsid w:val="005C4EC9"/>
    <w:rsid w:val="005F77EE"/>
    <w:rsid w:val="005F7A75"/>
    <w:rsid w:val="00615ACD"/>
    <w:rsid w:val="00623C65"/>
    <w:rsid w:val="006575ED"/>
    <w:rsid w:val="00662C2E"/>
    <w:rsid w:val="00665C70"/>
    <w:rsid w:val="00680B66"/>
    <w:rsid w:val="006B0417"/>
    <w:rsid w:val="006D22CC"/>
    <w:rsid w:val="006D48D2"/>
    <w:rsid w:val="00704D04"/>
    <w:rsid w:val="0070569D"/>
    <w:rsid w:val="00735DC7"/>
    <w:rsid w:val="00756DE3"/>
    <w:rsid w:val="0075734D"/>
    <w:rsid w:val="00762592"/>
    <w:rsid w:val="00783149"/>
    <w:rsid w:val="00791039"/>
    <w:rsid w:val="00795B03"/>
    <w:rsid w:val="007A0F12"/>
    <w:rsid w:val="007A1696"/>
    <w:rsid w:val="007B651D"/>
    <w:rsid w:val="007C1045"/>
    <w:rsid w:val="007E2BC7"/>
    <w:rsid w:val="007E4835"/>
    <w:rsid w:val="007E722A"/>
    <w:rsid w:val="0080480D"/>
    <w:rsid w:val="008075A1"/>
    <w:rsid w:val="00810F1D"/>
    <w:rsid w:val="00811E2D"/>
    <w:rsid w:val="0083491D"/>
    <w:rsid w:val="00834D9F"/>
    <w:rsid w:val="00841A3B"/>
    <w:rsid w:val="008568CC"/>
    <w:rsid w:val="008576DD"/>
    <w:rsid w:val="008611A3"/>
    <w:rsid w:val="00881A2D"/>
    <w:rsid w:val="00891EEA"/>
    <w:rsid w:val="008A14A2"/>
    <w:rsid w:val="008A4CBB"/>
    <w:rsid w:val="008B4F39"/>
    <w:rsid w:val="008B5629"/>
    <w:rsid w:val="008C432A"/>
    <w:rsid w:val="008C4A4A"/>
    <w:rsid w:val="008D6149"/>
    <w:rsid w:val="008D6B42"/>
    <w:rsid w:val="008E64FF"/>
    <w:rsid w:val="008E6D54"/>
    <w:rsid w:val="008F000B"/>
    <w:rsid w:val="008F1F8C"/>
    <w:rsid w:val="008F65D4"/>
    <w:rsid w:val="009105EB"/>
    <w:rsid w:val="009126DB"/>
    <w:rsid w:val="00921825"/>
    <w:rsid w:val="009230E8"/>
    <w:rsid w:val="00952E3C"/>
    <w:rsid w:val="00965B72"/>
    <w:rsid w:val="00980B43"/>
    <w:rsid w:val="00981262"/>
    <w:rsid w:val="00981E67"/>
    <w:rsid w:val="00984ACD"/>
    <w:rsid w:val="00985AEF"/>
    <w:rsid w:val="00993E24"/>
    <w:rsid w:val="009A1B97"/>
    <w:rsid w:val="009C5C99"/>
    <w:rsid w:val="009D5E1F"/>
    <w:rsid w:val="00A062A6"/>
    <w:rsid w:val="00A140E0"/>
    <w:rsid w:val="00A21099"/>
    <w:rsid w:val="00A23286"/>
    <w:rsid w:val="00A25A38"/>
    <w:rsid w:val="00A34CE9"/>
    <w:rsid w:val="00A501EE"/>
    <w:rsid w:val="00A57B7E"/>
    <w:rsid w:val="00A73025"/>
    <w:rsid w:val="00A80E75"/>
    <w:rsid w:val="00A97213"/>
    <w:rsid w:val="00AA532D"/>
    <w:rsid w:val="00AC5B5C"/>
    <w:rsid w:val="00AE373A"/>
    <w:rsid w:val="00B23BBF"/>
    <w:rsid w:val="00B27F74"/>
    <w:rsid w:val="00B3067A"/>
    <w:rsid w:val="00B33B7E"/>
    <w:rsid w:val="00B45D0D"/>
    <w:rsid w:val="00B64665"/>
    <w:rsid w:val="00B85E0C"/>
    <w:rsid w:val="00BB18FF"/>
    <w:rsid w:val="00BC1E54"/>
    <w:rsid w:val="00BD4ACF"/>
    <w:rsid w:val="00BF3162"/>
    <w:rsid w:val="00C01716"/>
    <w:rsid w:val="00C02416"/>
    <w:rsid w:val="00C25300"/>
    <w:rsid w:val="00C378CD"/>
    <w:rsid w:val="00C67361"/>
    <w:rsid w:val="00C873C9"/>
    <w:rsid w:val="00C95E34"/>
    <w:rsid w:val="00CB1BC7"/>
    <w:rsid w:val="00CB3956"/>
    <w:rsid w:val="00CB54A0"/>
    <w:rsid w:val="00CC382F"/>
    <w:rsid w:val="00CE3EDD"/>
    <w:rsid w:val="00CE456B"/>
    <w:rsid w:val="00D34A4C"/>
    <w:rsid w:val="00D36080"/>
    <w:rsid w:val="00D50CB6"/>
    <w:rsid w:val="00D62E70"/>
    <w:rsid w:val="00D630EA"/>
    <w:rsid w:val="00D6625A"/>
    <w:rsid w:val="00D74E31"/>
    <w:rsid w:val="00D911AC"/>
    <w:rsid w:val="00DA1645"/>
    <w:rsid w:val="00DA7B34"/>
    <w:rsid w:val="00DB1E54"/>
    <w:rsid w:val="00DD641F"/>
    <w:rsid w:val="00DD6A7B"/>
    <w:rsid w:val="00DE6DA3"/>
    <w:rsid w:val="00DF3160"/>
    <w:rsid w:val="00E066ED"/>
    <w:rsid w:val="00E0799C"/>
    <w:rsid w:val="00E148DB"/>
    <w:rsid w:val="00E1500C"/>
    <w:rsid w:val="00E164B2"/>
    <w:rsid w:val="00E2597A"/>
    <w:rsid w:val="00E52D88"/>
    <w:rsid w:val="00E741AE"/>
    <w:rsid w:val="00E928E4"/>
    <w:rsid w:val="00EC0876"/>
    <w:rsid w:val="00EC5740"/>
    <w:rsid w:val="00ED74B9"/>
    <w:rsid w:val="00ED7B13"/>
    <w:rsid w:val="00EF620E"/>
    <w:rsid w:val="00F225B8"/>
    <w:rsid w:val="00F260F4"/>
    <w:rsid w:val="00F50F20"/>
    <w:rsid w:val="00F51DA2"/>
    <w:rsid w:val="00F622C0"/>
    <w:rsid w:val="00F92C8E"/>
    <w:rsid w:val="00FB2E63"/>
    <w:rsid w:val="00FC21A9"/>
    <w:rsid w:val="00FC48D8"/>
    <w:rsid w:val="00FE1D18"/>
    <w:rsid w:val="00FF3035"/>
    <w:rsid w:val="00FF502C"/>
    <w:rsid w:val="00FF62EC"/>
    <w:rsid w:val="00FF7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273A569"/>
  <w15:chartTrackingRefBased/>
  <w15:docId w15:val="{3E624EF7-05F3-44A3-9428-2E620059A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" w:hAnsi="Arial" w:cs="Arial"/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="540"/>
      <w:outlineLvl w:val="2"/>
    </w:pPr>
    <w:rPr>
      <w:rFonts w:ascii="Arial" w:hAnsi="Arial" w:cs="Arial"/>
      <w:b/>
      <w:bCs/>
      <w:sz w:val="20"/>
      <w:szCs w:val="26"/>
    </w:rPr>
  </w:style>
  <w:style w:type="paragraph" w:styleId="Heading4">
    <w:name w:val="heading 4"/>
    <w:basedOn w:val="Normal"/>
    <w:next w:val="Normal"/>
    <w:qFormat/>
    <w:pPr>
      <w:keepNext/>
      <w:ind w:left="900"/>
      <w:outlineLvl w:val="3"/>
    </w:pPr>
    <w:rPr>
      <w:rFonts w:ascii="Arial" w:hAnsi="Arial" w:cs="Arial"/>
      <w:b/>
      <w:bCs/>
      <w:sz w:val="20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jc w:val="center"/>
    </w:pPr>
    <w:rPr>
      <w:rFonts w:ascii="Arial" w:hAnsi="Arial" w:cs="Arial"/>
      <w:b/>
      <w:bCs/>
      <w:sz w:val="28"/>
    </w:rPr>
  </w:style>
  <w:style w:type="paragraph" w:styleId="Subtitle">
    <w:name w:val="Subtitle"/>
    <w:basedOn w:val="Normal"/>
    <w:link w:val="SubtitleChar"/>
    <w:qFormat/>
    <w:pPr>
      <w:jc w:val="center"/>
      <w:outlineLvl w:val="1"/>
    </w:pPr>
    <w:rPr>
      <w:rFonts w:ascii="Arial" w:hAnsi="Arial" w:cs="Arial"/>
      <w:sz w:val="22"/>
    </w:rPr>
  </w:style>
  <w:style w:type="paragraph" w:customStyle="1" w:styleId="tablebullet">
    <w:name w:val="tablebullet"/>
    <w:basedOn w:val="sylbullet"/>
    <w:pPr>
      <w:numPr>
        <w:numId w:val="9"/>
      </w:numPr>
    </w:pPr>
  </w:style>
  <w:style w:type="paragraph" w:customStyle="1" w:styleId="syltext">
    <w:name w:val="syltext"/>
    <w:basedOn w:val="Normal"/>
    <w:pPr>
      <w:ind w:left="540"/>
    </w:pPr>
    <w:rPr>
      <w:rFonts w:ascii="Arial" w:hAnsi="Arial" w:cs="Arial"/>
      <w:sz w:val="20"/>
    </w:rPr>
  </w:style>
  <w:style w:type="paragraph" w:customStyle="1" w:styleId="tablenum">
    <w:name w:val="tablenum"/>
    <w:basedOn w:val="syltext"/>
    <w:pPr>
      <w:numPr>
        <w:ilvl w:val="1"/>
        <w:numId w:val="4"/>
      </w:numPr>
      <w:ind w:left="364"/>
    </w:pPr>
  </w:style>
  <w:style w:type="paragraph" w:customStyle="1" w:styleId="sylbullet">
    <w:name w:val="sylbullet"/>
    <w:basedOn w:val="syltext"/>
    <w:pPr>
      <w:numPr>
        <w:numId w:val="4"/>
      </w:numPr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customStyle="1" w:styleId="Bullets1">
    <w:name w:val="Bullets1"/>
    <w:basedOn w:val="Normal"/>
    <w:pPr>
      <w:numPr>
        <w:numId w:val="2"/>
      </w:numPr>
      <w:tabs>
        <w:tab w:val="clear" w:pos="360"/>
      </w:tabs>
      <w:ind w:left="1267"/>
    </w:pPr>
    <w:rPr>
      <w:rFonts w:ascii="Arial" w:hAnsi="Arial"/>
      <w:bCs/>
      <w:sz w:val="20"/>
      <w:szCs w:val="20"/>
    </w:rPr>
  </w:style>
  <w:style w:type="paragraph" w:customStyle="1" w:styleId="Bullets2">
    <w:name w:val="Bullets2"/>
    <w:basedOn w:val="Bullets1"/>
    <w:pPr>
      <w:numPr>
        <w:numId w:val="3"/>
      </w:numPr>
      <w:tabs>
        <w:tab w:val="clear" w:pos="360"/>
        <w:tab w:val="num" w:pos="1620"/>
      </w:tabs>
      <w:ind w:left="1627"/>
    </w:pPr>
  </w:style>
  <w:style w:type="paragraph" w:styleId="BodyText">
    <w:name w:val="Body Text"/>
    <w:basedOn w:val="Normal"/>
    <w:semiHidden/>
    <w:rPr>
      <w:rFonts w:ascii="Arial" w:hAnsi="Arial"/>
      <w:sz w:val="22"/>
      <w:szCs w:val="20"/>
    </w:rPr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erChar">
    <w:name w:val="Header Char"/>
    <w:rsid w:val="008D6149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9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A1B97"/>
    <w:rPr>
      <w:rFonts w:ascii="Tahoma" w:hAnsi="Tahoma" w:cs="Tahoma"/>
      <w:sz w:val="16"/>
      <w:szCs w:val="16"/>
    </w:rPr>
  </w:style>
  <w:style w:type="character" w:styleId="FollowedHyperlink">
    <w:name w:val="FollowedHyperlink"/>
    <w:uiPriority w:val="99"/>
    <w:semiHidden/>
    <w:unhideWhenUsed/>
    <w:rsid w:val="006D22CC"/>
    <w:rPr>
      <w:color w:val="800080"/>
      <w:u w:val="single"/>
    </w:rPr>
  </w:style>
  <w:style w:type="character" w:customStyle="1" w:styleId="apple-converted-space">
    <w:name w:val="apple-converted-space"/>
    <w:rsid w:val="00984ACD"/>
  </w:style>
  <w:style w:type="table" w:styleId="TableGrid">
    <w:name w:val="Table Grid"/>
    <w:basedOn w:val="TableNormal"/>
    <w:uiPriority w:val="59"/>
    <w:rsid w:val="001357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ubtitleChar">
    <w:name w:val="Subtitle Char"/>
    <w:link w:val="Subtitle"/>
    <w:rsid w:val="00FF7E51"/>
    <w:rPr>
      <w:rFonts w:ascii="Arial" w:hAnsi="Arial" w:cs="Arial"/>
      <w:sz w:val="22"/>
      <w:szCs w:val="24"/>
    </w:rPr>
  </w:style>
  <w:style w:type="paragraph" w:styleId="ListParagraph">
    <w:name w:val="List Paragraph"/>
    <w:basedOn w:val="Normal"/>
    <w:uiPriority w:val="34"/>
    <w:qFormat/>
    <w:rsid w:val="00FF7E51"/>
    <w:pPr>
      <w:ind w:left="720"/>
    </w:pPr>
  </w:style>
  <w:style w:type="character" w:customStyle="1" w:styleId="TitleChar">
    <w:name w:val="Title Char"/>
    <w:link w:val="Title"/>
    <w:rsid w:val="003779C1"/>
    <w:rPr>
      <w:rFonts w:ascii="Arial" w:hAnsi="Arial" w:cs="Arial"/>
      <w:b/>
      <w:bCs/>
      <w:sz w:val="28"/>
      <w:szCs w:val="24"/>
    </w:rPr>
  </w:style>
  <w:style w:type="character" w:styleId="PlaceholderText">
    <w:name w:val="Placeholder Text"/>
    <w:basedOn w:val="DefaultParagraphFont"/>
    <w:uiPriority w:val="99"/>
    <w:semiHidden/>
    <w:rsid w:val="00FE1D18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2F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2FA0"/>
    <w:rPr>
      <w:rFonts w:ascii="Courier New" w:hAnsi="Courier New" w:cs="Courier New"/>
    </w:rPr>
  </w:style>
  <w:style w:type="character" w:customStyle="1" w:styleId="gghfmyibcpb">
    <w:name w:val="gghfmyibcpb"/>
    <w:basedOn w:val="DefaultParagraphFont"/>
    <w:rsid w:val="00272FA0"/>
  </w:style>
  <w:style w:type="character" w:customStyle="1" w:styleId="gghfmyibcob">
    <w:name w:val="gghfmyibcob"/>
    <w:basedOn w:val="DefaultParagraphFont"/>
    <w:rsid w:val="00272F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9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0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43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90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41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71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Application%20Data\Microsoft\Templates\syllabus2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4D5E55-F217-4F50-BD4E-421B1D864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syllabus2.dot</Template>
  <TotalTime>181</TotalTime>
  <Pages>18</Pages>
  <Words>1806</Words>
  <Characters>10297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Earned Value Project Management</vt:lpstr>
    </vt:vector>
  </TitlesOfParts>
  <Company>UNEX</Company>
  <LinksUpToDate>false</LinksUpToDate>
  <CharactersWithSpaces>12079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Earned Value Project Management</dc:title>
  <dc:subject/>
  <dc:creator>Extension</dc:creator>
  <cp:keywords/>
  <cp:lastModifiedBy>Ash</cp:lastModifiedBy>
  <cp:revision>46</cp:revision>
  <cp:lastPrinted>2017-05-25T22:53:00Z</cp:lastPrinted>
  <dcterms:created xsi:type="dcterms:W3CDTF">2017-05-23T18:23:00Z</dcterms:created>
  <dcterms:modified xsi:type="dcterms:W3CDTF">2018-06-26T21:55:00Z</dcterms:modified>
</cp:coreProperties>
</file>