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82E20" w14:textId="77777777" w:rsidR="000D5B66" w:rsidRDefault="000D5B66" w:rsidP="000D5B66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357E4EBA" w14:textId="77777777" w:rsidR="000D5B66" w:rsidRDefault="000D5B66" w:rsidP="000D5B66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499F0BE3" w14:textId="77777777" w:rsidR="000D5B66" w:rsidRDefault="000D5B66" w:rsidP="000D5B66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0CB06140" w14:textId="77777777" w:rsidR="00FB11E2" w:rsidRDefault="00FB11E2" w:rsidP="00FB11E2">
      <w:pPr>
        <w:pStyle w:val="Title"/>
        <w:rPr>
          <w:b w:val="0"/>
          <w:szCs w:val="28"/>
        </w:rPr>
      </w:pPr>
      <w:r>
        <w:rPr>
          <w:b w:val="0"/>
          <w:szCs w:val="28"/>
        </w:rPr>
        <w:t>Class Exercise#4.1</w:t>
      </w:r>
    </w:p>
    <w:p w14:paraId="5F81BA74" w14:textId="77777777" w:rsidR="000D5B66" w:rsidRPr="001B334B" w:rsidRDefault="000D5B66" w:rsidP="000D5B66">
      <w:pPr>
        <w:pStyle w:val="Title"/>
        <w:jc w:val="left"/>
        <w:rPr>
          <w:b w:val="0"/>
          <w:sz w:val="22"/>
          <w:szCs w:val="22"/>
        </w:rPr>
      </w:pPr>
      <w:bookmarkStart w:id="0" w:name="_GoBack"/>
      <w:bookmarkEnd w:id="0"/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21,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0EDAD746" w14:textId="77777777" w:rsidR="000D5B66" w:rsidRDefault="000D5B66" w:rsidP="000D5B66">
      <w:pPr>
        <w:pStyle w:val="Subtitle"/>
        <w:jc w:val="left"/>
      </w:pPr>
      <w:r>
        <w:t>=======================================================================</w:t>
      </w:r>
    </w:p>
    <w:p w14:paraId="7C8157D1" w14:textId="77777777" w:rsidR="00F26C43" w:rsidRDefault="00F26C43" w:rsidP="00F26C43">
      <w:pPr>
        <w:rPr>
          <w:rFonts w:ascii="Arial" w:hAnsi="Arial" w:cs="Arial"/>
          <w:sz w:val="22"/>
          <w:szCs w:val="22"/>
        </w:rPr>
      </w:pPr>
    </w:p>
    <w:p w14:paraId="0912E065" w14:textId="77777777" w:rsidR="006E1896" w:rsidRPr="00FA2B17" w:rsidRDefault="006E1896" w:rsidP="006E189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42DB433" wp14:editId="18670822">
            <wp:extent cx="6393180" cy="3756660"/>
            <wp:effectExtent l="0" t="0" r="0" b="0"/>
            <wp:docPr id="6" name="Picture 6" descr="p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32B9" w14:textId="77777777" w:rsidR="006E1896" w:rsidRDefault="006E1896" w:rsidP="006E1896">
      <w:pPr>
        <w:rPr>
          <w:rFonts w:ascii="Arial" w:hAnsi="Arial" w:cs="Arial"/>
          <w:sz w:val="22"/>
          <w:szCs w:val="22"/>
        </w:rPr>
      </w:pPr>
    </w:p>
    <w:p w14:paraId="44A1A73E" w14:textId="77777777" w:rsidR="00813845" w:rsidRDefault="008138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899CCAB" w14:textId="77777777" w:rsidR="008374CE" w:rsidRDefault="008374CE" w:rsidP="008374CE">
      <w:pPr>
        <w:rPr>
          <w:rFonts w:ascii="Arial" w:hAnsi="Arial" w:cs="Arial"/>
          <w:sz w:val="22"/>
          <w:szCs w:val="22"/>
        </w:rPr>
      </w:pPr>
    </w:p>
    <w:tbl>
      <w:tblPr>
        <w:tblW w:w="202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325"/>
      </w:tblGrid>
      <w:tr w:rsidR="00813845" w:rsidRPr="00813845" w14:paraId="1515B8E2" w14:textId="77777777" w:rsidTr="008138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4D791E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#</w:t>
            </w:r>
          </w:p>
          <w:p w14:paraId="2A2C21D5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# Problem#5</w:t>
            </w:r>
          </w:p>
          <w:p w14:paraId="7A1AA91D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#</w:t>
            </w:r>
          </w:p>
          <w:p w14:paraId="6BD6BB56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#########################################</w:t>
            </w:r>
          </w:p>
          <w:p w14:paraId="27DDD18C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</w:p>
          <w:p w14:paraId="03BCB2B7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 xml:space="preserve">d = </w:t>
            </w:r>
            <w:proofErr w:type="gramStart"/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read.csv(</w:t>
            </w:r>
            <w:proofErr w:type="gramEnd"/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"P5 Book34 Baseball.csv")</w:t>
            </w:r>
          </w:p>
          <w:p w14:paraId="7920DB90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d</w:t>
            </w:r>
          </w:p>
          <w:p w14:paraId="7C940F48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X.    </w:t>
            </w:r>
            <w:proofErr w:type="spellStart"/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wP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rS</w:t>
            </w:r>
            <w:proofErr w:type="spellEnd"/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hR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tbA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obP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baaT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terA</w:t>
            </w:r>
            <w:proofErr w:type="spellEnd"/>
          </w:p>
          <w:p w14:paraId="571B339E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1   1 0.556 712 171 0.250 0.321 0.262 4.13</w:t>
            </w:r>
          </w:p>
          <w:p w14:paraId="499814FB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2   2 0.519 810 176 0.275 0.339 0.259 4.11</w:t>
            </w:r>
          </w:p>
          <w:p w14:paraId="6A69C031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3   3 0.525 752 151 0.271 0.333 0.246 4.04</w:t>
            </w:r>
          </w:p>
          <w:p w14:paraId="75FEFDED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4   4 0.444 783 204 0.267 0.335 0.282 4.94</w:t>
            </w:r>
          </w:p>
          <w:p w14:paraId="52605D0A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5   5 0.522 860 171 0.280 0.354 0.266 4.32</w:t>
            </w:r>
          </w:p>
          <w:p w14:paraId="55DE30DB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6   6 0.438 790 201 0.267 0.336 0.285 4.94</w:t>
            </w:r>
          </w:p>
          <w:p w14:paraId="480534CC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7   7 0.451 723 167 0.260 0.330 0.273 4.68</w:t>
            </w:r>
          </w:p>
          <w:p w14:paraId="0AC75DE3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8   8 0.506 735 129 0.275 0.337 0.261 4.20</w:t>
            </w:r>
          </w:p>
          <w:p w14:paraId="1D6996E6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9   9 0.512 801 231 0.262 0.329 0.269 4.41</w:t>
            </w:r>
          </w:p>
          <w:p w14:paraId="76CEA954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10 10 0.543 804 177 0.275 0.342 0.255 4.26</w:t>
            </w:r>
          </w:p>
          <w:p w14:paraId="7142E90F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11 11 0.549 892 213 0.274 0.354 0.276 4.73</w:t>
            </w:r>
          </w:p>
          <w:p w14:paraId="2EF3D3DE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12 12 0.420 724 148 0.263 0.325 0.288 4.93</w:t>
            </w:r>
          </w:p>
          <w:p w14:paraId="5B13C962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13 13 0.546 741 171 0.251 0.322 0.250 3.70</w:t>
            </w:r>
          </w:p>
          <w:p w14:paraId="2121975C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14 14 0.438 683 131 0.254 0.322 0.261 4.19</w:t>
            </w:r>
          </w:p>
          <w:p w14:paraId="20B86756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15 15 0.481 725 141 0.274 0.337 0.271 4.65</w:t>
            </w:r>
          </w:p>
          <w:p w14:paraId="5D610995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16 16 0.451 673 123 0.256 0.325 0.269 4.58</w:t>
            </w:r>
          </w:p>
          <w:p w14:paraId="6EB993EF" w14:textId="77777777" w:rsidR="00813845" w:rsidRPr="00813845" w:rsidRDefault="00813845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</w:pPr>
            <w:r w:rsidRPr="00813845">
              <w:rPr>
                <w:rStyle w:val="gghfmyibcpb"/>
                <w:rFonts w:ascii="Lucida Console" w:hAnsi="Lucida Console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cor</w:t>
            </w:r>
            <w:proofErr w:type="spellEnd"/>
            <w:r w:rsidRPr="00813845">
              <w:rPr>
                <w:rStyle w:val="gghfmyibcob"/>
                <w:rFonts w:ascii="Lucida Console" w:hAnsi="Lucida Console"/>
                <w:color w:val="0000FF"/>
                <w:sz w:val="18"/>
                <w:szCs w:val="18"/>
              </w:rPr>
              <w:t>(d)</w:t>
            </w:r>
          </w:p>
          <w:p w14:paraId="606D2CDC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    X.  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wP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rS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hR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tbA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obP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baaT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terA</w:t>
            </w:r>
            <w:proofErr w:type="spellEnd"/>
          </w:p>
          <w:p w14:paraId="575EE9A2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X.    1.0000000 -0.2966325 -0.3404943 -0.3693936 -0.22338385 -0.</w:t>
            </w:r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1976249  0.11708558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0.1225991</w:t>
            </w:r>
          </w:p>
          <w:p w14:paraId="6F35D366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wP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-0.</w:t>
            </w:r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2966325  1.0000000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0.4590120  0.2674436  0.19118507  0.3276281 -0.65986758 -0.6679483</w:t>
            </w:r>
          </w:p>
          <w:p w14:paraId="7EFBF14D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rS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-0.</w:t>
            </w:r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3404943  0.4590120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1.0000000  0.7223473  0.66570447  0.8545529  0.10707850  0.1168089</w:t>
            </w:r>
          </w:p>
          <w:p w14:paraId="226523EA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hR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 -0.</w:t>
            </w:r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3693936  0.2674436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0.7223473  1.0000000  0.13007580  0.3390246  0.28399732  0.2395204</w:t>
            </w:r>
          </w:p>
          <w:p w14:paraId="1D1F951D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tbA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-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0.2233838  0.1911851  0.6657045  0.1300758  1.00000000  0.8816513  0.03708549  0.1781529</w:t>
            </w:r>
          </w:p>
          <w:p w14:paraId="5FA8297D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obP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-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0.1976249  0.3276281  0.8545529  0.3390246  0.88165132  1.0000000  0.10303199  0.2040405</w:t>
            </w:r>
          </w:p>
          <w:p w14:paraId="514C83D7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baaT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0.1170856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-0.6598676  0.1070785  0.2839973  0.03708549  0.1030320  1.00000000  0.9411114</w:t>
            </w:r>
          </w:p>
          <w:p w14:paraId="7F6AAA5D" w14:textId="77777777" w:rsidR="00813845" w:rsidRPr="00813845" w:rsidRDefault="00813845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>terA</w:t>
            </w:r>
            <w:proofErr w:type="spell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 0.1225991</w:t>
            </w:r>
            <w:proofErr w:type="gramEnd"/>
            <w:r w:rsidRPr="00813845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-0.6679483  0.1168089  0.2395204  0.17815285  0.2040405  0.94111137  1.0000000</w:t>
            </w:r>
          </w:p>
          <w:p w14:paraId="3A16BB21" w14:textId="77777777" w:rsidR="00813845" w:rsidRPr="00813845" w:rsidRDefault="00813845">
            <w:pPr>
              <w:rPr>
                <w:sz w:val="18"/>
                <w:szCs w:val="18"/>
              </w:rPr>
            </w:pPr>
          </w:p>
        </w:tc>
      </w:tr>
      <w:tr w:rsidR="00813845" w:rsidRPr="00813845" w14:paraId="43D8002B" w14:textId="77777777" w:rsidTr="008138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D626C0C" w14:textId="77777777" w:rsidR="00813845" w:rsidRPr="00813845" w:rsidRDefault="00813845">
            <w:pPr>
              <w:rPr>
                <w:sz w:val="18"/>
                <w:szCs w:val="18"/>
              </w:rPr>
            </w:pPr>
          </w:p>
        </w:tc>
      </w:tr>
      <w:tr w:rsidR="00813845" w:rsidRPr="00813845" w14:paraId="66135322" w14:textId="77777777" w:rsidTr="008138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2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5"/>
            </w:tblGrid>
            <w:tr w:rsidR="00813845" w:rsidRPr="00813845" w14:paraId="0D6A220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08B5C8B" w14:textId="77777777" w:rsidR="00813845" w:rsidRPr="00813845" w:rsidRDefault="00813845" w:rsidP="00813845">
                  <w:pPr>
                    <w:rPr>
                      <w:rFonts w:ascii="Lucida Console" w:hAnsi="Lucida Console"/>
                      <w:color w:val="0000FF"/>
                      <w:sz w:val="18"/>
                      <w:szCs w:val="18"/>
                    </w:rPr>
                  </w:pPr>
                  <w:r w:rsidRPr="00813845">
                    <w:rPr>
                      <w:rFonts w:ascii="Lucida Console" w:hAnsi="Lucida Console"/>
                      <w:color w:val="0000FF"/>
                      <w:sz w:val="18"/>
                      <w:szCs w:val="18"/>
                    </w:rPr>
                    <w:t xml:space="preserve">&gt; </w:t>
                  </w:r>
                </w:p>
              </w:tc>
            </w:tr>
          </w:tbl>
          <w:p w14:paraId="3BA93998" w14:textId="77777777" w:rsidR="00813845" w:rsidRPr="00813845" w:rsidRDefault="00813845">
            <w:pPr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</w:tc>
      </w:tr>
    </w:tbl>
    <w:p w14:paraId="0E69342B" w14:textId="77777777" w:rsidR="008374CE" w:rsidRPr="00813845" w:rsidRDefault="008374CE" w:rsidP="008374CE">
      <w:pPr>
        <w:rPr>
          <w:rFonts w:ascii="Arial" w:hAnsi="Arial" w:cs="Arial"/>
          <w:sz w:val="18"/>
          <w:szCs w:val="18"/>
        </w:rPr>
      </w:pPr>
    </w:p>
    <w:p w14:paraId="75030FEA" w14:textId="77777777" w:rsidR="008374CE" w:rsidRDefault="008374CE" w:rsidP="008374CE">
      <w:pPr>
        <w:rPr>
          <w:rFonts w:ascii="Arial" w:hAnsi="Arial" w:cs="Arial"/>
          <w:sz w:val="22"/>
          <w:szCs w:val="22"/>
        </w:rPr>
      </w:pPr>
    </w:p>
    <w:p w14:paraId="118669FD" w14:textId="77777777" w:rsidR="008374CE" w:rsidRDefault="00854C74" w:rsidP="008374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Correlation varies between “-1” and “+1”.  A variable which has the highest correlation (positive or negative) with the “Winning Percentage” variable would be the best predictor.  A perfect predictor variable will have correlation of either +1 or -1.</w:t>
      </w:r>
    </w:p>
    <w:p w14:paraId="6C9CCAA0" w14:textId="77777777" w:rsidR="00854C74" w:rsidRDefault="00854C74" w:rsidP="008374CE">
      <w:pPr>
        <w:rPr>
          <w:rFonts w:ascii="Arial" w:hAnsi="Arial" w:cs="Arial"/>
          <w:sz w:val="22"/>
          <w:szCs w:val="22"/>
        </w:rPr>
      </w:pPr>
    </w:p>
    <w:p w14:paraId="56165369" w14:textId="77777777" w:rsidR="008374CE" w:rsidRDefault="008374CE" w:rsidP="008374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 the correlation of ‘Winning Percentage’ has the highest correlation (</w:t>
      </w:r>
      <w:r w:rsidR="00854C7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0.667) with the ‘Team Earned Run Average’, it is the best predictor of ‘Winning Percentage’.</w:t>
      </w:r>
    </w:p>
    <w:p w14:paraId="318AC394" w14:textId="77777777" w:rsidR="008374CE" w:rsidRDefault="008374CE" w:rsidP="006E1896">
      <w:pPr>
        <w:rPr>
          <w:rFonts w:ascii="Arial" w:hAnsi="Arial" w:cs="Arial"/>
          <w:sz w:val="22"/>
          <w:szCs w:val="22"/>
        </w:rPr>
      </w:pPr>
    </w:p>
    <w:p w14:paraId="337DD5D7" w14:textId="77777777" w:rsidR="008374CE" w:rsidRDefault="008374CE" w:rsidP="006E1896">
      <w:pPr>
        <w:rPr>
          <w:rFonts w:ascii="Arial" w:hAnsi="Arial" w:cs="Arial"/>
          <w:sz w:val="22"/>
          <w:szCs w:val="22"/>
        </w:rPr>
      </w:pPr>
    </w:p>
    <w:p w14:paraId="67775E5D" w14:textId="1E619C73" w:rsidR="008374CE" w:rsidRDefault="008374CE" w:rsidP="006E1896">
      <w:pPr>
        <w:rPr>
          <w:rFonts w:ascii="Arial" w:hAnsi="Arial" w:cs="Arial"/>
          <w:sz w:val="22"/>
          <w:szCs w:val="22"/>
        </w:rPr>
      </w:pPr>
    </w:p>
    <w:sectPr w:rsidR="008374CE">
      <w:headerReference w:type="default" r:id="rId9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F097" w14:textId="77777777" w:rsidR="001D43B0" w:rsidRDefault="001D43B0">
      <w:r>
        <w:separator/>
      </w:r>
    </w:p>
  </w:endnote>
  <w:endnote w:type="continuationSeparator" w:id="0">
    <w:p w14:paraId="37B1F5CA" w14:textId="77777777" w:rsidR="001D43B0" w:rsidRDefault="001D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97525" w14:textId="77777777" w:rsidR="001D43B0" w:rsidRDefault="001D43B0">
      <w:r>
        <w:separator/>
      </w:r>
    </w:p>
  </w:footnote>
  <w:footnote w:type="continuationSeparator" w:id="0">
    <w:p w14:paraId="59124909" w14:textId="77777777" w:rsidR="001D43B0" w:rsidRDefault="001D4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728AE" w14:textId="77777777" w:rsidR="005C4EC9" w:rsidRPr="00981E67" w:rsidRDefault="005C4EC9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852581">
      <w:rPr>
        <w:noProof/>
      </w:rPr>
      <w:t>10</w:t>
    </w:r>
    <w:r w:rsidRPr="00981E67">
      <w:fldChar w:fldCharType="end"/>
    </w:r>
  </w:p>
  <w:p w14:paraId="09205C7A" w14:textId="77777777" w:rsidR="006B0417" w:rsidRPr="006B0417" w:rsidRDefault="006B0417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115B0E1F"/>
    <w:multiLevelType w:val="hybridMultilevel"/>
    <w:tmpl w:val="93966D36"/>
    <w:lvl w:ilvl="0" w:tplc="5C1E4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20369"/>
    <w:multiLevelType w:val="hybridMultilevel"/>
    <w:tmpl w:val="2C8A0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5CDB"/>
    <w:multiLevelType w:val="hybridMultilevel"/>
    <w:tmpl w:val="443C1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19231527"/>
    <w:multiLevelType w:val="hybridMultilevel"/>
    <w:tmpl w:val="65947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5485E"/>
    <w:multiLevelType w:val="hybridMultilevel"/>
    <w:tmpl w:val="E06E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7003"/>
    <w:multiLevelType w:val="hybridMultilevel"/>
    <w:tmpl w:val="D93C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14AA0"/>
    <w:multiLevelType w:val="hybridMultilevel"/>
    <w:tmpl w:val="7188C6CC"/>
    <w:lvl w:ilvl="0" w:tplc="65EC85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848AE"/>
    <w:multiLevelType w:val="hybridMultilevel"/>
    <w:tmpl w:val="EFBEF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825DD"/>
    <w:multiLevelType w:val="hybridMultilevel"/>
    <w:tmpl w:val="D7429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DD7CE1"/>
    <w:multiLevelType w:val="hybridMultilevel"/>
    <w:tmpl w:val="3580F0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BE34DF5"/>
    <w:multiLevelType w:val="hybridMultilevel"/>
    <w:tmpl w:val="D9D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F49DE"/>
    <w:multiLevelType w:val="hybridMultilevel"/>
    <w:tmpl w:val="0E5E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94C1D"/>
    <w:multiLevelType w:val="hybridMultilevel"/>
    <w:tmpl w:val="47947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32B0365A"/>
    <w:multiLevelType w:val="hybridMultilevel"/>
    <w:tmpl w:val="9F423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020489"/>
    <w:multiLevelType w:val="hybridMultilevel"/>
    <w:tmpl w:val="39F00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5F83AFC"/>
    <w:multiLevelType w:val="hybridMultilevel"/>
    <w:tmpl w:val="3EF0C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3017D3"/>
    <w:multiLevelType w:val="hybridMultilevel"/>
    <w:tmpl w:val="65F49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745D8"/>
    <w:multiLevelType w:val="hybridMultilevel"/>
    <w:tmpl w:val="4374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3" w15:restartNumberingAfterBreak="0">
    <w:nsid w:val="52C46E5C"/>
    <w:multiLevelType w:val="hybridMultilevel"/>
    <w:tmpl w:val="0E22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91BCC"/>
    <w:multiLevelType w:val="hybridMultilevel"/>
    <w:tmpl w:val="586E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43C53"/>
    <w:multiLevelType w:val="hybridMultilevel"/>
    <w:tmpl w:val="070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F656A4E"/>
    <w:multiLevelType w:val="hybridMultilevel"/>
    <w:tmpl w:val="ED42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7501E1"/>
    <w:multiLevelType w:val="hybridMultilevel"/>
    <w:tmpl w:val="A57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42A6D"/>
    <w:multiLevelType w:val="hybridMultilevel"/>
    <w:tmpl w:val="C4D0F7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5" w15:restartNumberingAfterBreak="0">
    <w:nsid w:val="741E697D"/>
    <w:multiLevelType w:val="hybridMultilevel"/>
    <w:tmpl w:val="EE26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37"/>
  </w:num>
  <w:num w:numId="4">
    <w:abstractNumId w:val="15"/>
  </w:num>
  <w:num w:numId="5">
    <w:abstractNumId w:val="1"/>
  </w:num>
  <w:num w:numId="6">
    <w:abstractNumId w:val="43"/>
  </w:num>
  <w:num w:numId="7">
    <w:abstractNumId w:val="44"/>
  </w:num>
  <w:num w:numId="8">
    <w:abstractNumId w:val="2"/>
  </w:num>
  <w:num w:numId="9">
    <w:abstractNumId w:val="32"/>
  </w:num>
  <w:num w:numId="10">
    <w:abstractNumId w:val="9"/>
  </w:num>
  <w:num w:numId="11">
    <w:abstractNumId w:val="17"/>
  </w:num>
  <w:num w:numId="12">
    <w:abstractNumId w:val="39"/>
  </w:num>
  <w:num w:numId="13">
    <w:abstractNumId w:val="6"/>
  </w:num>
  <w:num w:numId="14">
    <w:abstractNumId w:val="8"/>
  </w:num>
  <w:num w:numId="15">
    <w:abstractNumId w:val="0"/>
  </w:num>
  <w:num w:numId="16">
    <w:abstractNumId w:val="46"/>
  </w:num>
  <w:num w:numId="17">
    <w:abstractNumId w:val="16"/>
  </w:num>
  <w:num w:numId="18">
    <w:abstractNumId w:val="5"/>
  </w:num>
  <w:num w:numId="19">
    <w:abstractNumId w:val="41"/>
  </w:num>
  <w:num w:numId="20">
    <w:abstractNumId w:val="47"/>
  </w:num>
  <w:num w:numId="21">
    <w:abstractNumId w:val="20"/>
  </w:num>
  <w:num w:numId="22">
    <w:abstractNumId w:val="48"/>
  </w:num>
  <w:num w:numId="23">
    <w:abstractNumId w:val="18"/>
  </w:num>
  <w:num w:numId="24">
    <w:abstractNumId w:val="34"/>
  </w:num>
  <w:num w:numId="25">
    <w:abstractNumId w:val="33"/>
  </w:num>
  <w:num w:numId="26">
    <w:abstractNumId w:val="19"/>
  </w:num>
  <w:num w:numId="27">
    <w:abstractNumId w:val="28"/>
  </w:num>
  <w:num w:numId="28">
    <w:abstractNumId w:val="38"/>
  </w:num>
  <w:num w:numId="29">
    <w:abstractNumId w:val="42"/>
  </w:num>
  <w:num w:numId="30">
    <w:abstractNumId w:val="12"/>
  </w:num>
  <w:num w:numId="31">
    <w:abstractNumId w:val="23"/>
  </w:num>
  <w:num w:numId="32">
    <w:abstractNumId w:val="11"/>
  </w:num>
  <w:num w:numId="33">
    <w:abstractNumId w:val="10"/>
  </w:num>
  <w:num w:numId="34">
    <w:abstractNumId w:val="24"/>
  </w:num>
  <w:num w:numId="35">
    <w:abstractNumId w:val="22"/>
  </w:num>
  <w:num w:numId="36">
    <w:abstractNumId w:val="36"/>
  </w:num>
  <w:num w:numId="37">
    <w:abstractNumId w:val="3"/>
  </w:num>
  <w:num w:numId="38">
    <w:abstractNumId w:val="13"/>
  </w:num>
  <w:num w:numId="39">
    <w:abstractNumId w:val="40"/>
  </w:num>
  <w:num w:numId="40">
    <w:abstractNumId w:val="35"/>
  </w:num>
  <w:num w:numId="41">
    <w:abstractNumId w:val="4"/>
  </w:num>
  <w:num w:numId="42">
    <w:abstractNumId w:val="27"/>
  </w:num>
  <w:num w:numId="43">
    <w:abstractNumId w:val="7"/>
  </w:num>
  <w:num w:numId="44">
    <w:abstractNumId w:val="45"/>
  </w:num>
  <w:num w:numId="45">
    <w:abstractNumId w:val="29"/>
  </w:num>
  <w:num w:numId="46">
    <w:abstractNumId w:val="25"/>
  </w:num>
  <w:num w:numId="47">
    <w:abstractNumId w:val="40"/>
  </w:num>
  <w:num w:numId="48">
    <w:abstractNumId w:val="31"/>
  </w:num>
  <w:num w:numId="49">
    <w:abstractNumId w:val="21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4271"/>
    <w:rsid w:val="000110FB"/>
    <w:rsid w:val="00012430"/>
    <w:rsid w:val="00020E0B"/>
    <w:rsid w:val="00020F5F"/>
    <w:rsid w:val="00030B22"/>
    <w:rsid w:val="000339DF"/>
    <w:rsid w:val="00035C35"/>
    <w:rsid w:val="00037296"/>
    <w:rsid w:val="00044912"/>
    <w:rsid w:val="000500B3"/>
    <w:rsid w:val="00065A8C"/>
    <w:rsid w:val="00065FAC"/>
    <w:rsid w:val="00072647"/>
    <w:rsid w:val="00077E7A"/>
    <w:rsid w:val="00086741"/>
    <w:rsid w:val="0009610D"/>
    <w:rsid w:val="000A1005"/>
    <w:rsid w:val="000A11AB"/>
    <w:rsid w:val="000A3AEA"/>
    <w:rsid w:val="000B3126"/>
    <w:rsid w:val="000C05A8"/>
    <w:rsid w:val="000C38D3"/>
    <w:rsid w:val="000C51D7"/>
    <w:rsid w:val="000D5B66"/>
    <w:rsid w:val="000F06D0"/>
    <w:rsid w:val="000F0E8C"/>
    <w:rsid w:val="000F5C02"/>
    <w:rsid w:val="000F7006"/>
    <w:rsid w:val="001052BC"/>
    <w:rsid w:val="00115C24"/>
    <w:rsid w:val="00116FA6"/>
    <w:rsid w:val="0015139F"/>
    <w:rsid w:val="00151EBD"/>
    <w:rsid w:val="00153364"/>
    <w:rsid w:val="00153915"/>
    <w:rsid w:val="00157BC9"/>
    <w:rsid w:val="001602A3"/>
    <w:rsid w:val="00165637"/>
    <w:rsid w:val="0016703A"/>
    <w:rsid w:val="00167EAA"/>
    <w:rsid w:val="0017098A"/>
    <w:rsid w:val="0017281D"/>
    <w:rsid w:val="00183DC2"/>
    <w:rsid w:val="00185EEF"/>
    <w:rsid w:val="001930AE"/>
    <w:rsid w:val="0019407E"/>
    <w:rsid w:val="0019642A"/>
    <w:rsid w:val="00196CD9"/>
    <w:rsid w:val="001A35EC"/>
    <w:rsid w:val="001A3F2D"/>
    <w:rsid w:val="001A702D"/>
    <w:rsid w:val="001B3815"/>
    <w:rsid w:val="001B4349"/>
    <w:rsid w:val="001B752C"/>
    <w:rsid w:val="001C062D"/>
    <w:rsid w:val="001D3898"/>
    <w:rsid w:val="001D43B0"/>
    <w:rsid w:val="001D73D5"/>
    <w:rsid w:val="001E0DC9"/>
    <w:rsid w:val="001E4DA3"/>
    <w:rsid w:val="001F0690"/>
    <w:rsid w:val="001F1CA3"/>
    <w:rsid w:val="00205F14"/>
    <w:rsid w:val="00212FC4"/>
    <w:rsid w:val="00220E6F"/>
    <w:rsid w:val="00236883"/>
    <w:rsid w:val="00245392"/>
    <w:rsid w:val="00257711"/>
    <w:rsid w:val="00262638"/>
    <w:rsid w:val="002649E8"/>
    <w:rsid w:val="002740B2"/>
    <w:rsid w:val="00275DF9"/>
    <w:rsid w:val="00276CBE"/>
    <w:rsid w:val="00280B87"/>
    <w:rsid w:val="00284706"/>
    <w:rsid w:val="00294F37"/>
    <w:rsid w:val="002C377F"/>
    <w:rsid w:val="002C4D72"/>
    <w:rsid w:val="002D22F3"/>
    <w:rsid w:val="002D5163"/>
    <w:rsid w:val="002E26A4"/>
    <w:rsid w:val="002F14C9"/>
    <w:rsid w:val="002F1BC2"/>
    <w:rsid w:val="002F216B"/>
    <w:rsid w:val="002F2874"/>
    <w:rsid w:val="00300AA7"/>
    <w:rsid w:val="00303910"/>
    <w:rsid w:val="003068A7"/>
    <w:rsid w:val="00330C61"/>
    <w:rsid w:val="00336E81"/>
    <w:rsid w:val="0034759E"/>
    <w:rsid w:val="00361BF7"/>
    <w:rsid w:val="0036607B"/>
    <w:rsid w:val="00371B62"/>
    <w:rsid w:val="0038143E"/>
    <w:rsid w:val="00390E6F"/>
    <w:rsid w:val="003A5A88"/>
    <w:rsid w:val="003A64E6"/>
    <w:rsid w:val="003B26A7"/>
    <w:rsid w:val="003C0C95"/>
    <w:rsid w:val="003C31C1"/>
    <w:rsid w:val="003C7290"/>
    <w:rsid w:val="003C7A0A"/>
    <w:rsid w:val="003D12A0"/>
    <w:rsid w:val="003D591D"/>
    <w:rsid w:val="003D6D23"/>
    <w:rsid w:val="003D6FD2"/>
    <w:rsid w:val="003F3B0A"/>
    <w:rsid w:val="00402BE1"/>
    <w:rsid w:val="00412C3C"/>
    <w:rsid w:val="00437A6E"/>
    <w:rsid w:val="00437E3C"/>
    <w:rsid w:val="00440A57"/>
    <w:rsid w:val="004421C1"/>
    <w:rsid w:val="00450EC8"/>
    <w:rsid w:val="00456173"/>
    <w:rsid w:val="004571A4"/>
    <w:rsid w:val="00457C73"/>
    <w:rsid w:val="00467A6E"/>
    <w:rsid w:val="00476E9D"/>
    <w:rsid w:val="00482E46"/>
    <w:rsid w:val="0049101A"/>
    <w:rsid w:val="00491C14"/>
    <w:rsid w:val="00492458"/>
    <w:rsid w:val="004A3B43"/>
    <w:rsid w:val="004B3454"/>
    <w:rsid w:val="004B491B"/>
    <w:rsid w:val="004B6751"/>
    <w:rsid w:val="004D29E0"/>
    <w:rsid w:val="004D6005"/>
    <w:rsid w:val="004E440D"/>
    <w:rsid w:val="00503C0E"/>
    <w:rsid w:val="005040FA"/>
    <w:rsid w:val="00505A2B"/>
    <w:rsid w:val="00512A46"/>
    <w:rsid w:val="00521A35"/>
    <w:rsid w:val="00522ED8"/>
    <w:rsid w:val="005304C7"/>
    <w:rsid w:val="005475F8"/>
    <w:rsid w:val="00560499"/>
    <w:rsid w:val="0056527F"/>
    <w:rsid w:val="00566823"/>
    <w:rsid w:val="00572553"/>
    <w:rsid w:val="00586660"/>
    <w:rsid w:val="005932AC"/>
    <w:rsid w:val="005968B5"/>
    <w:rsid w:val="005A2881"/>
    <w:rsid w:val="005A3C3E"/>
    <w:rsid w:val="005B2F87"/>
    <w:rsid w:val="005B49A9"/>
    <w:rsid w:val="005B67E8"/>
    <w:rsid w:val="005C1281"/>
    <w:rsid w:val="005C297A"/>
    <w:rsid w:val="005C3191"/>
    <w:rsid w:val="005C38EE"/>
    <w:rsid w:val="005C4D4A"/>
    <w:rsid w:val="005C4EC9"/>
    <w:rsid w:val="005C71B9"/>
    <w:rsid w:val="005D6865"/>
    <w:rsid w:val="005F5BD7"/>
    <w:rsid w:val="00616CE8"/>
    <w:rsid w:val="00623C65"/>
    <w:rsid w:val="00625626"/>
    <w:rsid w:val="00627A1C"/>
    <w:rsid w:val="0063374B"/>
    <w:rsid w:val="00640310"/>
    <w:rsid w:val="006412FE"/>
    <w:rsid w:val="006555C9"/>
    <w:rsid w:val="00662BD3"/>
    <w:rsid w:val="0067053C"/>
    <w:rsid w:val="00681775"/>
    <w:rsid w:val="00686BCB"/>
    <w:rsid w:val="00696B14"/>
    <w:rsid w:val="006973FA"/>
    <w:rsid w:val="006A35BC"/>
    <w:rsid w:val="006A5C0C"/>
    <w:rsid w:val="006B0417"/>
    <w:rsid w:val="006B75AF"/>
    <w:rsid w:val="006D22CC"/>
    <w:rsid w:val="006E112A"/>
    <w:rsid w:val="006E1896"/>
    <w:rsid w:val="006E2E69"/>
    <w:rsid w:val="006F7723"/>
    <w:rsid w:val="00700438"/>
    <w:rsid w:val="0070694B"/>
    <w:rsid w:val="00711BF1"/>
    <w:rsid w:val="00717129"/>
    <w:rsid w:val="00747279"/>
    <w:rsid w:val="007479E8"/>
    <w:rsid w:val="0075465F"/>
    <w:rsid w:val="00756380"/>
    <w:rsid w:val="00760394"/>
    <w:rsid w:val="00767EA4"/>
    <w:rsid w:val="0077014A"/>
    <w:rsid w:val="0077534E"/>
    <w:rsid w:val="00780BF8"/>
    <w:rsid w:val="00783943"/>
    <w:rsid w:val="007A0F12"/>
    <w:rsid w:val="007B651D"/>
    <w:rsid w:val="007C3872"/>
    <w:rsid w:val="007C6CB8"/>
    <w:rsid w:val="007F0C90"/>
    <w:rsid w:val="007F2A7B"/>
    <w:rsid w:val="007F4E31"/>
    <w:rsid w:val="00813845"/>
    <w:rsid w:val="00822B59"/>
    <w:rsid w:val="008374CE"/>
    <w:rsid w:val="00844010"/>
    <w:rsid w:val="00852581"/>
    <w:rsid w:val="00854C74"/>
    <w:rsid w:val="008568CC"/>
    <w:rsid w:val="00864C8C"/>
    <w:rsid w:val="00876EE5"/>
    <w:rsid w:val="008776CA"/>
    <w:rsid w:val="008817C0"/>
    <w:rsid w:val="008A0ADF"/>
    <w:rsid w:val="008A4CBB"/>
    <w:rsid w:val="008B56D6"/>
    <w:rsid w:val="008C1612"/>
    <w:rsid w:val="008C1E9E"/>
    <w:rsid w:val="008D05D8"/>
    <w:rsid w:val="008D2DE7"/>
    <w:rsid w:val="008D516D"/>
    <w:rsid w:val="008D6149"/>
    <w:rsid w:val="008E3223"/>
    <w:rsid w:val="008E4838"/>
    <w:rsid w:val="008E60EB"/>
    <w:rsid w:val="008E6D54"/>
    <w:rsid w:val="008F37BF"/>
    <w:rsid w:val="008F41E3"/>
    <w:rsid w:val="009022E6"/>
    <w:rsid w:val="0090355F"/>
    <w:rsid w:val="009105EB"/>
    <w:rsid w:val="009115BE"/>
    <w:rsid w:val="00915500"/>
    <w:rsid w:val="009169D5"/>
    <w:rsid w:val="009230E8"/>
    <w:rsid w:val="00937FF7"/>
    <w:rsid w:val="00943269"/>
    <w:rsid w:val="0096468D"/>
    <w:rsid w:val="00981E67"/>
    <w:rsid w:val="009A1B97"/>
    <w:rsid w:val="009A1F46"/>
    <w:rsid w:val="009E6F72"/>
    <w:rsid w:val="009F0BA4"/>
    <w:rsid w:val="00A000DE"/>
    <w:rsid w:val="00A15428"/>
    <w:rsid w:val="00A17E1D"/>
    <w:rsid w:val="00A21099"/>
    <w:rsid w:val="00A25A38"/>
    <w:rsid w:val="00A34CE9"/>
    <w:rsid w:val="00A6608C"/>
    <w:rsid w:val="00A72219"/>
    <w:rsid w:val="00A74D92"/>
    <w:rsid w:val="00A80E75"/>
    <w:rsid w:val="00A874D4"/>
    <w:rsid w:val="00A9162C"/>
    <w:rsid w:val="00A9640D"/>
    <w:rsid w:val="00A97213"/>
    <w:rsid w:val="00AA01C4"/>
    <w:rsid w:val="00AB682D"/>
    <w:rsid w:val="00AD4295"/>
    <w:rsid w:val="00AE373A"/>
    <w:rsid w:val="00AE52D5"/>
    <w:rsid w:val="00AE5929"/>
    <w:rsid w:val="00AF10C9"/>
    <w:rsid w:val="00AF4E54"/>
    <w:rsid w:val="00B07E28"/>
    <w:rsid w:val="00B07F91"/>
    <w:rsid w:val="00B10645"/>
    <w:rsid w:val="00B3261B"/>
    <w:rsid w:val="00B36E74"/>
    <w:rsid w:val="00B437FA"/>
    <w:rsid w:val="00B512BD"/>
    <w:rsid w:val="00B531A7"/>
    <w:rsid w:val="00B554FB"/>
    <w:rsid w:val="00B625C7"/>
    <w:rsid w:val="00B7798F"/>
    <w:rsid w:val="00BA1CCB"/>
    <w:rsid w:val="00BA2859"/>
    <w:rsid w:val="00BA5331"/>
    <w:rsid w:val="00BA720F"/>
    <w:rsid w:val="00BB327E"/>
    <w:rsid w:val="00BC1E54"/>
    <w:rsid w:val="00BC55AF"/>
    <w:rsid w:val="00BD4ACF"/>
    <w:rsid w:val="00C01716"/>
    <w:rsid w:val="00C02416"/>
    <w:rsid w:val="00C05CBD"/>
    <w:rsid w:val="00C11004"/>
    <w:rsid w:val="00C131CA"/>
    <w:rsid w:val="00C1456E"/>
    <w:rsid w:val="00C37041"/>
    <w:rsid w:val="00C40118"/>
    <w:rsid w:val="00C419DB"/>
    <w:rsid w:val="00C459C2"/>
    <w:rsid w:val="00C523F0"/>
    <w:rsid w:val="00C64FD6"/>
    <w:rsid w:val="00C71402"/>
    <w:rsid w:val="00C733AE"/>
    <w:rsid w:val="00C8304E"/>
    <w:rsid w:val="00C86EC0"/>
    <w:rsid w:val="00C873C9"/>
    <w:rsid w:val="00C9238D"/>
    <w:rsid w:val="00C96D9C"/>
    <w:rsid w:val="00C97F79"/>
    <w:rsid w:val="00CA32E6"/>
    <w:rsid w:val="00CA3F09"/>
    <w:rsid w:val="00CB04C2"/>
    <w:rsid w:val="00CB07E4"/>
    <w:rsid w:val="00CB2B02"/>
    <w:rsid w:val="00CB50D4"/>
    <w:rsid w:val="00CC382F"/>
    <w:rsid w:val="00CC702D"/>
    <w:rsid w:val="00CD1E93"/>
    <w:rsid w:val="00CE21E5"/>
    <w:rsid w:val="00CE65BA"/>
    <w:rsid w:val="00CF55E2"/>
    <w:rsid w:val="00D044D5"/>
    <w:rsid w:val="00D059ED"/>
    <w:rsid w:val="00D16B5B"/>
    <w:rsid w:val="00D1719A"/>
    <w:rsid w:val="00D21B23"/>
    <w:rsid w:val="00D31B34"/>
    <w:rsid w:val="00D36D19"/>
    <w:rsid w:val="00D41BBE"/>
    <w:rsid w:val="00D50CB6"/>
    <w:rsid w:val="00D71392"/>
    <w:rsid w:val="00D7499F"/>
    <w:rsid w:val="00D835D6"/>
    <w:rsid w:val="00D85A3F"/>
    <w:rsid w:val="00D93E3B"/>
    <w:rsid w:val="00DA48C8"/>
    <w:rsid w:val="00DA5AE3"/>
    <w:rsid w:val="00DA6FDC"/>
    <w:rsid w:val="00DA7B34"/>
    <w:rsid w:val="00DB1E54"/>
    <w:rsid w:val="00DB2E5E"/>
    <w:rsid w:val="00DD056A"/>
    <w:rsid w:val="00DD6A7B"/>
    <w:rsid w:val="00DE74FA"/>
    <w:rsid w:val="00DF3160"/>
    <w:rsid w:val="00E00B11"/>
    <w:rsid w:val="00E05BCD"/>
    <w:rsid w:val="00E066ED"/>
    <w:rsid w:val="00E0799C"/>
    <w:rsid w:val="00E10BCA"/>
    <w:rsid w:val="00E11D17"/>
    <w:rsid w:val="00E1500C"/>
    <w:rsid w:val="00E22E63"/>
    <w:rsid w:val="00E2597A"/>
    <w:rsid w:val="00E313AD"/>
    <w:rsid w:val="00E36A58"/>
    <w:rsid w:val="00E412CC"/>
    <w:rsid w:val="00E50A26"/>
    <w:rsid w:val="00E6481C"/>
    <w:rsid w:val="00E741AE"/>
    <w:rsid w:val="00EB2899"/>
    <w:rsid w:val="00EB2F1B"/>
    <w:rsid w:val="00EC0876"/>
    <w:rsid w:val="00EC5740"/>
    <w:rsid w:val="00EC62E5"/>
    <w:rsid w:val="00ED70A0"/>
    <w:rsid w:val="00EE5E6F"/>
    <w:rsid w:val="00F011FC"/>
    <w:rsid w:val="00F01317"/>
    <w:rsid w:val="00F228E1"/>
    <w:rsid w:val="00F23554"/>
    <w:rsid w:val="00F26C43"/>
    <w:rsid w:val="00F307D7"/>
    <w:rsid w:val="00F33521"/>
    <w:rsid w:val="00F41634"/>
    <w:rsid w:val="00F43E9E"/>
    <w:rsid w:val="00F51DA2"/>
    <w:rsid w:val="00F63CE3"/>
    <w:rsid w:val="00F720B5"/>
    <w:rsid w:val="00F73500"/>
    <w:rsid w:val="00F919DD"/>
    <w:rsid w:val="00F96D5F"/>
    <w:rsid w:val="00FB11E2"/>
    <w:rsid w:val="00FC3A9A"/>
    <w:rsid w:val="00FC48D8"/>
    <w:rsid w:val="00FC5C4E"/>
    <w:rsid w:val="00FE3A8E"/>
    <w:rsid w:val="00FE5083"/>
    <w:rsid w:val="00FF4C9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8E003"/>
  <w15:docId w15:val="{815DB4BC-7701-43B5-8BAB-20DA3C0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9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4"/>
      </w:numPr>
      <w:ind w:left="364"/>
    </w:pPr>
  </w:style>
  <w:style w:type="paragraph" w:customStyle="1" w:styleId="sylbullet">
    <w:name w:val="sylbullet"/>
    <w:basedOn w:val="syltext"/>
    <w:pPr>
      <w:numPr>
        <w:numId w:val="4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2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3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TitleChar">
    <w:name w:val="Title Char"/>
    <w:link w:val="Title"/>
    <w:rsid w:val="00FE5083"/>
    <w:rPr>
      <w:rFonts w:ascii="Arial" w:hAnsi="Arial" w:cs="Arial"/>
      <w:b/>
      <w:bCs/>
      <w:sz w:val="28"/>
      <w:szCs w:val="24"/>
    </w:rPr>
  </w:style>
  <w:style w:type="character" w:customStyle="1" w:styleId="SubtitleChar">
    <w:name w:val="Subtitle Char"/>
    <w:link w:val="Subtitle"/>
    <w:rsid w:val="005C319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319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69"/>
    <w:rPr>
      <w:rFonts w:ascii="Courier New" w:hAnsi="Courier New" w:cs="Courier New"/>
    </w:rPr>
  </w:style>
  <w:style w:type="character" w:customStyle="1" w:styleId="gcwxi2kcpkb">
    <w:name w:val="gcwxi2kcpkb"/>
    <w:basedOn w:val="DefaultParagraphFont"/>
    <w:rsid w:val="00943269"/>
  </w:style>
  <w:style w:type="character" w:customStyle="1" w:styleId="gcwxi2kcpjb">
    <w:name w:val="gcwxi2kcpjb"/>
    <w:basedOn w:val="DefaultParagraphFont"/>
    <w:rsid w:val="00943269"/>
  </w:style>
  <w:style w:type="table" w:styleId="TableGrid">
    <w:name w:val="Table Grid"/>
    <w:basedOn w:val="TableNormal"/>
    <w:uiPriority w:val="59"/>
    <w:rsid w:val="00193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1634"/>
    <w:rPr>
      <w:color w:val="808080"/>
    </w:rPr>
  </w:style>
  <w:style w:type="character" w:customStyle="1" w:styleId="gghfmyibcpb">
    <w:name w:val="gghfmyibcpb"/>
    <w:basedOn w:val="DefaultParagraphFont"/>
    <w:rsid w:val="001F1CA3"/>
  </w:style>
  <w:style w:type="character" w:customStyle="1" w:styleId="gghfmyibcob">
    <w:name w:val="gghfmyibcob"/>
    <w:basedOn w:val="DefaultParagraphFont"/>
    <w:rsid w:val="001F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EA64D-6D10-4B7F-96BD-84D00258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148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creator>Extension</dc:creator>
  <cp:lastModifiedBy>Ash</cp:lastModifiedBy>
  <cp:revision>57</cp:revision>
  <cp:lastPrinted>2017-07-24T20:01:00Z</cp:lastPrinted>
  <dcterms:created xsi:type="dcterms:W3CDTF">2017-04-17T21:14:00Z</dcterms:created>
  <dcterms:modified xsi:type="dcterms:W3CDTF">2018-06-21T17:05:00Z</dcterms:modified>
</cp:coreProperties>
</file>