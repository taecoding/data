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F5DF" w14:textId="77777777" w:rsidR="00016D3D" w:rsidRDefault="00016D3D" w:rsidP="00016D3D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4E836253" w14:textId="77777777" w:rsidR="00016D3D" w:rsidRDefault="00016D3D" w:rsidP="00016D3D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215FDCBA" w14:textId="77777777" w:rsidR="00016D3D" w:rsidRDefault="00016D3D" w:rsidP="00016D3D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75A3857D" w14:textId="6B530161" w:rsidR="00016D3D" w:rsidRDefault="00016D3D" w:rsidP="00016D3D">
      <w:pPr>
        <w:pStyle w:val="Title"/>
        <w:rPr>
          <w:b w:val="0"/>
          <w:szCs w:val="28"/>
        </w:rPr>
      </w:pPr>
      <w:r>
        <w:rPr>
          <w:b w:val="0"/>
          <w:szCs w:val="28"/>
        </w:rPr>
        <w:t>Class Exercise#4.2</w:t>
      </w:r>
      <w:bookmarkStart w:id="0" w:name="_GoBack"/>
      <w:bookmarkEnd w:id="0"/>
    </w:p>
    <w:p w14:paraId="1D44F5E9" w14:textId="77777777" w:rsidR="00016D3D" w:rsidRPr="001B334B" w:rsidRDefault="00016D3D" w:rsidP="00016D3D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21,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799ABBE4" w14:textId="77777777" w:rsidR="00016D3D" w:rsidRDefault="00016D3D" w:rsidP="00016D3D">
      <w:pPr>
        <w:pStyle w:val="Subtitle"/>
        <w:jc w:val="left"/>
      </w:pPr>
      <w:r>
        <w:t>=======================================================================</w:t>
      </w:r>
    </w:p>
    <w:p w14:paraId="131DB447" w14:textId="77777777" w:rsidR="00F720B5" w:rsidRPr="00595B2C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Problem#1</w:t>
      </w:r>
    </w:p>
    <w:p w14:paraId="7599C947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2E6F39" wp14:editId="286DE7CD">
            <wp:extent cx="4716780" cy="1403094"/>
            <wp:effectExtent l="0" t="0" r="7620" b="6985"/>
            <wp:docPr id="18" name="Picture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13" cy="14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F8E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</w:p>
    <w:p w14:paraId="49B4E0AE" w14:textId="77777777" w:rsidR="00F720B5" w:rsidRPr="004E080E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Problem#2</w:t>
      </w:r>
    </w:p>
    <w:p w14:paraId="3B1C41BD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627453" wp14:editId="2B154741">
            <wp:extent cx="4907280" cy="1056766"/>
            <wp:effectExtent l="0" t="0" r="7620" b="0"/>
            <wp:docPr id="17" name="Picture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16" cy="10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5B5DCE" wp14:editId="4E2A95D5">
            <wp:extent cx="4907280" cy="560136"/>
            <wp:effectExtent l="0" t="0" r="7620" b="0"/>
            <wp:docPr id="16" name="Picture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30" cy="57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0EC" w14:textId="77777777" w:rsidR="008308E7" w:rsidRDefault="008308E7">
      <w:pPr>
        <w:rPr>
          <w:rFonts w:ascii="Arial" w:hAnsi="Arial" w:cs="Arial"/>
          <w:sz w:val="22"/>
          <w:szCs w:val="22"/>
        </w:rPr>
      </w:pPr>
    </w:p>
    <w:p w14:paraId="561A2F97" w14:textId="77777777" w:rsidR="00F720B5" w:rsidRPr="004E080E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Problem#3</w:t>
      </w:r>
    </w:p>
    <w:p w14:paraId="45A0963C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C2D8BB" wp14:editId="18015B4C">
            <wp:extent cx="5067300" cy="1260792"/>
            <wp:effectExtent l="0" t="0" r="0" b="0"/>
            <wp:docPr id="15" name="Picture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33" cy="12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6898" w14:textId="77777777" w:rsidR="008308E7" w:rsidRDefault="008308E7" w:rsidP="00F720B5">
      <w:pPr>
        <w:rPr>
          <w:rFonts w:ascii="Arial" w:hAnsi="Arial" w:cs="Arial"/>
          <w:b/>
          <w:sz w:val="22"/>
          <w:szCs w:val="22"/>
        </w:rPr>
      </w:pPr>
    </w:p>
    <w:p w14:paraId="56A95F2B" w14:textId="77777777" w:rsidR="00F720B5" w:rsidRPr="004E080E" w:rsidRDefault="00F720B5" w:rsidP="00F720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Problem#4</w:t>
      </w:r>
    </w:p>
    <w:p w14:paraId="3AB4C731" w14:textId="77777777" w:rsidR="00F720B5" w:rsidRDefault="00F720B5" w:rsidP="00F720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183287" wp14:editId="46571632">
            <wp:extent cx="4876800" cy="1043786"/>
            <wp:effectExtent l="0" t="0" r="0" b="4445"/>
            <wp:docPr id="14" name="Picture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83" cy="105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8315" w14:textId="77777777" w:rsidR="0054107B" w:rsidRDefault="005410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93A620" w14:textId="77777777" w:rsidR="008308E7" w:rsidRDefault="008308E7" w:rsidP="008308E7">
      <w:pPr>
        <w:rPr>
          <w:rFonts w:ascii="Arial" w:hAnsi="Arial" w:cs="Arial"/>
          <w:sz w:val="22"/>
          <w:szCs w:val="22"/>
        </w:rPr>
      </w:pPr>
    </w:p>
    <w:tbl>
      <w:tblPr>
        <w:tblW w:w="207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54107B" w14:paraId="42D1D5C7" w14:textId="77777777" w:rsidTr="00541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59103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################################################################################</w:t>
            </w:r>
          </w:p>
          <w:p w14:paraId="63D0BC50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59D54631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#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UCSD :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 xml:space="preserve"> Intro to Stat Using R</w:t>
            </w:r>
          </w:p>
          <w:p w14:paraId="65F2ACA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HW#5 - problem 1+2+3+4</w:t>
            </w:r>
          </w:p>
          <w:p w14:paraId="29D751C0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4467F19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Problem#1</w:t>
            </w:r>
          </w:p>
          <w:p w14:paraId="62ACFD15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217601CC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x1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-2.45, -0.43, 1.35, 3.49)</w:t>
            </w:r>
          </w:p>
          <w:p w14:paraId="472FA98E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(x1)</w:t>
            </w:r>
          </w:p>
          <w:p w14:paraId="0A887A24" w14:textId="77777777" w:rsidR="0054107B" w:rsidRDefault="0054107B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0.007142811 0.333597821 0.911492009 0.999758490</w:t>
            </w:r>
          </w:p>
          <w:p w14:paraId="30C26A7B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2D7BBB63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#################################################################################</w:t>
            </w:r>
          </w:p>
          <w:p w14:paraId="7ED0A279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Problem#2</w:t>
            </w:r>
          </w:p>
          <w:p w14:paraId="24F5F02C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0A0B9756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x2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-3.01, -1.59, 1.78, 3.11)</w:t>
            </w:r>
          </w:p>
          <w:p w14:paraId="79B97F6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1 -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(x2)</w:t>
            </w:r>
          </w:p>
          <w:p w14:paraId="5C5A79D9" w14:textId="77777777" w:rsidR="0054107B" w:rsidRDefault="0054107B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0.9986937616 0.9440825975 0.0375379803 0.0009354367</w:t>
            </w:r>
          </w:p>
          <w:p w14:paraId="16016069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DDC692C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#################################################################################</w:t>
            </w:r>
          </w:p>
          <w:p w14:paraId="1BBB8C56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 #3</w:t>
            </w:r>
          </w:p>
          <w:p w14:paraId="0503806F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7262D6D9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x31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-2.04, -0.55, -1.04)</w:t>
            </w:r>
          </w:p>
          <w:p w14:paraId="54D92955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x32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2.04, 0, 2.76)</w:t>
            </w:r>
          </w:p>
          <w:p w14:paraId="2A138E4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B46F371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(x32) -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(x31)</w:t>
            </w:r>
          </w:p>
          <w:p w14:paraId="7BF61D39" w14:textId="77777777" w:rsidR="0054107B" w:rsidRDefault="0054107B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0.9586497 0.2088403 0.8479400</w:t>
            </w:r>
          </w:p>
          <w:p w14:paraId="2BCC187B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FD3FB6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##################################################################################</w:t>
            </w:r>
          </w:p>
          <w:p w14:paraId="12616F26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Problem#4</w:t>
            </w:r>
          </w:p>
          <w:p w14:paraId="3EF1C385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5BE6A06E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x41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-2, -1.56, -0.24)</w:t>
            </w:r>
          </w:p>
          <w:p w14:paraId="39A57101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x42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2, 2.56, 1.20)</w:t>
            </w:r>
          </w:p>
          <w:p w14:paraId="1AED136D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140EEAD5" w14:textId="77777777" w:rsidR="0054107B" w:rsidRDefault="0054107B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pnorm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(x41) + (1-pnorm(x42))</w:t>
            </w:r>
          </w:p>
          <w:p w14:paraId="1B53A3A1" w14:textId="77777777" w:rsidR="0054107B" w:rsidRDefault="0054107B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0.04550026 0.06461355 0.52023480</w:t>
            </w:r>
          </w:p>
          <w:p w14:paraId="72B91E71" w14:textId="77777777" w:rsidR="0054107B" w:rsidRDefault="0054107B">
            <w:pPr>
              <w:rPr>
                <w:sz w:val="20"/>
                <w:szCs w:val="20"/>
              </w:rPr>
            </w:pPr>
          </w:p>
        </w:tc>
      </w:tr>
      <w:tr w:rsidR="0054107B" w14:paraId="1B779EE3" w14:textId="77777777" w:rsidTr="00541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7030F89" w14:textId="77777777" w:rsidR="0054107B" w:rsidRDefault="0054107B">
            <w:pPr>
              <w:rPr>
                <w:sz w:val="20"/>
                <w:szCs w:val="20"/>
              </w:rPr>
            </w:pPr>
          </w:p>
        </w:tc>
      </w:tr>
      <w:tr w:rsidR="0054107B" w14:paraId="34B8727D" w14:textId="77777777" w:rsidTr="005410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54107B" w14:paraId="300F13C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7173312" w14:textId="77777777" w:rsidR="0054107B" w:rsidRDefault="0054107B" w:rsidP="0054107B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4D75A143" w14:textId="77777777" w:rsidR="0054107B" w:rsidRDefault="0054107B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230CF583" w14:textId="77777777" w:rsidR="0054107B" w:rsidRDefault="0054107B" w:rsidP="008308E7">
      <w:pPr>
        <w:rPr>
          <w:rFonts w:ascii="Arial" w:hAnsi="Arial" w:cs="Arial"/>
          <w:sz w:val="22"/>
          <w:szCs w:val="22"/>
        </w:rPr>
      </w:pPr>
    </w:p>
    <w:p w14:paraId="43335CBC" w14:textId="77777777" w:rsidR="0054107B" w:rsidRDefault="0054107B" w:rsidP="008308E7">
      <w:pPr>
        <w:rPr>
          <w:rFonts w:ascii="Arial" w:hAnsi="Arial" w:cs="Arial"/>
          <w:sz w:val="22"/>
          <w:szCs w:val="22"/>
        </w:rPr>
      </w:pPr>
    </w:p>
    <w:p w14:paraId="24797057" w14:textId="77777777" w:rsidR="0054107B" w:rsidRDefault="0054107B" w:rsidP="008308E7">
      <w:pPr>
        <w:rPr>
          <w:rFonts w:ascii="Arial" w:hAnsi="Arial" w:cs="Arial"/>
          <w:sz w:val="22"/>
          <w:szCs w:val="22"/>
        </w:rPr>
      </w:pPr>
    </w:p>
    <w:p w14:paraId="61D77D7D" w14:textId="77777777" w:rsidR="0054107B" w:rsidRDefault="0054107B" w:rsidP="008308E7">
      <w:pPr>
        <w:rPr>
          <w:rFonts w:ascii="Arial" w:hAnsi="Arial" w:cs="Arial"/>
          <w:sz w:val="22"/>
          <w:szCs w:val="22"/>
        </w:rPr>
      </w:pPr>
    </w:p>
    <w:sectPr w:rsidR="0054107B">
      <w:headerReference w:type="default" r:id="rId13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65D65" w14:textId="77777777" w:rsidR="00CE46D7" w:rsidRDefault="00CE46D7">
      <w:r>
        <w:separator/>
      </w:r>
    </w:p>
  </w:endnote>
  <w:endnote w:type="continuationSeparator" w:id="0">
    <w:p w14:paraId="3E082784" w14:textId="77777777" w:rsidR="00CE46D7" w:rsidRDefault="00CE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080FE" w14:textId="77777777" w:rsidR="00CE46D7" w:rsidRDefault="00CE46D7">
      <w:r>
        <w:separator/>
      </w:r>
    </w:p>
  </w:footnote>
  <w:footnote w:type="continuationSeparator" w:id="0">
    <w:p w14:paraId="66C168E6" w14:textId="77777777" w:rsidR="00CE46D7" w:rsidRDefault="00CE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95DB" w14:textId="77777777" w:rsidR="005C4EC9" w:rsidRPr="00981E67" w:rsidRDefault="005C4EC9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AA7CD5">
      <w:rPr>
        <w:noProof/>
      </w:rPr>
      <w:t>1</w:t>
    </w:r>
    <w:r w:rsidRPr="00981E67">
      <w:fldChar w:fldCharType="end"/>
    </w:r>
  </w:p>
  <w:p w14:paraId="4163D40A" w14:textId="77777777" w:rsidR="006B0417" w:rsidRPr="006B0417" w:rsidRDefault="006B0417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115B0E1F"/>
    <w:multiLevelType w:val="hybridMultilevel"/>
    <w:tmpl w:val="93966D36"/>
    <w:lvl w:ilvl="0" w:tplc="5C1E4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20369"/>
    <w:multiLevelType w:val="hybridMultilevel"/>
    <w:tmpl w:val="2C8A0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5CDB"/>
    <w:multiLevelType w:val="hybridMultilevel"/>
    <w:tmpl w:val="443C1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19231527"/>
    <w:multiLevelType w:val="hybridMultilevel"/>
    <w:tmpl w:val="65947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5485E"/>
    <w:multiLevelType w:val="hybridMultilevel"/>
    <w:tmpl w:val="E06E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7003"/>
    <w:multiLevelType w:val="hybridMultilevel"/>
    <w:tmpl w:val="D93C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14AA0"/>
    <w:multiLevelType w:val="hybridMultilevel"/>
    <w:tmpl w:val="7188C6CC"/>
    <w:lvl w:ilvl="0" w:tplc="65EC85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848AE"/>
    <w:multiLevelType w:val="hybridMultilevel"/>
    <w:tmpl w:val="EFBEF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D7CE1"/>
    <w:multiLevelType w:val="hybridMultilevel"/>
    <w:tmpl w:val="3580F0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E34DF5"/>
    <w:multiLevelType w:val="hybridMultilevel"/>
    <w:tmpl w:val="D9D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F49DE"/>
    <w:multiLevelType w:val="hybridMultilevel"/>
    <w:tmpl w:val="0E5E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94C1D"/>
    <w:multiLevelType w:val="hybridMultilevel"/>
    <w:tmpl w:val="47947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32B0365A"/>
    <w:multiLevelType w:val="hybridMultilevel"/>
    <w:tmpl w:val="9F423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20489"/>
    <w:multiLevelType w:val="hybridMultilevel"/>
    <w:tmpl w:val="39F00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5F83AFC"/>
    <w:multiLevelType w:val="hybridMultilevel"/>
    <w:tmpl w:val="3EF0C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41B99"/>
    <w:multiLevelType w:val="hybridMultilevel"/>
    <w:tmpl w:val="A0EE3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F23FC0"/>
    <w:multiLevelType w:val="hybridMultilevel"/>
    <w:tmpl w:val="26667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745D8"/>
    <w:multiLevelType w:val="hybridMultilevel"/>
    <w:tmpl w:val="4374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3" w15:restartNumberingAfterBreak="0">
    <w:nsid w:val="52C46E5C"/>
    <w:multiLevelType w:val="hybridMultilevel"/>
    <w:tmpl w:val="0E22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91BCC"/>
    <w:multiLevelType w:val="hybridMultilevel"/>
    <w:tmpl w:val="586EF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43C53"/>
    <w:multiLevelType w:val="hybridMultilevel"/>
    <w:tmpl w:val="070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F656A4E"/>
    <w:multiLevelType w:val="hybridMultilevel"/>
    <w:tmpl w:val="ED42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7501E1"/>
    <w:multiLevelType w:val="hybridMultilevel"/>
    <w:tmpl w:val="A57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42A6D"/>
    <w:multiLevelType w:val="hybridMultilevel"/>
    <w:tmpl w:val="C4D0F7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5" w15:restartNumberingAfterBreak="0">
    <w:nsid w:val="741E697D"/>
    <w:multiLevelType w:val="hybridMultilevel"/>
    <w:tmpl w:val="EE26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37"/>
  </w:num>
  <w:num w:numId="4">
    <w:abstractNumId w:val="15"/>
  </w:num>
  <w:num w:numId="5">
    <w:abstractNumId w:val="1"/>
  </w:num>
  <w:num w:numId="6">
    <w:abstractNumId w:val="43"/>
  </w:num>
  <w:num w:numId="7">
    <w:abstractNumId w:val="44"/>
  </w:num>
  <w:num w:numId="8">
    <w:abstractNumId w:val="2"/>
  </w:num>
  <w:num w:numId="9">
    <w:abstractNumId w:val="32"/>
  </w:num>
  <w:num w:numId="10">
    <w:abstractNumId w:val="9"/>
  </w:num>
  <w:num w:numId="11">
    <w:abstractNumId w:val="17"/>
  </w:num>
  <w:num w:numId="12">
    <w:abstractNumId w:val="39"/>
  </w:num>
  <w:num w:numId="13">
    <w:abstractNumId w:val="6"/>
  </w:num>
  <w:num w:numId="14">
    <w:abstractNumId w:val="8"/>
  </w:num>
  <w:num w:numId="15">
    <w:abstractNumId w:val="0"/>
  </w:num>
  <w:num w:numId="16">
    <w:abstractNumId w:val="46"/>
  </w:num>
  <w:num w:numId="17">
    <w:abstractNumId w:val="16"/>
  </w:num>
  <w:num w:numId="18">
    <w:abstractNumId w:val="5"/>
  </w:num>
  <w:num w:numId="19">
    <w:abstractNumId w:val="41"/>
  </w:num>
  <w:num w:numId="20">
    <w:abstractNumId w:val="47"/>
  </w:num>
  <w:num w:numId="21">
    <w:abstractNumId w:val="20"/>
  </w:num>
  <w:num w:numId="22">
    <w:abstractNumId w:val="48"/>
  </w:num>
  <w:num w:numId="23">
    <w:abstractNumId w:val="18"/>
  </w:num>
  <w:num w:numId="24">
    <w:abstractNumId w:val="34"/>
  </w:num>
  <w:num w:numId="25">
    <w:abstractNumId w:val="33"/>
  </w:num>
  <w:num w:numId="26">
    <w:abstractNumId w:val="19"/>
  </w:num>
  <w:num w:numId="27">
    <w:abstractNumId w:val="27"/>
  </w:num>
  <w:num w:numId="28">
    <w:abstractNumId w:val="38"/>
  </w:num>
  <w:num w:numId="29">
    <w:abstractNumId w:val="42"/>
  </w:num>
  <w:num w:numId="30">
    <w:abstractNumId w:val="12"/>
  </w:num>
  <w:num w:numId="31">
    <w:abstractNumId w:val="22"/>
  </w:num>
  <w:num w:numId="32">
    <w:abstractNumId w:val="11"/>
  </w:num>
  <w:num w:numId="33">
    <w:abstractNumId w:val="10"/>
  </w:num>
  <w:num w:numId="34">
    <w:abstractNumId w:val="23"/>
  </w:num>
  <w:num w:numId="35">
    <w:abstractNumId w:val="21"/>
  </w:num>
  <w:num w:numId="36">
    <w:abstractNumId w:val="36"/>
  </w:num>
  <w:num w:numId="37">
    <w:abstractNumId w:val="3"/>
  </w:num>
  <w:num w:numId="38">
    <w:abstractNumId w:val="13"/>
  </w:num>
  <w:num w:numId="39">
    <w:abstractNumId w:val="40"/>
  </w:num>
  <w:num w:numId="40">
    <w:abstractNumId w:val="35"/>
  </w:num>
  <w:num w:numId="41">
    <w:abstractNumId w:val="4"/>
  </w:num>
  <w:num w:numId="42">
    <w:abstractNumId w:val="26"/>
  </w:num>
  <w:num w:numId="43">
    <w:abstractNumId w:val="7"/>
  </w:num>
  <w:num w:numId="44">
    <w:abstractNumId w:val="45"/>
  </w:num>
  <w:num w:numId="45">
    <w:abstractNumId w:val="28"/>
  </w:num>
  <w:num w:numId="46">
    <w:abstractNumId w:val="24"/>
  </w:num>
  <w:num w:numId="47">
    <w:abstractNumId w:val="40"/>
  </w:num>
  <w:num w:numId="48">
    <w:abstractNumId w:val="31"/>
  </w:num>
  <w:num w:numId="49">
    <w:abstractNumId w:val="2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4271"/>
    <w:rsid w:val="000110FB"/>
    <w:rsid w:val="00012430"/>
    <w:rsid w:val="00016D3D"/>
    <w:rsid w:val="00020F5F"/>
    <w:rsid w:val="00030B22"/>
    <w:rsid w:val="000339DF"/>
    <w:rsid w:val="00035C35"/>
    <w:rsid w:val="00037296"/>
    <w:rsid w:val="00044912"/>
    <w:rsid w:val="000500B3"/>
    <w:rsid w:val="00065A8C"/>
    <w:rsid w:val="00065FAC"/>
    <w:rsid w:val="00072647"/>
    <w:rsid w:val="00077E7A"/>
    <w:rsid w:val="0009610D"/>
    <w:rsid w:val="000A11AB"/>
    <w:rsid w:val="000A3AEA"/>
    <w:rsid w:val="000A7CF5"/>
    <w:rsid w:val="000B3126"/>
    <w:rsid w:val="000C05A8"/>
    <w:rsid w:val="000C38D3"/>
    <w:rsid w:val="000C51D7"/>
    <w:rsid w:val="000F06D0"/>
    <w:rsid w:val="000F0E8C"/>
    <w:rsid w:val="000F5C02"/>
    <w:rsid w:val="000F7006"/>
    <w:rsid w:val="00115C24"/>
    <w:rsid w:val="00116FA6"/>
    <w:rsid w:val="0015139F"/>
    <w:rsid w:val="00151EBD"/>
    <w:rsid w:val="00153364"/>
    <w:rsid w:val="00153915"/>
    <w:rsid w:val="001614F6"/>
    <w:rsid w:val="0016703A"/>
    <w:rsid w:val="00183DC2"/>
    <w:rsid w:val="001930AE"/>
    <w:rsid w:val="0019407E"/>
    <w:rsid w:val="00196CD9"/>
    <w:rsid w:val="001A35EC"/>
    <w:rsid w:val="001A3F2D"/>
    <w:rsid w:val="001B3815"/>
    <w:rsid w:val="001B4349"/>
    <w:rsid w:val="001B752C"/>
    <w:rsid w:val="001C062D"/>
    <w:rsid w:val="001D3898"/>
    <w:rsid w:val="001D73D5"/>
    <w:rsid w:val="001E0DC9"/>
    <w:rsid w:val="001E4DA3"/>
    <w:rsid w:val="001F0690"/>
    <w:rsid w:val="002020D5"/>
    <w:rsid w:val="00205F14"/>
    <w:rsid w:val="00212FC4"/>
    <w:rsid w:val="00216546"/>
    <w:rsid w:val="00217AEF"/>
    <w:rsid w:val="00220E6F"/>
    <w:rsid w:val="00236883"/>
    <w:rsid w:val="00245392"/>
    <w:rsid w:val="00257711"/>
    <w:rsid w:val="00262638"/>
    <w:rsid w:val="002649E8"/>
    <w:rsid w:val="002740B2"/>
    <w:rsid w:val="00275DF9"/>
    <w:rsid w:val="00276CBE"/>
    <w:rsid w:val="00284706"/>
    <w:rsid w:val="00290A33"/>
    <w:rsid w:val="00294F37"/>
    <w:rsid w:val="002C4D72"/>
    <w:rsid w:val="002D22F3"/>
    <w:rsid w:val="002D5163"/>
    <w:rsid w:val="002E6BD3"/>
    <w:rsid w:val="002E73E1"/>
    <w:rsid w:val="002F14C9"/>
    <w:rsid w:val="002F1BC2"/>
    <w:rsid w:val="002F216B"/>
    <w:rsid w:val="002F2874"/>
    <w:rsid w:val="00303910"/>
    <w:rsid w:val="003068A7"/>
    <w:rsid w:val="00330C61"/>
    <w:rsid w:val="00336E81"/>
    <w:rsid w:val="0034759E"/>
    <w:rsid w:val="0035287E"/>
    <w:rsid w:val="0036607B"/>
    <w:rsid w:val="00371B62"/>
    <w:rsid w:val="003766B9"/>
    <w:rsid w:val="0038143E"/>
    <w:rsid w:val="00390E6F"/>
    <w:rsid w:val="003A64E6"/>
    <w:rsid w:val="003B26A7"/>
    <w:rsid w:val="003C0C95"/>
    <w:rsid w:val="003C31C1"/>
    <w:rsid w:val="003C7290"/>
    <w:rsid w:val="003C7A0A"/>
    <w:rsid w:val="003D12A0"/>
    <w:rsid w:val="003D3FDD"/>
    <w:rsid w:val="003D591D"/>
    <w:rsid w:val="003D6D23"/>
    <w:rsid w:val="003D6FD2"/>
    <w:rsid w:val="003E584B"/>
    <w:rsid w:val="003F3B0A"/>
    <w:rsid w:val="00402BE1"/>
    <w:rsid w:val="00412C3C"/>
    <w:rsid w:val="00417411"/>
    <w:rsid w:val="00437A6E"/>
    <w:rsid w:val="00437E3C"/>
    <w:rsid w:val="00440A57"/>
    <w:rsid w:val="004421C1"/>
    <w:rsid w:val="00450EC8"/>
    <w:rsid w:val="00456173"/>
    <w:rsid w:val="004571A4"/>
    <w:rsid w:val="00457C73"/>
    <w:rsid w:val="00472417"/>
    <w:rsid w:val="00476E9D"/>
    <w:rsid w:val="0048175B"/>
    <w:rsid w:val="00482E46"/>
    <w:rsid w:val="0049101A"/>
    <w:rsid w:val="00491C14"/>
    <w:rsid w:val="00492458"/>
    <w:rsid w:val="004A3B43"/>
    <w:rsid w:val="004B491B"/>
    <w:rsid w:val="004B4F8B"/>
    <w:rsid w:val="004B6751"/>
    <w:rsid w:val="004D29E0"/>
    <w:rsid w:val="004D6005"/>
    <w:rsid w:val="004E440D"/>
    <w:rsid w:val="00503C0E"/>
    <w:rsid w:val="005040FA"/>
    <w:rsid w:val="00512A46"/>
    <w:rsid w:val="00521A35"/>
    <w:rsid w:val="00522ED8"/>
    <w:rsid w:val="005304C7"/>
    <w:rsid w:val="0054107B"/>
    <w:rsid w:val="00542C24"/>
    <w:rsid w:val="005475F8"/>
    <w:rsid w:val="00560499"/>
    <w:rsid w:val="0056527F"/>
    <w:rsid w:val="00566823"/>
    <w:rsid w:val="00572553"/>
    <w:rsid w:val="00586660"/>
    <w:rsid w:val="005932AC"/>
    <w:rsid w:val="005968B5"/>
    <w:rsid w:val="005A3C3E"/>
    <w:rsid w:val="005B2F87"/>
    <w:rsid w:val="005B49A9"/>
    <w:rsid w:val="005C297A"/>
    <w:rsid w:val="005C3191"/>
    <w:rsid w:val="005C38EE"/>
    <w:rsid w:val="005C4D4A"/>
    <w:rsid w:val="005C4EC9"/>
    <w:rsid w:val="005C71B9"/>
    <w:rsid w:val="005D6865"/>
    <w:rsid w:val="005F5BD7"/>
    <w:rsid w:val="00616CE8"/>
    <w:rsid w:val="0062289C"/>
    <w:rsid w:val="00623C65"/>
    <w:rsid w:val="00625626"/>
    <w:rsid w:val="00627A1C"/>
    <w:rsid w:val="0063374B"/>
    <w:rsid w:val="00640310"/>
    <w:rsid w:val="006412FE"/>
    <w:rsid w:val="00662BD3"/>
    <w:rsid w:val="00664879"/>
    <w:rsid w:val="0067053C"/>
    <w:rsid w:val="00681775"/>
    <w:rsid w:val="00686BCB"/>
    <w:rsid w:val="00696B14"/>
    <w:rsid w:val="006973FA"/>
    <w:rsid w:val="006A35BC"/>
    <w:rsid w:val="006A5C0C"/>
    <w:rsid w:val="006B0417"/>
    <w:rsid w:val="006B75AF"/>
    <w:rsid w:val="006D22CC"/>
    <w:rsid w:val="006E112A"/>
    <w:rsid w:val="006E1896"/>
    <w:rsid w:val="006E2E69"/>
    <w:rsid w:val="006F7723"/>
    <w:rsid w:val="00700438"/>
    <w:rsid w:val="00747279"/>
    <w:rsid w:val="007479E8"/>
    <w:rsid w:val="00756380"/>
    <w:rsid w:val="00760394"/>
    <w:rsid w:val="00762371"/>
    <w:rsid w:val="00767EA4"/>
    <w:rsid w:val="0077014A"/>
    <w:rsid w:val="00780BF8"/>
    <w:rsid w:val="00783943"/>
    <w:rsid w:val="00797387"/>
    <w:rsid w:val="007A0F12"/>
    <w:rsid w:val="007B651D"/>
    <w:rsid w:val="007C3872"/>
    <w:rsid w:val="007C6CB8"/>
    <w:rsid w:val="007F0C90"/>
    <w:rsid w:val="007F2A7B"/>
    <w:rsid w:val="008308E7"/>
    <w:rsid w:val="00844010"/>
    <w:rsid w:val="00852BD4"/>
    <w:rsid w:val="008568CC"/>
    <w:rsid w:val="00864C8C"/>
    <w:rsid w:val="00876EE5"/>
    <w:rsid w:val="008776CA"/>
    <w:rsid w:val="008A0ADF"/>
    <w:rsid w:val="008A4CBB"/>
    <w:rsid w:val="008B56D6"/>
    <w:rsid w:val="008C1612"/>
    <w:rsid w:val="008C1E9E"/>
    <w:rsid w:val="008D2DE7"/>
    <w:rsid w:val="008D6149"/>
    <w:rsid w:val="008E3223"/>
    <w:rsid w:val="008E4838"/>
    <w:rsid w:val="008E60EB"/>
    <w:rsid w:val="008E6D54"/>
    <w:rsid w:val="008F37BF"/>
    <w:rsid w:val="008F41E3"/>
    <w:rsid w:val="009022E6"/>
    <w:rsid w:val="0090355F"/>
    <w:rsid w:val="009105EB"/>
    <w:rsid w:val="009115BE"/>
    <w:rsid w:val="00915500"/>
    <w:rsid w:val="009169D5"/>
    <w:rsid w:val="00922A3A"/>
    <w:rsid w:val="009230E8"/>
    <w:rsid w:val="00937FF7"/>
    <w:rsid w:val="00943269"/>
    <w:rsid w:val="0096468D"/>
    <w:rsid w:val="00981E67"/>
    <w:rsid w:val="009A1B97"/>
    <w:rsid w:val="009A1F46"/>
    <w:rsid w:val="009C5206"/>
    <w:rsid w:val="009F0BA4"/>
    <w:rsid w:val="00A000DE"/>
    <w:rsid w:val="00A15428"/>
    <w:rsid w:val="00A17E1D"/>
    <w:rsid w:val="00A21099"/>
    <w:rsid w:val="00A25A38"/>
    <w:rsid w:val="00A34CE9"/>
    <w:rsid w:val="00A72219"/>
    <w:rsid w:val="00A725F0"/>
    <w:rsid w:val="00A74B5A"/>
    <w:rsid w:val="00A74D92"/>
    <w:rsid w:val="00A80E75"/>
    <w:rsid w:val="00A9162C"/>
    <w:rsid w:val="00A97213"/>
    <w:rsid w:val="00AA01C4"/>
    <w:rsid w:val="00AA7CD5"/>
    <w:rsid w:val="00AB682D"/>
    <w:rsid w:val="00AD4295"/>
    <w:rsid w:val="00AE373A"/>
    <w:rsid w:val="00AE52D5"/>
    <w:rsid w:val="00AE5929"/>
    <w:rsid w:val="00AF4E54"/>
    <w:rsid w:val="00B07E28"/>
    <w:rsid w:val="00B07F91"/>
    <w:rsid w:val="00B10645"/>
    <w:rsid w:val="00B3261B"/>
    <w:rsid w:val="00B36E74"/>
    <w:rsid w:val="00B512BD"/>
    <w:rsid w:val="00B531A7"/>
    <w:rsid w:val="00B554FB"/>
    <w:rsid w:val="00B625C7"/>
    <w:rsid w:val="00B71C35"/>
    <w:rsid w:val="00B7798F"/>
    <w:rsid w:val="00B91CA5"/>
    <w:rsid w:val="00B96C71"/>
    <w:rsid w:val="00BA1CCB"/>
    <w:rsid w:val="00BA2859"/>
    <w:rsid w:val="00BA720F"/>
    <w:rsid w:val="00BB327E"/>
    <w:rsid w:val="00BC1E54"/>
    <w:rsid w:val="00BC55AF"/>
    <w:rsid w:val="00BD4ACF"/>
    <w:rsid w:val="00BF5B78"/>
    <w:rsid w:val="00C01716"/>
    <w:rsid w:val="00C02416"/>
    <w:rsid w:val="00C05CBD"/>
    <w:rsid w:val="00C11004"/>
    <w:rsid w:val="00C1456E"/>
    <w:rsid w:val="00C21083"/>
    <w:rsid w:val="00C30731"/>
    <w:rsid w:val="00C40118"/>
    <w:rsid w:val="00C459C2"/>
    <w:rsid w:val="00C523F0"/>
    <w:rsid w:val="00C54235"/>
    <w:rsid w:val="00C64FD6"/>
    <w:rsid w:val="00C71402"/>
    <w:rsid w:val="00C7161B"/>
    <w:rsid w:val="00C733AE"/>
    <w:rsid w:val="00C8304E"/>
    <w:rsid w:val="00C86EC0"/>
    <w:rsid w:val="00C873C9"/>
    <w:rsid w:val="00C9238D"/>
    <w:rsid w:val="00C96D9C"/>
    <w:rsid w:val="00C97F79"/>
    <w:rsid w:val="00CA32E6"/>
    <w:rsid w:val="00CA3F09"/>
    <w:rsid w:val="00CB04C2"/>
    <w:rsid w:val="00CB07E4"/>
    <w:rsid w:val="00CB50D4"/>
    <w:rsid w:val="00CC382F"/>
    <w:rsid w:val="00CC702D"/>
    <w:rsid w:val="00CD1E93"/>
    <w:rsid w:val="00CE21E5"/>
    <w:rsid w:val="00CE46D7"/>
    <w:rsid w:val="00CE65BA"/>
    <w:rsid w:val="00CF55E2"/>
    <w:rsid w:val="00D044D5"/>
    <w:rsid w:val="00D059ED"/>
    <w:rsid w:val="00D16B5B"/>
    <w:rsid w:val="00D1719A"/>
    <w:rsid w:val="00D201B0"/>
    <w:rsid w:val="00D21B23"/>
    <w:rsid w:val="00D31B34"/>
    <w:rsid w:val="00D36D19"/>
    <w:rsid w:val="00D41BBE"/>
    <w:rsid w:val="00D50CB6"/>
    <w:rsid w:val="00D54CED"/>
    <w:rsid w:val="00D71392"/>
    <w:rsid w:val="00D7499F"/>
    <w:rsid w:val="00D835D6"/>
    <w:rsid w:val="00D85A3F"/>
    <w:rsid w:val="00D93E3B"/>
    <w:rsid w:val="00DA48C8"/>
    <w:rsid w:val="00DA6FDC"/>
    <w:rsid w:val="00DA7B34"/>
    <w:rsid w:val="00DB1E54"/>
    <w:rsid w:val="00DD6A7B"/>
    <w:rsid w:val="00DE74FA"/>
    <w:rsid w:val="00DF3160"/>
    <w:rsid w:val="00DF45E4"/>
    <w:rsid w:val="00E00B11"/>
    <w:rsid w:val="00E05BCD"/>
    <w:rsid w:val="00E066ED"/>
    <w:rsid w:val="00E0799C"/>
    <w:rsid w:val="00E10BCA"/>
    <w:rsid w:val="00E1500C"/>
    <w:rsid w:val="00E22E63"/>
    <w:rsid w:val="00E2597A"/>
    <w:rsid w:val="00E313AD"/>
    <w:rsid w:val="00E412CC"/>
    <w:rsid w:val="00E51435"/>
    <w:rsid w:val="00E6481C"/>
    <w:rsid w:val="00E741AE"/>
    <w:rsid w:val="00EB2899"/>
    <w:rsid w:val="00EB2F1B"/>
    <w:rsid w:val="00EB7BFA"/>
    <w:rsid w:val="00EC0876"/>
    <w:rsid w:val="00EC5740"/>
    <w:rsid w:val="00EC62E5"/>
    <w:rsid w:val="00EE5E6F"/>
    <w:rsid w:val="00F011FC"/>
    <w:rsid w:val="00F01317"/>
    <w:rsid w:val="00F228E1"/>
    <w:rsid w:val="00F23554"/>
    <w:rsid w:val="00F307D7"/>
    <w:rsid w:val="00F33521"/>
    <w:rsid w:val="00F43E9E"/>
    <w:rsid w:val="00F51DA2"/>
    <w:rsid w:val="00F63CE3"/>
    <w:rsid w:val="00F720B5"/>
    <w:rsid w:val="00F73500"/>
    <w:rsid w:val="00F919DD"/>
    <w:rsid w:val="00F92656"/>
    <w:rsid w:val="00F96D5F"/>
    <w:rsid w:val="00FA6A3B"/>
    <w:rsid w:val="00FC3A9A"/>
    <w:rsid w:val="00FC48D8"/>
    <w:rsid w:val="00FC5C4E"/>
    <w:rsid w:val="00FE3A8E"/>
    <w:rsid w:val="00FE5083"/>
    <w:rsid w:val="00FF4C9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DEFF3"/>
  <w15:docId w15:val="{815DB4BC-7701-43B5-8BAB-20DA3C0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9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4"/>
      </w:numPr>
      <w:ind w:left="364"/>
    </w:pPr>
  </w:style>
  <w:style w:type="paragraph" w:customStyle="1" w:styleId="sylbullet">
    <w:name w:val="sylbullet"/>
    <w:basedOn w:val="syltext"/>
    <w:pPr>
      <w:numPr>
        <w:numId w:val="4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2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3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TitleChar">
    <w:name w:val="Title Char"/>
    <w:link w:val="Title"/>
    <w:rsid w:val="00FE5083"/>
    <w:rPr>
      <w:rFonts w:ascii="Arial" w:hAnsi="Arial" w:cs="Arial"/>
      <w:b/>
      <w:bCs/>
      <w:sz w:val="28"/>
      <w:szCs w:val="24"/>
    </w:rPr>
  </w:style>
  <w:style w:type="character" w:customStyle="1" w:styleId="SubtitleChar">
    <w:name w:val="Subtitle Char"/>
    <w:link w:val="Subtitle"/>
    <w:rsid w:val="005C319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319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69"/>
    <w:rPr>
      <w:rFonts w:ascii="Courier New" w:hAnsi="Courier New" w:cs="Courier New"/>
    </w:rPr>
  </w:style>
  <w:style w:type="character" w:customStyle="1" w:styleId="gcwxi2kcpkb">
    <w:name w:val="gcwxi2kcpkb"/>
    <w:basedOn w:val="DefaultParagraphFont"/>
    <w:rsid w:val="00943269"/>
  </w:style>
  <w:style w:type="character" w:customStyle="1" w:styleId="gcwxi2kcpjb">
    <w:name w:val="gcwxi2kcpjb"/>
    <w:basedOn w:val="DefaultParagraphFont"/>
    <w:rsid w:val="00943269"/>
  </w:style>
  <w:style w:type="table" w:styleId="TableGrid">
    <w:name w:val="Table Grid"/>
    <w:basedOn w:val="TableNormal"/>
    <w:uiPriority w:val="59"/>
    <w:rsid w:val="00193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ghfmyibcpb">
    <w:name w:val="gghfmyibcpb"/>
    <w:basedOn w:val="DefaultParagraphFont"/>
    <w:rsid w:val="0054107B"/>
  </w:style>
  <w:style w:type="character" w:customStyle="1" w:styleId="gghfmyibcob">
    <w:name w:val="gghfmyibcob"/>
    <w:basedOn w:val="DefaultParagraphFont"/>
    <w:rsid w:val="00541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3F78-6D46-42F0-87A5-B780C320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187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creator>Extension</dc:creator>
  <cp:lastModifiedBy>Ash</cp:lastModifiedBy>
  <cp:revision>45</cp:revision>
  <cp:lastPrinted>2017-07-28T02:34:00Z</cp:lastPrinted>
  <dcterms:created xsi:type="dcterms:W3CDTF">2017-04-17T21:14:00Z</dcterms:created>
  <dcterms:modified xsi:type="dcterms:W3CDTF">2018-06-21T17:03:00Z</dcterms:modified>
</cp:coreProperties>
</file>