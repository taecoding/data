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0954" w14:textId="77777777" w:rsidR="007124DC" w:rsidRDefault="007124DC" w:rsidP="007124DC">
      <w:pPr>
        <w:pStyle w:val="Title"/>
        <w:rPr>
          <w:b w:val="0"/>
          <w:szCs w:val="28"/>
        </w:rPr>
      </w:pPr>
      <w:r>
        <w:rPr>
          <w:b w:val="0"/>
          <w:szCs w:val="28"/>
        </w:rPr>
        <w:t>Tae Coding</w:t>
      </w:r>
    </w:p>
    <w:p w14:paraId="37DEC624" w14:textId="77777777" w:rsidR="007124DC" w:rsidRDefault="007124DC" w:rsidP="007124DC">
      <w:pPr>
        <w:pStyle w:val="Title"/>
        <w:rPr>
          <w:b w:val="0"/>
          <w:szCs w:val="28"/>
        </w:rPr>
      </w:pPr>
      <w:r>
        <w:rPr>
          <w:b w:val="0"/>
          <w:szCs w:val="28"/>
        </w:rPr>
        <w:t>Introduction to Data Science: CS61</w:t>
      </w:r>
    </w:p>
    <w:p w14:paraId="786418D5" w14:textId="77777777" w:rsidR="007124DC" w:rsidRDefault="007124DC" w:rsidP="007124DC">
      <w:pPr>
        <w:pStyle w:val="Title"/>
        <w:rPr>
          <w:b w:val="0"/>
          <w:szCs w:val="28"/>
        </w:rPr>
      </w:pPr>
      <w:r>
        <w:rPr>
          <w:b w:val="0"/>
          <w:szCs w:val="28"/>
        </w:rPr>
        <w:t>Summer 2018</w:t>
      </w:r>
    </w:p>
    <w:p w14:paraId="7E467876" w14:textId="77777777" w:rsidR="000C2F9A" w:rsidRDefault="000C2F9A" w:rsidP="000C2F9A">
      <w:pPr>
        <w:pStyle w:val="Title"/>
        <w:rPr>
          <w:b w:val="0"/>
          <w:szCs w:val="28"/>
        </w:rPr>
      </w:pPr>
      <w:r>
        <w:rPr>
          <w:b w:val="0"/>
          <w:szCs w:val="28"/>
        </w:rPr>
        <w:t>Class Exercise#4.2</w:t>
      </w:r>
    </w:p>
    <w:p w14:paraId="7A4375D6" w14:textId="77777777" w:rsidR="007124DC" w:rsidRPr="001B334B" w:rsidRDefault="007124DC" w:rsidP="007124DC">
      <w:pPr>
        <w:pStyle w:val="Title"/>
        <w:jc w:val="left"/>
        <w:rPr>
          <w:b w:val="0"/>
          <w:sz w:val="22"/>
          <w:szCs w:val="22"/>
        </w:rPr>
      </w:pPr>
      <w:bookmarkStart w:id="0" w:name="_GoBack"/>
      <w:bookmarkEnd w:id="0"/>
      <w:r w:rsidRPr="00981E67">
        <w:rPr>
          <w:b w:val="0"/>
          <w:sz w:val="22"/>
          <w:szCs w:val="22"/>
        </w:rPr>
        <w:t xml:space="preserve">Date Given: </w:t>
      </w:r>
      <w:r>
        <w:rPr>
          <w:b w:val="0"/>
          <w:sz w:val="22"/>
          <w:szCs w:val="22"/>
        </w:rPr>
        <w:t>June 21, 2018</w:t>
      </w:r>
      <w:r w:rsidRPr="00981E67">
        <w:rPr>
          <w:b w:val="0"/>
          <w:sz w:val="22"/>
          <w:szCs w:val="22"/>
        </w:rPr>
        <w:tab/>
      </w:r>
      <w:r w:rsidRPr="00981E67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Due Date:</w:t>
      </w:r>
    </w:p>
    <w:p w14:paraId="090C7D98" w14:textId="77777777" w:rsidR="007124DC" w:rsidRDefault="007124DC" w:rsidP="007124DC">
      <w:pPr>
        <w:pStyle w:val="Subtitle"/>
        <w:jc w:val="left"/>
      </w:pPr>
      <w:r>
        <w:t>=======================================================================</w:t>
      </w:r>
    </w:p>
    <w:p w14:paraId="291DB257" w14:textId="77777777" w:rsidR="0035287E" w:rsidRDefault="0035287E" w:rsidP="00D16B5B">
      <w:pPr>
        <w:rPr>
          <w:rFonts w:ascii="Arial" w:hAnsi="Arial" w:cs="Arial"/>
          <w:sz w:val="22"/>
          <w:szCs w:val="22"/>
        </w:rPr>
      </w:pPr>
    </w:p>
    <w:p w14:paraId="734F86EC" w14:textId="77777777" w:rsidR="00F720B5" w:rsidRPr="00595B2C" w:rsidRDefault="00F720B5" w:rsidP="00F720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Problem#1</w:t>
      </w:r>
    </w:p>
    <w:p w14:paraId="4CF80B56" w14:textId="77777777" w:rsidR="00F720B5" w:rsidRDefault="00F720B5" w:rsidP="00F720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EA6348" wp14:editId="55EFA808">
            <wp:extent cx="4716780" cy="1403094"/>
            <wp:effectExtent l="0" t="0" r="7620" b="6985"/>
            <wp:docPr id="18" name="Picture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13" cy="14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C8F8" w14:textId="77777777" w:rsidR="00F720B5" w:rsidRDefault="00F720B5" w:rsidP="00F720B5">
      <w:pPr>
        <w:rPr>
          <w:rFonts w:ascii="Arial" w:hAnsi="Arial" w:cs="Arial"/>
          <w:sz w:val="22"/>
          <w:szCs w:val="22"/>
        </w:rPr>
      </w:pPr>
    </w:p>
    <w:p w14:paraId="0B45AD0F" w14:textId="77777777" w:rsidR="00F720B5" w:rsidRPr="004E080E" w:rsidRDefault="00F720B5" w:rsidP="00F720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Problem#2</w:t>
      </w:r>
    </w:p>
    <w:p w14:paraId="0B0CDF8F" w14:textId="77777777" w:rsidR="00F720B5" w:rsidRDefault="00F720B5" w:rsidP="00F720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60E23CE" wp14:editId="47807B10">
            <wp:extent cx="4907280" cy="1056766"/>
            <wp:effectExtent l="0" t="0" r="7620" b="0"/>
            <wp:docPr id="17" name="Picture 1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16" cy="10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FDFDDD" wp14:editId="7900D415">
            <wp:extent cx="4907280" cy="560136"/>
            <wp:effectExtent l="0" t="0" r="7620" b="0"/>
            <wp:docPr id="16" name="Picture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330" cy="57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32E4" w14:textId="77777777" w:rsidR="00F720B5" w:rsidRDefault="00F720B5" w:rsidP="00F720B5">
      <w:pPr>
        <w:rPr>
          <w:rFonts w:ascii="Arial" w:hAnsi="Arial" w:cs="Arial"/>
          <w:sz w:val="22"/>
          <w:szCs w:val="22"/>
        </w:rPr>
      </w:pPr>
    </w:p>
    <w:p w14:paraId="18520250" w14:textId="77777777" w:rsidR="00F720B5" w:rsidRPr="004E080E" w:rsidRDefault="00F720B5" w:rsidP="00F720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Problem#3</w:t>
      </w:r>
    </w:p>
    <w:p w14:paraId="1D2F745B" w14:textId="77777777" w:rsidR="00F720B5" w:rsidRDefault="00F720B5" w:rsidP="00F720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D530CD" wp14:editId="20BDF607">
            <wp:extent cx="5067300" cy="1260792"/>
            <wp:effectExtent l="0" t="0" r="0" b="0"/>
            <wp:docPr id="15" name="Picture 1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433" cy="12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90DD" w14:textId="77777777" w:rsidR="00542C24" w:rsidRDefault="00542C24" w:rsidP="00F720B5">
      <w:pPr>
        <w:rPr>
          <w:rFonts w:ascii="Arial" w:hAnsi="Arial" w:cs="Arial"/>
          <w:b/>
          <w:sz w:val="22"/>
          <w:szCs w:val="22"/>
        </w:rPr>
      </w:pPr>
    </w:p>
    <w:p w14:paraId="5EB544E7" w14:textId="77777777" w:rsidR="00F720B5" w:rsidRPr="004E080E" w:rsidRDefault="00F720B5" w:rsidP="00F720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Problem#4</w:t>
      </w:r>
    </w:p>
    <w:p w14:paraId="6B212ADB" w14:textId="77777777" w:rsidR="00F720B5" w:rsidRDefault="00F720B5" w:rsidP="00F720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2941DF2" wp14:editId="774D979D">
            <wp:extent cx="4876800" cy="1043786"/>
            <wp:effectExtent l="0" t="0" r="0" b="4445"/>
            <wp:docPr id="14" name="Picture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83" cy="105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04B3" w14:textId="77777777" w:rsidR="00542C24" w:rsidRDefault="00542C24" w:rsidP="00F720B5">
      <w:pPr>
        <w:rPr>
          <w:rFonts w:ascii="Arial" w:hAnsi="Arial" w:cs="Arial"/>
          <w:sz w:val="22"/>
          <w:szCs w:val="22"/>
        </w:rPr>
      </w:pPr>
    </w:p>
    <w:sectPr w:rsidR="00542C24">
      <w:headerReference w:type="default" r:id="rId13"/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4126C" w14:textId="77777777" w:rsidR="00800697" w:rsidRDefault="00800697">
      <w:r>
        <w:separator/>
      </w:r>
    </w:p>
  </w:endnote>
  <w:endnote w:type="continuationSeparator" w:id="0">
    <w:p w14:paraId="330969F3" w14:textId="77777777" w:rsidR="00800697" w:rsidRDefault="0080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3CAC3" w14:textId="77777777" w:rsidR="00800697" w:rsidRDefault="00800697">
      <w:r>
        <w:separator/>
      </w:r>
    </w:p>
  </w:footnote>
  <w:footnote w:type="continuationSeparator" w:id="0">
    <w:p w14:paraId="50458517" w14:textId="77777777" w:rsidR="00800697" w:rsidRDefault="0080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8ABCC" w14:textId="77777777" w:rsidR="005C4EC9" w:rsidRPr="00981E67" w:rsidRDefault="005C4EC9" w:rsidP="00981E67">
    <w:pPr>
      <w:jc w:val="right"/>
    </w:pPr>
    <w:r w:rsidRPr="00981E67">
      <w:t xml:space="preserve">Page </w:t>
    </w:r>
    <w:r w:rsidRPr="00981E67">
      <w:fldChar w:fldCharType="begin"/>
    </w:r>
    <w:r w:rsidRPr="00981E67">
      <w:instrText xml:space="preserve"> PAGE </w:instrText>
    </w:r>
    <w:r w:rsidRPr="00981E67">
      <w:fldChar w:fldCharType="separate"/>
    </w:r>
    <w:r w:rsidR="002C4C0F">
      <w:rPr>
        <w:noProof/>
      </w:rPr>
      <w:t>5</w:t>
    </w:r>
    <w:r w:rsidRPr="00981E67">
      <w:fldChar w:fldCharType="end"/>
    </w:r>
  </w:p>
  <w:p w14:paraId="32E3936B" w14:textId="77777777" w:rsidR="006B0417" w:rsidRPr="006B0417" w:rsidRDefault="006B0417" w:rsidP="006B04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8E5"/>
    <w:multiLevelType w:val="hybridMultilevel"/>
    <w:tmpl w:val="DE5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71CF"/>
    <w:multiLevelType w:val="hybridMultilevel"/>
    <w:tmpl w:val="8526782A"/>
    <w:lvl w:ilvl="0" w:tplc="F5E4CC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252850"/>
    <w:multiLevelType w:val="hybridMultilevel"/>
    <w:tmpl w:val="69204C38"/>
    <w:lvl w:ilvl="0" w:tplc="AFF60A3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" w15:restartNumberingAfterBreak="0">
    <w:nsid w:val="115B0E1F"/>
    <w:multiLevelType w:val="hybridMultilevel"/>
    <w:tmpl w:val="93966D36"/>
    <w:lvl w:ilvl="0" w:tplc="5C1E4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20369"/>
    <w:multiLevelType w:val="hybridMultilevel"/>
    <w:tmpl w:val="2C8A0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81184"/>
    <w:multiLevelType w:val="hybridMultilevel"/>
    <w:tmpl w:val="3E5E0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E0754"/>
    <w:multiLevelType w:val="hybridMultilevel"/>
    <w:tmpl w:val="A9A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5CDB"/>
    <w:multiLevelType w:val="hybridMultilevel"/>
    <w:tmpl w:val="443C1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2627B"/>
    <w:multiLevelType w:val="hybridMultilevel"/>
    <w:tmpl w:val="E82E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779C7"/>
    <w:multiLevelType w:val="hybridMultilevel"/>
    <w:tmpl w:val="42784F7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19231527"/>
    <w:multiLevelType w:val="hybridMultilevel"/>
    <w:tmpl w:val="65947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5485E"/>
    <w:multiLevelType w:val="hybridMultilevel"/>
    <w:tmpl w:val="E06E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F7003"/>
    <w:multiLevelType w:val="hybridMultilevel"/>
    <w:tmpl w:val="D93C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14AA0"/>
    <w:multiLevelType w:val="hybridMultilevel"/>
    <w:tmpl w:val="7188C6CC"/>
    <w:lvl w:ilvl="0" w:tplc="65EC85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F74D4A"/>
    <w:multiLevelType w:val="singleLevel"/>
    <w:tmpl w:val="0426A50E"/>
    <w:lvl w:ilvl="0">
      <w:start w:val="1"/>
      <w:numFmt w:val="bullet"/>
      <w:pStyle w:val="Bullet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72D3031"/>
    <w:multiLevelType w:val="hybridMultilevel"/>
    <w:tmpl w:val="5296CC66"/>
    <w:lvl w:ilvl="0" w:tplc="F4AE6C2A">
      <w:start w:val="1"/>
      <w:numFmt w:val="bullet"/>
      <w:pStyle w:val="syl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F0104CDC">
      <w:start w:val="1"/>
      <w:numFmt w:val="decimal"/>
      <w:pStyle w:val="tablenum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7686B3D"/>
    <w:multiLevelType w:val="hybridMultilevel"/>
    <w:tmpl w:val="A486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15A4C"/>
    <w:multiLevelType w:val="hybridMultilevel"/>
    <w:tmpl w:val="B94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209FB"/>
    <w:multiLevelType w:val="hybridMultilevel"/>
    <w:tmpl w:val="25E07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848AE"/>
    <w:multiLevelType w:val="hybridMultilevel"/>
    <w:tmpl w:val="EFBEF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7B5A65"/>
    <w:multiLevelType w:val="hybridMultilevel"/>
    <w:tmpl w:val="404E4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D7CE1"/>
    <w:multiLevelType w:val="hybridMultilevel"/>
    <w:tmpl w:val="3580F0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E34DF5"/>
    <w:multiLevelType w:val="hybridMultilevel"/>
    <w:tmpl w:val="D9DC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F49DE"/>
    <w:multiLevelType w:val="hybridMultilevel"/>
    <w:tmpl w:val="0E5E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94C1D"/>
    <w:multiLevelType w:val="hybridMultilevel"/>
    <w:tmpl w:val="47947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7B50D5"/>
    <w:multiLevelType w:val="hybridMultilevel"/>
    <w:tmpl w:val="7AB4C84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32B0365A"/>
    <w:multiLevelType w:val="hybridMultilevel"/>
    <w:tmpl w:val="9F423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20489"/>
    <w:multiLevelType w:val="hybridMultilevel"/>
    <w:tmpl w:val="39F00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5F83AFC"/>
    <w:multiLevelType w:val="hybridMultilevel"/>
    <w:tmpl w:val="3EF0C6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745D8"/>
    <w:multiLevelType w:val="hybridMultilevel"/>
    <w:tmpl w:val="4374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111E6"/>
    <w:multiLevelType w:val="hybridMultilevel"/>
    <w:tmpl w:val="A5E85252"/>
    <w:lvl w:ilvl="0" w:tplc="9BC66EE8">
      <w:start w:val="1"/>
      <w:numFmt w:val="bullet"/>
      <w:pStyle w:val="table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1" w15:restartNumberingAfterBreak="0">
    <w:nsid w:val="52C46E5C"/>
    <w:multiLevelType w:val="hybridMultilevel"/>
    <w:tmpl w:val="0E22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B1435"/>
    <w:multiLevelType w:val="hybridMultilevel"/>
    <w:tmpl w:val="BF56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91BCC"/>
    <w:multiLevelType w:val="hybridMultilevel"/>
    <w:tmpl w:val="586EF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F43C53"/>
    <w:multiLevelType w:val="hybridMultilevel"/>
    <w:tmpl w:val="070A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55810"/>
    <w:multiLevelType w:val="singleLevel"/>
    <w:tmpl w:val="DD627996"/>
    <w:lvl w:ilvl="0">
      <w:start w:val="1"/>
      <w:numFmt w:val="bullet"/>
      <w:pStyle w:val="Bullets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F656A4E"/>
    <w:multiLevelType w:val="hybridMultilevel"/>
    <w:tmpl w:val="ED42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C53C8"/>
    <w:multiLevelType w:val="hybridMultilevel"/>
    <w:tmpl w:val="B298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501E1"/>
    <w:multiLevelType w:val="hybridMultilevel"/>
    <w:tmpl w:val="A57A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E7B14"/>
    <w:multiLevelType w:val="hybridMultilevel"/>
    <w:tmpl w:val="2766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42A6D"/>
    <w:multiLevelType w:val="hybridMultilevel"/>
    <w:tmpl w:val="C4D0F7E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CEB4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10E7F0B"/>
    <w:multiLevelType w:val="hybridMultilevel"/>
    <w:tmpl w:val="3EB27BA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3" w15:restartNumberingAfterBreak="0">
    <w:nsid w:val="741E697D"/>
    <w:multiLevelType w:val="hybridMultilevel"/>
    <w:tmpl w:val="EE26E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5C29DE"/>
    <w:multiLevelType w:val="hybridMultilevel"/>
    <w:tmpl w:val="CC2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731096"/>
    <w:multiLevelType w:val="hybridMultilevel"/>
    <w:tmpl w:val="F440B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6D6ADF"/>
    <w:multiLevelType w:val="hybridMultilevel"/>
    <w:tmpl w:val="9400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35"/>
  </w:num>
  <w:num w:numId="4">
    <w:abstractNumId w:val="15"/>
  </w:num>
  <w:num w:numId="5">
    <w:abstractNumId w:val="1"/>
  </w:num>
  <w:num w:numId="6">
    <w:abstractNumId w:val="41"/>
  </w:num>
  <w:num w:numId="7">
    <w:abstractNumId w:val="42"/>
  </w:num>
  <w:num w:numId="8">
    <w:abstractNumId w:val="2"/>
  </w:num>
  <w:num w:numId="9">
    <w:abstractNumId w:val="30"/>
  </w:num>
  <w:num w:numId="10">
    <w:abstractNumId w:val="9"/>
  </w:num>
  <w:num w:numId="11">
    <w:abstractNumId w:val="17"/>
  </w:num>
  <w:num w:numId="12">
    <w:abstractNumId w:val="37"/>
  </w:num>
  <w:num w:numId="13">
    <w:abstractNumId w:val="6"/>
  </w:num>
  <w:num w:numId="14">
    <w:abstractNumId w:val="8"/>
  </w:num>
  <w:num w:numId="15">
    <w:abstractNumId w:val="0"/>
  </w:num>
  <w:num w:numId="16">
    <w:abstractNumId w:val="44"/>
  </w:num>
  <w:num w:numId="17">
    <w:abstractNumId w:val="16"/>
  </w:num>
  <w:num w:numId="18">
    <w:abstractNumId w:val="5"/>
  </w:num>
  <w:num w:numId="19">
    <w:abstractNumId w:val="39"/>
  </w:num>
  <w:num w:numId="20">
    <w:abstractNumId w:val="45"/>
  </w:num>
  <w:num w:numId="21">
    <w:abstractNumId w:val="20"/>
  </w:num>
  <w:num w:numId="22">
    <w:abstractNumId w:val="46"/>
  </w:num>
  <w:num w:numId="23">
    <w:abstractNumId w:val="18"/>
  </w:num>
  <w:num w:numId="24">
    <w:abstractNumId w:val="32"/>
  </w:num>
  <w:num w:numId="25">
    <w:abstractNumId w:val="31"/>
  </w:num>
  <w:num w:numId="26">
    <w:abstractNumId w:val="19"/>
  </w:num>
  <w:num w:numId="27">
    <w:abstractNumId w:val="27"/>
  </w:num>
  <w:num w:numId="28">
    <w:abstractNumId w:val="36"/>
  </w:num>
  <w:num w:numId="29">
    <w:abstractNumId w:val="40"/>
  </w:num>
  <w:num w:numId="30">
    <w:abstractNumId w:val="12"/>
  </w:num>
  <w:num w:numId="31">
    <w:abstractNumId w:val="22"/>
  </w:num>
  <w:num w:numId="32">
    <w:abstractNumId w:val="11"/>
  </w:num>
  <w:num w:numId="33">
    <w:abstractNumId w:val="10"/>
  </w:num>
  <w:num w:numId="34">
    <w:abstractNumId w:val="23"/>
  </w:num>
  <w:num w:numId="35">
    <w:abstractNumId w:val="21"/>
  </w:num>
  <w:num w:numId="36">
    <w:abstractNumId w:val="34"/>
  </w:num>
  <w:num w:numId="37">
    <w:abstractNumId w:val="3"/>
  </w:num>
  <w:num w:numId="38">
    <w:abstractNumId w:val="13"/>
  </w:num>
  <w:num w:numId="39">
    <w:abstractNumId w:val="38"/>
  </w:num>
  <w:num w:numId="40">
    <w:abstractNumId w:val="33"/>
  </w:num>
  <w:num w:numId="41">
    <w:abstractNumId w:val="4"/>
  </w:num>
  <w:num w:numId="42">
    <w:abstractNumId w:val="26"/>
  </w:num>
  <w:num w:numId="43">
    <w:abstractNumId w:val="7"/>
  </w:num>
  <w:num w:numId="44">
    <w:abstractNumId w:val="43"/>
  </w:num>
  <w:num w:numId="45">
    <w:abstractNumId w:val="28"/>
  </w:num>
  <w:num w:numId="46">
    <w:abstractNumId w:val="24"/>
  </w:num>
  <w:num w:numId="47">
    <w:abstractNumId w:val="3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C4"/>
    <w:rsid w:val="000017AC"/>
    <w:rsid w:val="00004271"/>
    <w:rsid w:val="000110FB"/>
    <w:rsid w:val="00012430"/>
    <w:rsid w:val="00020F5F"/>
    <w:rsid w:val="00030B22"/>
    <w:rsid w:val="000339DF"/>
    <w:rsid w:val="00035C35"/>
    <w:rsid w:val="00037296"/>
    <w:rsid w:val="00044912"/>
    <w:rsid w:val="000500B3"/>
    <w:rsid w:val="00065A8C"/>
    <w:rsid w:val="00065FAC"/>
    <w:rsid w:val="00072647"/>
    <w:rsid w:val="00077E7A"/>
    <w:rsid w:val="0009610D"/>
    <w:rsid w:val="0009798A"/>
    <w:rsid w:val="000A11AB"/>
    <w:rsid w:val="000A3AEA"/>
    <w:rsid w:val="000B3126"/>
    <w:rsid w:val="000C05A8"/>
    <w:rsid w:val="000C2F9A"/>
    <w:rsid w:val="000C38D3"/>
    <w:rsid w:val="000C51D7"/>
    <w:rsid w:val="000F06D0"/>
    <w:rsid w:val="000F0E8C"/>
    <w:rsid w:val="000F5C02"/>
    <w:rsid w:val="000F7006"/>
    <w:rsid w:val="00115C24"/>
    <w:rsid w:val="00116FA6"/>
    <w:rsid w:val="0015139F"/>
    <w:rsid w:val="00151EBD"/>
    <w:rsid w:val="00153364"/>
    <w:rsid w:val="00153915"/>
    <w:rsid w:val="0016703A"/>
    <w:rsid w:val="00183DC2"/>
    <w:rsid w:val="001930AE"/>
    <w:rsid w:val="0019407E"/>
    <w:rsid w:val="00196CD9"/>
    <w:rsid w:val="001A35EC"/>
    <w:rsid w:val="001A3F2D"/>
    <w:rsid w:val="001B3815"/>
    <w:rsid w:val="001B4349"/>
    <w:rsid w:val="001B752C"/>
    <w:rsid w:val="001C062D"/>
    <w:rsid w:val="001D3898"/>
    <w:rsid w:val="001D73D5"/>
    <w:rsid w:val="001E0DC9"/>
    <w:rsid w:val="001E3124"/>
    <w:rsid w:val="001E4DA3"/>
    <w:rsid w:val="001F0690"/>
    <w:rsid w:val="002006B7"/>
    <w:rsid w:val="002020D5"/>
    <w:rsid w:val="00205F14"/>
    <w:rsid w:val="00212FC4"/>
    <w:rsid w:val="00220E6F"/>
    <w:rsid w:val="00236883"/>
    <w:rsid w:val="00244E1E"/>
    <w:rsid w:val="00245392"/>
    <w:rsid w:val="00257711"/>
    <w:rsid w:val="00262638"/>
    <w:rsid w:val="002649E8"/>
    <w:rsid w:val="002740B2"/>
    <w:rsid w:val="00275DF9"/>
    <w:rsid w:val="00276CBE"/>
    <w:rsid w:val="00284706"/>
    <w:rsid w:val="00294F37"/>
    <w:rsid w:val="002C4C0F"/>
    <w:rsid w:val="002C4D72"/>
    <w:rsid w:val="002D22F3"/>
    <w:rsid w:val="002D5163"/>
    <w:rsid w:val="002F14C9"/>
    <w:rsid w:val="002F1BC2"/>
    <w:rsid w:val="002F216B"/>
    <w:rsid w:val="002F2874"/>
    <w:rsid w:val="00303910"/>
    <w:rsid w:val="003068A7"/>
    <w:rsid w:val="00330C61"/>
    <w:rsid w:val="00336E81"/>
    <w:rsid w:val="0034759E"/>
    <w:rsid w:val="0035287E"/>
    <w:rsid w:val="0036607B"/>
    <w:rsid w:val="00371B62"/>
    <w:rsid w:val="0038143E"/>
    <w:rsid w:val="00390E6F"/>
    <w:rsid w:val="003A64E6"/>
    <w:rsid w:val="003B26A7"/>
    <w:rsid w:val="003C0C95"/>
    <w:rsid w:val="003C31C1"/>
    <w:rsid w:val="003C7290"/>
    <w:rsid w:val="003C7A0A"/>
    <w:rsid w:val="003D12A0"/>
    <w:rsid w:val="003D591D"/>
    <w:rsid w:val="003D6D23"/>
    <w:rsid w:val="003D6FD2"/>
    <w:rsid w:val="003F3B0A"/>
    <w:rsid w:val="00402BE1"/>
    <w:rsid w:val="00412C3C"/>
    <w:rsid w:val="00437A6E"/>
    <w:rsid w:val="00437E3C"/>
    <w:rsid w:val="00440A57"/>
    <w:rsid w:val="004421C1"/>
    <w:rsid w:val="00450EC8"/>
    <w:rsid w:val="00456173"/>
    <w:rsid w:val="004571A4"/>
    <w:rsid w:val="00457C73"/>
    <w:rsid w:val="00476E9D"/>
    <w:rsid w:val="00482E46"/>
    <w:rsid w:val="0049101A"/>
    <w:rsid w:val="00491C14"/>
    <w:rsid w:val="00492458"/>
    <w:rsid w:val="004A3B43"/>
    <w:rsid w:val="004B491B"/>
    <w:rsid w:val="004B6751"/>
    <w:rsid w:val="004D29E0"/>
    <w:rsid w:val="004D6005"/>
    <w:rsid w:val="004E440D"/>
    <w:rsid w:val="00503C0E"/>
    <w:rsid w:val="005040FA"/>
    <w:rsid w:val="00512A46"/>
    <w:rsid w:val="00521A35"/>
    <w:rsid w:val="00522ED8"/>
    <w:rsid w:val="005304C7"/>
    <w:rsid w:val="00542C24"/>
    <w:rsid w:val="005475F8"/>
    <w:rsid w:val="00560499"/>
    <w:rsid w:val="0056527F"/>
    <w:rsid w:val="00566823"/>
    <w:rsid w:val="00572553"/>
    <w:rsid w:val="00586660"/>
    <w:rsid w:val="005932AC"/>
    <w:rsid w:val="005968B5"/>
    <w:rsid w:val="005A3C3E"/>
    <w:rsid w:val="005B2F87"/>
    <w:rsid w:val="005B49A9"/>
    <w:rsid w:val="005C297A"/>
    <w:rsid w:val="005C3191"/>
    <w:rsid w:val="005C38EE"/>
    <w:rsid w:val="005C4D4A"/>
    <w:rsid w:val="005C4EC9"/>
    <w:rsid w:val="005C71B9"/>
    <w:rsid w:val="005D6865"/>
    <w:rsid w:val="005F5BD7"/>
    <w:rsid w:val="00616CE8"/>
    <w:rsid w:val="00623C65"/>
    <w:rsid w:val="00625626"/>
    <w:rsid w:val="00627A1C"/>
    <w:rsid w:val="0063374B"/>
    <w:rsid w:val="00640310"/>
    <w:rsid w:val="006412FE"/>
    <w:rsid w:val="00662BD3"/>
    <w:rsid w:val="0067053C"/>
    <w:rsid w:val="00681775"/>
    <w:rsid w:val="00686BCB"/>
    <w:rsid w:val="00696B14"/>
    <w:rsid w:val="006973FA"/>
    <w:rsid w:val="006A35BC"/>
    <w:rsid w:val="006A5C0C"/>
    <w:rsid w:val="006B0417"/>
    <w:rsid w:val="006B75AF"/>
    <w:rsid w:val="006D22CC"/>
    <w:rsid w:val="006E112A"/>
    <w:rsid w:val="006E1896"/>
    <w:rsid w:val="006E2E69"/>
    <w:rsid w:val="006F7723"/>
    <w:rsid w:val="00700438"/>
    <w:rsid w:val="007124DC"/>
    <w:rsid w:val="00747279"/>
    <w:rsid w:val="007479E8"/>
    <w:rsid w:val="00756380"/>
    <w:rsid w:val="00760394"/>
    <w:rsid w:val="00767EA4"/>
    <w:rsid w:val="0077014A"/>
    <w:rsid w:val="00780BF8"/>
    <w:rsid w:val="00783943"/>
    <w:rsid w:val="007A0F12"/>
    <w:rsid w:val="007B3631"/>
    <w:rsid w:val="007B651D"/>
    <w:rsid w:val="007C3872"/>
    <w:rsid w:val="007C6CB8"/>
    <w:rsid w:val="007F0C90"/>
    <w:rsid w:val="007F2A7B"/>
    <w:rsid w:val="00800697"/>
    <w:rsid w:val="00844010"/>
    <w:rsid w:val="008568CC"/>
    <w:rsid w:val="00864C8C"/>
    <w:rsid w:val="00876EE5"/>
    <w:rsid w:val="008776CA"/>
    <w:rsid w:val="008A0ADF"/>
    <w:rsid w:val="008A4CBB"/>
    <w:rsid w:val="008B56D6"/>
    <w:rsid w:val="008C1612"/>
    <w:rsid w:val="008C1E9E"/>
    <w:rsid w:val="008D2DE7"/>
    <w:rsid w:val="008D6149"/>
    <w:rsid w:val="008E3223"/>
    <w:rsid w:val="008E4838"/>
    <w:rsid w:val="008E60EB"/>
    <w:rsid w:val="008E6D54"/>
    <w:rsid w:val="008F37BF"/>
    <w:rsid w:val="008F41E3"/>
    <w:rsid w:val="009022E6"/>
    <w:rsid w:val="0090355F"/>
    <w:rsid w:val="009105EB"/>
    <w:rsid w:val="009115BE"/>
    <w:rsid w:val="00915500"/>
    <w:rsid w:val="009169D5"/>
    <w:rsid w:val="00922A3A"/>
    <w:rsid w:val="009230E8"/>
    <w:rsid w:val="00937FF7"/>
    <w:rsid w:val="00943269"/>
    <w:rsid w:val="0096468D"/>
    <w:rsid w:val="00981E67"/>
    <w:rsid w:val="009966B1"/>
    <w:rsid w:val="009A1B97"/>
    <w:rsid w:val="009A1F46"/>
    <w:rsid w:val="009F0BA4"/>
    <w:rsid w:val="00A000DE"/>
    <w:rsid w:val="00A15428"/>
    <w:rsid w:val="00A17E1D"/>
    <w:rsid w:val="00A21099"/>
    <w:rsid w:val="00A25A38"/>
    <w:rsid w:val="00A34CE9"/>
    <w:rsid w:val="00A72219"/>
    <w:rsid w:val="00A74D92"/>
    <w:rsid w:val="00A80E75"/>
    <w:rsid w:val="00A82533"/>
    <w:rsid w:val="00A9162C"/>
    <w:rsid w:val="00A97213"/>
    <w:rsid w:val="00AA01C4"/>
    <w:rsid w:val="00AB682D"/>
    <w:rsid w:val="00AD4295"/>
    <w:rsid w:val="00AE373A"/>
    <w:rsid w:val="00AE52D5"/>
    <w:rsid w:val="00AE5929"/>
    <w:rsid w:val="00AF4E54"/>
    <w:rsid w:val="00B07E28"/>
    <w:rsid w:val="00B07F91"/>
    <w:rsid w:val="00B10645"/>
    <w:rsid w:val="00B3261B"/>
    <w:rsid w:val="00B36E74"/>
    <w:rsid w:val="00B512BD"/>
    <w:rsid w:val="00B531A7"/>
    <w:rsid w:val="00B554FB"/>
    <w:rsid w:val="00B625C7"/>
    <w:rsid w:val="00B71C35"/>
    <w:rsid w:val="00B7798F"/>
    <w:rsid w:val="00BA1CCB"/>
    <w:rsid w:val="00BA2859"/>
    <w:rsid w:val="00BA720F"/>
    <w:rsid w:val="00BB327E"/>
    <w:rsid w:val="00BC1E54"/>
    <w:rsid w:val="00BC55AF"/>
    <w:rsid w:val="00BD4ACF"/>
    <w:rsid w:val="00C01716"/>
    <w:rsid w:val="00C02416"/>
    <w:rsid w:val="00C05CBD"/>
    <w:rsid w:val="00C11004"/>
    <w:rsid w:val="00C1456E"/>
    <w:rsid w:val="00C40118"/>
    <w:rsid w:val="00C459C2"/>
    <w:rsid w:val="00C523F0"/>
    <w:rsid w:val="00C64FD6"/>
    <w:rsid w:val="00C71402"/>
    <w:rsid w:val="00C733AE"/>
    <w:rsid w:val="00C8304E"/>
    <w:rsid w:val="00C86EC0"/>
    <w:rsid w:val="00C873C9"/>
    <w:rsid w:val="00C9238D"/>
    <w:rsid w:val="00C96D9C"/>
    <w:rsid w:val="00C97F79"/>
    <w:rsid w:val="00CA32E6"/>
    <w:rsid w:val="00CA3F09"/>
    <w:rsid w:val="00CB04C2"/>
    <w:rsid w:val="00CB07E4"/>
    <w:rsid w:val="00CB50D4"/>
    <w:rsid w:val="00CC382F"/>
    <w:rsid w:val="00CC702D"/>
    <w:rsid w:val="00CD1E93"/>
    <w:rsid w:val="00CD2740"/>
    <w:rsid w:val="00CE21E5"/>
    <w:rsid w:val="00CE65BA"/>
    <w:rsid w:val="00CE7FDD"/>
    <w:rsid w:val="00CF55E2"/>
    <w:rsid w:val="00D044D5"/>
    <w:rsid w:val="00D059ED"/>
    <w:rsid w:val="00D16B5B"/>
    <w:rsid w:val="00D1719A"/>
    <w:rsid w:val="00D21B23"/>
    <w:rsid w:val="00D31B34"/>
    <w:rsid w:val="00D36D19"/>
    <w:rsid w:val="00D41BBE"/>
    <w:rsid w:val="00D50CB6"/>
    <w:rsid w:val="00D71392"/>
    <w:rsid w:val="00D7499F"/>
    <w:rsid w:val="00D835D6"/>
    <w:rsid w:val="00D85A3F"/>
    <w:rsid w:val="00D93E3B"/>
    <w:rsid w:val="00DA48C8"/>
    <w:rsid w:val="00DA6FDC"/>
    <w:rsid w:val="00DA7B34"/>
    <w:rsid w:val="00DB1E54"/>
    <w:rsid w:val="00DD6A7B"/>
    <w:rsid w:val="00DE74FA"/>
    <w:rsid w:val="00DF3160"/>
    <w:rsid w:val="00E00B11"/>
    <w:rsid w:val="00E05BCD"/>
    <w:rsid w:val="00E066ED"/>
    <w:rsid w:val="00E0799C"/>
    <w:rsid w:val="00E10BCA"/>
    <w:rsid w:val="00E1500C"/>
    <w:rsid w:val="00E22E63"/>
    <w:rsid w:val="00E2597A"/>
    <w:rsid w:val="00E313AD"/>
    <w:rsid w:val="00E412CC"/>
    <w:rsid w:val="00E6481C"/>
    <w:rsid w:val="00E741AE"/>
    <w:rsid w:val="00EB2899"/>
    <w:rsid w:val="00EB2F1B"/>
    <w:rsid w:val="00EC0876"/>
    <w:rsid w:val="00EC5740"/>
    <w:rsid w:val="00EC62E5"/>
    <w:rsid w:val="00EE33E9"/>
    <w:rsid w:val="00EE5E6F"/>
    <w:rsid w:val="00F011FC"/>
    <w:rsid w:val="00F01317"/>
    <w:rsid w:val="00F228E1"/>
    <w:rsid w:val="00F23554"/>
    <w:rsid w:val="00F307D7"/>
    <w:rsid w:val="00F33521"/>
    <w:rsid w:val="00F43E9E"/>
    <w:rsid w:val="00F51DA2"/>
    <w:rsid w:val="00F63CE3"/>
    <w:rsid w:val="00F720B5"/>
    <w:rsid w:val="00F73500"/>
    <w:rsid w:val="00F919DD"/>
    <w:rsid w:val="00F96D5F"/>
    <w:rsid w:val="00FA6A3B"/>
    <w:rsid w:val="00FC3A9A"/>
    <w:rsid w:val="00FC48D8"/>
    <w:rsid w:val="00FC5C4E"/>
    <w:rsid w:val="00FE3A8E"/>
    <w:rsid w:val="00FE5083"/>
    <w:rsid w:val="00FF4C9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F94C8"/>
  <w15:docId w15:val="{815DB4BC-7701-43B5-8BAB-20DA3C08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540"/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pPr>
      <w:keepNext/>
      <w:ind w:left="900"/>
      <w:outlineLvl w:val="3"/>
    </w:pPr>
    <w:rPr>
      <w:rFonts w:ascii="Arial" w:hAnsi="Arial" w:cs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link w:val="SubtitleChar"/>
    <w:qFormat/>
    <w:pPr>
      <w:jc w:val="center"/>
      <w:outlineLvl w:val="1"/>
    </w:pPr>
    <w:rPr>
      <w:rFonts w:ascii="Arial" w:hAnsi="Arial" w:cs="Arial"/>
      <w:sz w:val="22"/>
    </w:rPr>
  </w:style>
  <w:style w:type="paragraph" w:customStyle="1" w:styleId="tablebullet">
    <w:name w:val="tablebullet"/>
    <w:basedOn w:val="sylbullet"/>
    <w:pPr>
      <w:numPr>
        <w:numId w:val="9"/>
      </w:numPr>
    </w:pPr>
  </w:style>
  <w:style w:type="paragraph" w:customStyle="1" w:styleId="syltext">
    <w:name w:val="syltext"/>
    <w:basedOn w:val="Normal"/>
    <w:pPr>
      <w:ind w:left="540"/>
    </w:pPr>
    <w:rPr>
      <w:rFonts w:ascii="Arial" w:hAnsi="Arial" w:cs="Arial"/>
      <w:sz w:val="20"/>
    </w:rPr>
  </w:style>
  <w:style w:type="paragraph" w:customStyle="1" w:styleId="tablenum">
    <w:name w:val="tablenum"/>
    <w:basedOn w:val="syltext"/>
    <w:pPr>
      <w:numPr>
        <w:ilvl w:val="1"/>
        <w:numId w:val="4"/>
      </w:numPr>
      <w:ind w:left="364"/>
    </w:pPr>
  </w:style>
  <w:style w:type="paragraph" w:customStyle="1" w:styleId="sylbullet">
    <w:name w:val="sylbullet"/>
    <w:basedOn w:val="syltext"/>
    <w:pPr>
      <w:numPr>
        <w:numId w:val="4"/>
      </w:numPr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s1">
    <w:name w:val="Bullets1"/>
    <w:basedOn w:val="Normal"/>
    <w:pPr>
      <w:numPr>
        <w:numId w:val="2"/>
      </w:numPr>
      <w:tabs>
        <w:tab w:val="clear" w:pos="360"/>
      </w:tabs>
      <w:ind w:left="1267"/>
    </w:pPr>
    <w:rPr>
      <w:rFonts w:ascii="Arial" w:hAnsi="Arial"/>
      <w:bCs/>
      <w:sz w:val="20"/>
      <w:szCs w:val="20"/>
    </w:rPr>
  </w:style>
  <w:style w:type="paragraph" w:customStyle="1" w:styleId="Bullets2">
    <w:name w:val="Bullets2"/>
    <w:basedOn w:val="Bullets1"/>
    <w:pPr>
      <w:numPr>
        <w:numId w:val="3"/>
      </w:numPr>
      <w:tabs>
        <w:tab w:val="clear" w:pos="360"/>
        <w:tab w:val="num" w:pos="1620"/>
      </w:tabs>
      <w:ind w:left="1627"/>
    </w:pPr>
  </w:style>
  <w:style w:type="paragraph" w:styleId="BodyText">
    <w:name w:val="Body Text"/>
    <w:basedOn w:val="Normal"/>
    <w:semiHidden/>
    <w:rPr>
      <w:rFonts w:ascii="Arial" w:hAnsi="Arial"/>
      <w:sz w:val="22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erChar">
    <w:name w:val="Header Char"/>
    <w:rsid w:val="008D614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1B97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6D22CC"/>
    <w:rPr>
      <w:color w:val="800080"/>
      <w:u w:val="single"/>
    </w:rPr>
  </w:style>
  <w:style w:type="character" w:customStyle="1" w:styleId="TitleChar">
    <w:name w:val="Title Char"/>
    <w:link w:val="Title"/>
    <w:rsid w:val="00FE5083"/>
    <w:rPr>
      <w:rFonts w:ascii="Arial" w:hAnsi="Arial" w:cs="Arial"/>
      <w:b/>
      <w:bCs/>
      <w:sz w:val="28"/>
      <w:szCs w:val="24"/>
    </w:rPr>
  </w:style>
  <w:style w:type="character" w:customStyle="1" w:styleId="SubtitleChar">
    <w:name w:val="Subtitle Char"/>
    <w:link w:val="Subtitle"/>
    <w:rsid w:val="005C3191"/>
    <w:rPr>
      <w:rFonts w:ascii="Arial" w:hAnsi="Arial" w:cs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3191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269"/>
    <w:rPr>
      <w:rFonts w:ascii="Courier New" w:hAnsi="Courier New" w:cs="Courier New"/>
    </w:rPr>
  </w:style>
  <w:style w:type="character" w:customStyle="1" w:styleId="gcwxi2kcpkb">
    <w:name w:val="gcwxi2kcpkb"/>
    <w:basedOn w:val="DefaultParagraphFont"/>
    <w:rsid w:val="00943269"/>
  </w:style>
  <w:style w:type="character" w:customStyle="1" w:styleId="gcwxi2kcpjb">
    <w:name w:val="gcwxi2kcpjb"/>
    <w:basedOn w:val="DefaultParagraphFont"/>
    <w:rsid w:val="00943269"/>
  </w:style>
  <w:style w:type="table" w:styleId="TableGrid">
    <w:name w:val="Table Grid"/>
    <w:basedOn w:val="TableNormal"/>
    <w:uiPriority w:val="59"/>
    <w:rsid w:val="00193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yllabu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F20C1-E934-4264-8314-6159AFB8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syllabus2.dot</Template>
  <TotalTime>57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Earned Value Project Management</vt:lpstr>
    </vt:vector>
  </TitlesOfParts>
  <Company>UNEX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Earned Value Project Management</dc:title>
  <dc:creator>Extension</dc:creator>
  <cp:lastModifiedBy>Ash</cp:lastModifiedBy>
  <cp:revision>23</cp:revision>
  <cp:lastPrinted>2017-04-09T03:40:00Z</cp:lastPrinted>
  <dcterms:created xsi:type="dcterms:W3CDTF">2017-04-17T21:14:00Z</dcterms:created>
  <dcterms:modified xsi:type="dcterms:W3CDTF">2018-06-21T17:03:00Z</dcterms:modified>
</cp:coreProperties>
</file>