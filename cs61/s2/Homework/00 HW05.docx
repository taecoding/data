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078B" w14:textId="77777777" w:rsidR="005D3511" w:rsidRPr="00796AC4" w:rsidRDefault="005D3511" w:rsidP="005D3511">
      <w:pPr>
        <w:pStyle w:val="Subtitle"/>
        <w:rPr>
          <w:sz w:val="28"/>
          <w:szCs w:val="28"/>
        </w:rPr>
      </w:pPr>
      <w:r w:rsidRPr="00796AC4">
        <w:rPr>
          <w:sz w:val="28"/>
          <w:szCs w:val="28"/>
        </w:rPr>
        <w:t>Accelerated Certificate Programs (ACPs)</w:t>
      </w:r>
    </w:p>
    <w:p w14:paraId="275C4181" w14:textId="77777777" w:rsidR="005D3511" w:rsidRPr="00796AC4" w:rsidRDefault="005D3511" w:rsidP="005D3511">
      <w:pPr>
        <w:pStyle w:val="Subtitle"/>
        <w:rPr>
          <w:sz w:val="28"/>
          <w:szCs w:val="28"/>
        </w:rPr>
      </w:pPr>
      <w:r w:rsidRPr="00796AC4">
        <w:rPr>
          <w:sz w:val="28"/>
          <w:szCs w:val="28"/>
        </w:rPr>
        <w:t>Data Science &amp; Predictive Analytics</w:t>
      </w:r>
      <w:r>
        <w:rPr>
          <w:sz w:val="28"/>
          <w:szCs w:val="28"/>
        </w:rPr>
        <w:t xml:space="preserve"> </w:t>
      </w:r>
      <w:proofErr w:type="gramStart"/>
      <w:r w:rsidRPr="00796AC4">
        <w:rPr>
          <w:sz w:val="28"/>
          <w:szCs w:val="28"/>
        </w:rPr>
        <w:t>For</w:t>
      </w:r>
      <w:proofErr w:type="gramEnd"/>
      <w:r w:rsidRPr="00796AC4">
        <w:rPr>
          <w:sz w:val="28"/>
          <w:szCs w:val="28"/>
        </w:rPr>
        <w:t xml:space="preserve"> Business Professionals</w:t>
      </w:r>
    </w:p>
    <w:p w14:paraId="1949BBD2" w14:textId="77777777" w:rsidR="005D3511" w:rsidRPr="00796AC4" w:rsidRDefault="005D3511" w:rsidP="005D3511">
      <w:pPr>
        <w:pStyle w:val="Title"/>
        <w:rPr>
          <w:szCs w:val="28"/>
        </w:rPr>
      </w:pPr>
      <w:r w:rsidRPr="00796AC4">
        <w:rPr>
          <w:szCs w:val="28"/>
        </w:rPr>
        <w:t>Strategic Business Analysis Using Predictive Analytics</w:t>
      </w:r>
    </w:p>
    <w:p w14:paraId="3CB7257B" w14:textId="77777777" w:rsidR="005D3511" w:rsidRPr="000B4F71" w:rsidRDefault="005D3511" w:rsidP="005D3511">
      <w:pPr>
        <w:pStyle w:val="Title"/>
        <w:rPr>
          <w:szCs w:val="28"/>
        </w:rPr>
      </w:pPr>
      <w:r w:rsidRPr="000B4F71">
        <w:rPr>
          <w:szCs w:val="28"/>
        </w:rPr>
        <w:t>I&amp;C SCI_X425.57</w:t>
      </w:r>
    </w:p>
    <w:p w14:paraId="5925B061" w14:textId="77777777" w:rsidR="005D3511" w:rsidRDefault="005D3511" w:rsidP="005D3511">
      <w:pPr>
        <w:pStyle w:val="Title"/>
        <w:rPr>
          <w:b w:val="0"/>
          <w:szCs w:val="28"/>
        </w:rPr>
      </w:pPr>
      <w:r>
        <w:rPr>
          <w:b w:val="0"/>
          <w:szCs w:val="28"/>
        </w:rPr>
        <w:t>Spring 2018</w:t>
      </w:r>
    </w:p>
    <w:p w14:paraId="15EC6B22" w14:textId="7834091A" w:rsidR="005D3511" w:rsidRDefault="005D3511" w:rsidP="005D3511">
      <w:pPr>
        <w:pStyle w:val="Title"/>
        <w:rPr>
          <w:b w:val="0"/>
          <w:szCs w:val="28"/>
        </w:rPr>
      </w:pPr>
      <w:r>
        <w:rPr>
          <w:b w:val="0"/>
          <w:szCs w:val="28"/>
        </w:rPr>
        <w:t>Homework#</w:t>
      </w:r>
      <w:r>
        <w:rPr>
          <w:b w:val="0"/>
          <w:szCs w:val="28"/>
        </w:rPr>
        <w:t>5</w:t>
      </w:r>
      <w:bookmarkStart w:id="0" w:name="_GoBack"/>
      <w:bookmarkEnd w:id="0"/>
    </w:p>
    <w:p w14:paraId="29D6AE6D" w14:textId="41D056C8" w:rsidR="005D3511" w:rsidRPr="001B334B" w:rsidRDefault="005D3511" w:rsidP="005D3511">
      <w:pPr>
        <w:pStyle w:val="Title"/>
        <w:jc w:val="left"/>
        <w:rPr>
          <w:b w:val="0"/>
          <w:sz w:val="22"/>
          <w:szCs w:val="22"/>
        </w:rPr>
      </w:pPr>
      <w:r w:rsidRPr="00981E67">
        <w:rPr>
          <w:b w:val="0"/>
          <w:sz w:val="22"/>
          <w:szCs w:val="22"/>
        </w:rPr>
        <w:t xml:space="preserve">Date Given: </w:t>
      </w:r>
      <w:r>
        <w:rPr>
          <w:b w:val="0"/>
          <w:sz w:val="22"/>
          <w:szCs w:val="22"/>
        </w:rPr>
        <w:t>April 1</w:t>
      </w:r>
      <w:r>
        <w:rPr>
          <w:b w:val="0"/>
          <w:sz w:val="22"/>
          <w:szCs w:val="22"/>
        </w:rPr>
        <w:t>3</w:t>
      </w:r>
      <w:r>
        <w:rPr>
          <w:b w:val="0"/>
          <w:sz w:val="22"/>
          <w:szCs w:val="22"/>
        </w:rPr>
        <w:t>, 2018</w:t>
      </w:r>
      <w:r w:rsidRPr="00981E67">
        <w:rPr>
          <w:b w:val="0"/>
          <w:sz w:val="22"/>
          <w:szCs w:val="22"/>
        </w:rPr>
        <w:tab/>
      </w:r>
      <w:r w:rsidRPr="00981E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Due Date: April 1</w:t>
      </w:r>
      <w:r>
        <w:rPr>
          <w:b w:val="0"/>
          <w:sz w:val="22"/>
          <w:szCs w:val="22"/>
        </w:rPr>
        <w:t>6</w:t>
      </w:r>
      <w:r>
        <w:rPr>
          <w:b w:val="0"/>
          <w:sz w:val="22"/>
          <w:szCs w:val="22"/>
        </w:rPr>
        <w:t>, 2018</w:t>
      </w:r>
    </w:p>
    <w:p w14:paraId="2BEE527B" w14:textId="77777777" w:rsidR="005D3511" w:rsidRDefault="005D3511" w:rsidP="005D3511">
      <w:pPr>
        <w:pStyle w:val="Subtitle"/>
        <w:jc w:val="left"/>
      </w:pPr>
      <w:r>
        <w:t>=============================================================================</w:t>
      </w:r>
    </w:p>
    <w:p w14:paraId="4DAE3841" w14:textId="77777777" w:rsidR="00975B7E" w:rsidRDefault="00975B7E" w:rsidP="005B49A9">
      <w:pPr>
        <w:pStyle w:val="Subtitle"/>
        <w:jc w:val="left"/>
      </w:pPr>
    </w:p>
    <w:p w14:paraId="2FB0FDC4" w14:textId="77777777" w:rsidR="0099338C" w:rsidRPr="005C3191" w:rsidRDefault="005915FB" w:rsidP="009933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</w:t>
      </w:r>
      <w:r w:rsidR="00C8625C">
        <w:rPr>
          <w:rFonts w:ascii="Arial" w:hAnsi="Arial" w:cs="Arial"/>
          <w:b/>
          <w:sz w:val="22"/>
          <w:szCs w:val="22"/>
        </w:rPr>
        <w:t>1</w:t>
      </w:r>
      <w:r w:rsidR="0099338C">
        <w:rPr>
          <w:rFonts w:ascii="Arial" w:hAnsi="Arial" w:cs="Arial"/>
          <w:b/>
          <w:sz w:val="22"/>
          <w:szCs w:val="22"/>
        </w:rPr>
        <w:t>: Data Sampling</w:t>
      </w:r>
    </w:p>
    <w:p w14:paraId="34040E1D" w14:textId="77777777" w:rsidR="0099338C" w:rsidRDefault="0099338C" w:rsidP="0099338C">
      <w:pPr>
        <w:pStyle w:val="Subtitle"/>
        <w:jc w:val="left"/>
      </w:pPr>
      <w:r>
        <w:t>Analyze the data source in ‘kc-house-data.csv’ file.  This data source is a part of databases available in the public domain.  This file contains 21,613 observations of real-estate properties of King county in Washington state.  The data for the following 21 variables are provided.</w:t>
      </w:r>
    </w:p>
    <w:p w14:paraId="1A9E3412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id</w:t>
      </w:r>
    </w:p>
    <w:p w14:paraId="42405F98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date</w:t>
      </w:r>
    </w:p>
    <w:p w14:paraId="3AA027E1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price</w:t>
      </w:r>
    </w:p>
    <w:p w14:paraId="2D26BE87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bedrooms</w:t>
      </w:r>
    </w:p>
    <w:p w14:paraId="42680813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bathrooms</w:t>
      </w:r>
    </w:p>
    <w:p w14:paraId="2C0AA23C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proofErr w:type="spellStart"/>
      <w:r>
        <w:t>sqft_living</w:t>
      </w:r>
      <w:proofErr w:type="spellEnd"/>
    </w:p>
    <w:p w14:paraId="2EFEAFC4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proofErr w:type="spellStart"/>
      <w:r>
        <w:t>sqft_lot</w:t>
      </w:r>
      <w:proofErr w:type="spellEnd"/>
    </w:p>
    <w:p w14:paraId="7BA9AF1E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floors</w:t>
      </w:r>
    </w:p>
    <w:p w14:paraId="37B00597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waterfront</w:t>
      </w:r>
    </w:p>
    <w:p w14:paraId="76D336B6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view</w:t>
      </w:r>
    </w:p>
    <w:p w14:paraId="1FE6E18D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condition</w:t>
      </w:r>
    </w:p>
    <w:p w14:paraId="77679465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grade</w:t>
      </w:r>
    </w:p>
    <w:p w14:paraId="5BB4CD0B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proofErr w:type="spellStart"/>
      <w:r>
        <w:t>sqft_above</w:t>
      </w:r>
      <w:proofErr w:type="spellEnd"/>
    </w:p>
    <w:p w14:paraId="422AFDA1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proofErr w:type="spellStart"/>
      <w:r>
        <w:t>sqft_basement</w:t>
      </w:r>
      <w:proofErr w:type="spellEnd"/>
    </w:p>
    <w:p w14:paraId="0650F324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proofErr w:type="spellStart"/>
      <w:r>
        <w:t>yr_built</w:t>
      </w:r>
      <w:proofErr w:type="spellEnd"/>
      <w:r>
        <w:tab/>
      </w:r>
    </w:p>
    <w:p w14:paraId="6A8C63E6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proofErr w:type="spellStart"/>
      <w:r>
        <w:t>yr_renovated</w:t>
      </w:r>
      <w:proofErr w:type="spellEnd"/>
    </w:p>
    <w:p w14:paraId="26E154C2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proofErr w:type="spellStart"/>
      <w:r>
        <w:t>zipcode</w:t>
      </w:r>
      <w:proofErr w:type="spellEnd"/>
    </w:p>
    <w:p w14:paraId="2D7D6707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latitude</w:t>
      </w:r>
    </w:p>
    <w:p w14:paraId="3EE63522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longitude</w:t>
      </w:r>
    </w:p>
    <w:p w14:paraId="20913F08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>
        <w:t>sqft_living15</w:t>
      </w:r>
    </w:p>
    <w:p w14:paraId="7F2BDC09" w14:textId="77777777" w:rsidR="0099338C" w:rsidRDefault="0099338C" w:rsidP="001D3F01">
      <w:pPr>
        <w:pStyle w:val="Subtitle"/>
        <w:numPr>
          <w:ilvl w:val="0"/>
          <w:numId w:val="6"/>
        </w:numPr>
        <w:jc w:val="left"/>
      </w:pPr>
      <w:r w:rsidRPr="005D2600">
        <w:t>sqft_lot15</w:t>
      </w:r>
    </w:p>
    <w:p w14:paraId="50A54612" w14:textId="77777777" w:rsidR="0099338C" w:rsidRDefault="0099338C" w:rsidP="0099338C">
      <w:pPr>
        <w:pStyle w:val="Subtitle"/>
        <w:jc w:val="left"/>
      </w:pPr>
    </w:p>
    <w:p w14:paraId="6F7E03AB" w14:textId="77777777" w:rsidR="0099338C" w:rsidRDefault="0099338C" w:rsidP="0099338C">
      <w:pPr>
        <w:pStyle w:val="Subtitle"/>
        <w:jc w:val="left"/>
      </w:pPr>
      <w:r>
        <w:t>Write R code with the following functionalities.  Read the raw data source file ‘kc-house-data.csv’.  Split the data source into 2 parts - (1) Training Data (2) Testing Data.  The Training data should contain 70% of the observations and the Testing data should contain the remaining 30%.  The selection of the 70% of the Training Data should be done randomly.  To make sure that every student gets the same split, use zero (0) as the seed value of your random number generator (</w:t>
      </w:r>
      <w:proofErr w:type="spellStart"/>
      <w:proofErr w:type="gramStart"/>
      <w:r>
        <w:t>set.seed</w:t>
      </w:r>
      <w:proofErr w:type="spellEnd"/>
      <w:proofErr w:type="gramEnd"/>
      <w:r>
        <w:t>(0)).</w:t>
      </w:r>
    </w:p>
    <w:p w14:paraId="505F9CE0" w14:textId="77777777" w:rsidR="0099338C" w:rsidRDefault="0099338C" w:rsidP="0099338C">
      <w:pPr>
        <w:pStyle w:val="Subtitle"/>
        <w:jc w:val="left"/>
      </w:pPr>
    </w:p>
    <w:p w14:paraId="7F120A9F" w14:textId="77777777" w:rsidR="0099338C" w:rsidRDefault="0099338C" w:rsidP="0099338C">
      <w:pPr>
        <w:pStyle w:val="Subtitle"/>
        <w:jc w:val="left"/>
      </w:pPr>
      <w:r>
        <w:t>Compute the following.</w:t>
      </w:r>
    </w:p>
    <w:p w14:paraId="722E8060" w14:textId="77777777" w:rsidR="0099338C" w:rsidRDefault="0099338C" w:rsidP="001D3F01">
      <w:pPr>
        <w:pStyle w:val="Subtitle"/>
        <w:numPr>
          <w:ilvl w:val="0"/>
          <w:numId w:val="7"/>
        </w:numPr>
        <w:jc w:val="left"/>
      </w:pPr>
      <w:r>
        <w:t>Average house price of the training data.</w:t>
      </w:r>
    </w:p>
    <w:p w14:paraId="7CFFE493" w14:textId="77777777" w:rsidR="0099338C" w:rsidRDefault="0099338C" w:rsidP="001D3F01">
      <w:pPr>
        <w:pStyle w:val="Subtitle"/>
        <w:numPr>
          <w:ilvl w:val="0"/>
          <w:numId w:val="7"/>
        </w:numPr>
        <w:jc w:val="left"/>
      </w:pPr>
      <w:r>
        <w:t>Average house price of the testing data.</w:t>
      </w:r>
    </w:p>
    <w:p w14:paraId="7FF0C56C" w14:textId="77777777" w:rsidR="0099338C" w:rsidRDefault="0099338C" w:rsidP="0099338C">
      <w:pPr>
        <w:pStyle w:val="Subtitle"/>
        <w:jc w:val="left"/>
      </w:pPr>
    </w:p>
    <w:p w14:paraId="52D2C156" w14:textId="77777777" w:rsidR="0099338C" w:rsidRDefault="0099338C" w:rsidP="0099338C">
      <w:pPr>
        <w:pStyle w:val="Subtitle"/>
        <w:jc w:val="left"/>
      </w:pPr>
      <w:r w:rsidRPr="00F307D7">
        <w:rPr>
          <w:b/>
        </w:rPr>
        <w:t>Answer</w:t>
      </w:r>
      <w:r>
        <w:t>:</w:t>
      </w:r>
    </w:p>
    <w:p w14:paraId="7A4FD8E1" w14:textId="77777777" w:rsidR="0099338C" w:rsidRDefault="0099338C" w:rsidP="0099338C">
      <w:pPr>
        <w:pStyle w:val="Subtitle"/>
        <w:jc w:val="left"/>
      </w:pPr>
      <w:r>
        <w:t>Average house price of the training data = $540,683.10</w:t>
      </w:r>
    </w:p>
    <w:p w14:paraId="64402B5E" w14:textId="77777777" w:rsidR="0099338C" w:rsidRDefault="0099338C" w:rsidP="0099338C">
      <w:pPr>
        <w:pStyle w:val="Subtitle"/>
        <w:jc w:val="left"/>
      </w:pPr>
      <w:r>
        <w:t>Average house price of the testing data = $538,700.10</w:t>
      </w:r>
    </w:p>
    <w:p w14:paraId="0CCCAA44" w14:textId="77777777" w:rsidR="002C4F73" w:rsidRDefault="002C4F73" w:rsidP="0099338C">
      <w:pPr>
        <w:pStyle w:val="Subtitle"/>
        <w:jc w:val="left"/>
        <w:rPr>
          <w:b/>
        </w:rPr>
      </w:pPr>
    </w:p>
    <w:p w14:paraId="22ACA282" w14:textId="77777777" w:rsidR="002C4F73" w:rsidRDefault="002C4F73">
      <w:pPr>
        <w:rPr>
          <w:b/>
        </w:rPr>
      </w:pPr>
      <w:r>
        <w:rPr>
          <w:b/>
        </w:rPr>
        <w:br w:type="page"/>
      </w:r>
    </w:p>
    <w:p w14:paraId="53E32AB8" w14:textId="77777777" w:rsidR="005B055E" w:rsidRPr="009115BE" w:rsidRDefault="005B055E" w:rsidP="005B055E">
      <w:pPr>
        <w:pStyle w:val="Subtitle"/>
        <w:jc w:val="left"/>
        <w:rPr>
          <w:b/>
        </w:rPr>
      </w:pPr>
      <w:r>
        <w:rPr>
          <w:b/>
        </w:rPr>
        <w:lastRenderedPageBreak/>
        <w:t>Problem#</w:t>
      </w:r>
      <w:r w:rsidR="00C8625C">
        <w:rPr>
          <w:b/>
        </w:rPr>
        <w:t>2</w:t>
      </w:r>
      <w:r>
        <w:rPr>
          <w:b/>
        </w:rPr>
        <w:t>: Data Discretization</w:t>
      </w:r>
    </w:p>
    <w:p w14:paraId="4CEAB859" w14:textId="77777777" w:rsidR="005B055E" w:rsidRDefault="005B055E" w:rsidP="005B055E">
      <w:pPr>
        <w:pStyle w:val="Subtitle"/>
        <w:jc w:val="left"/>
      </w:pPr>
    </w:p>
    <w:p w14:paraId="63AF1090" w14:textId="77777777" w:rsidR="005B055E" w:rsidRDefault="005B055E" w:rsidP="005B055E">
      <w:pPr>
        <w:pStyle w:val="Subtitle"/>
        <w:ind w:left="720"/>
        <w:jc w:val="left"/>
      </w:pPr>
      <w:r>
        <w:t xml:space="preserve">Download the </w:t>
      </w:r>
      <w:proofErr w:type="spellStart"/>
      <w:r>
        <w:t>Arrythmia</w:t>
      </w:r>
      <w:proofErr w:type="spellEnd"/>
      <w:r>
        <w:t xml:space="preserve"> data set from the UCI Machine Learning Repository </w:t>
      </w:r>
      <w:hyperlink r:id="rId8" w:history="1">
        <w:r w:rsidRPr="00A01788">
          <w:rPr>
            <w:rStyle w:val="Hyperlink"/>
          </w:rPr>
          <w:t>http://archive.ics.uci.edu/ml</w:t>
        </w:r>
      </w:hyperlink>
      <w:r>
        <w:t xml:space="preserve"> (arrythmia.csv).  Retrieve the first 5 columns of the first 100 observations.</w:t>
      </w:r>
    </w:p>
    <w:p w14:paraId="4E1B432C" w14:textId="77777777" w:rsidR="005B055E" w:rsidRDefault="005B055E" w:rsidP="005B055E">
      <w:pPr>
        <w:pStyle w:val="Subtitle"/>
        <w:numPr>
          <w:ilvl w:val="0"/>
          <w:numId w:val="38"/>
        </w:numPr>
        <w:jc w:val="left"/>
      </w:pPr>
      <w:r>
        <w:t>Normalize all records to a mean of 0 and a standard deviation of 1.</w:t>
      </w:r>
    </w:p>
    <w:p w14:paraId="06ECC72E" w14:textId="77777777" w:rsidR="005B055E" w:rsidRDefault="005B055E" w:rsidP="005B055E">
      <w:pPr>
        <w:pStyle w:val="Subtitle"/>
        <w:numPr>
          <w:ilvl w:val="0"/>
          <w:numId w:val="38"/>
        </w:numPr>
        <w:jc w:val="left"/>
      </w:pPr>
      <w:r>
        <w:t xml:space="preserve">Discretize each numerical attribute into 10 </w:t>
      </w:r>
      <w:proofErr w:type="spellStart"/>
      <w:r>
        <w:t>equi</w:t>
      </w:r>
      <w:proofErr w:type="spellEnd"/>
      <w:r>
        <w:t>-width ranges.  Compute the count of elements in each bin for all the columns.</w:t>
      </w:r>
    </w:p>
    <w:p w14:paraId="44A1DB2B" w14:textId="77777777" w:rsidR="005B055E" w:rsidRDefault="005B055E" w:rsidP="005B055E">
      <w:pPr>
        <w:pStyle w:val="Subtitle"/>
        <w:jc w:val="left"/>
      </w:pPr>
    </w:p>
    <w:p w14:paraId="1061E7F3" w14:textId="77777777" w:rsidR="005B055E" w:rsidRDefault="005B055E" w:rsidP="005B055E">
      <w:pPr>
        <w:pStyle w:val="Subtitle"/>
        <w:jc w:val="left"/>
      </w:pPr>
      <w:r>
        <w:t>Answer for the first column data only:</w:t>
      </w:r>
    </w:p>
    <w:p w14:paraId="170C1B43" w14:textId="77777777" w:rsidR="005B055E" w:rsidRPr="00FC5DEE" w:rsidRDefault="005B055E" w:rsidP="005B055E">
      <w:pPr>
        <w:pStyle w:val="Subtitle"/>
        <w:numPr>
          <w:ilvl w:val="0"/>
          <w:numId w:val="39"/>
        </w:numPr>
        <w:jc w:val="left"/>
      </w:pPr>
      <w:r>
        <w:t>Normalized data for the first 5 rows of the first column.</w:t>
      </w:r>
    </w:p>
    <w:p w14:paraId="467EA5D7" w14:textId="77777777" w:rsidR="005B055E" w:rsidRDefault="005B055E" w:rsidP="005B055E">
      <w:pPr>
        <w:pStyle w:val="HTMLPreformatted"/>
        <w:wordWrap w:val="0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1.8537956</w:t>
      </w:r>
    </w:p>
    <w:p w14:paraId="03AD1468" w14:textId="77777777" w:rsidR="005B055E" w:rsidRDefault="005B055E" w:rsidP="005B055E">
      <w:pPr>
        <w:pStyle w:val="HTMLPreformatted"/>
        <w:wordWrap w:val="0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0.6003395</w:t>
      </w:r>
    </w:p>
    <w:p w14:paraId="21F49175" w14:textId="77777777" w:rsidR="005B055E" w:rsidRDefault="005B055E" w:rsidP="005B055E">
      <w:pPr>
        <w:pStyle w:val="HTMLPreformatted"/>
        <w:wordWrap w:val="0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0.4683968</w:t>
      </w:r>
    </w:p>
    <w:p w14:paraId="3E7CE768" w14:textId="77777777" w:rsidR="005B055E" w:rsidRDefault="005B055E" w:rsidP="005B055E">
      <w:pPr>
        <w:pStyle w:val="HTMLPreformatted"/>
        <w:wordWrap w:val="0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0.5343681</w:t>
      </w:r>
    </w:p>
    <w:p w14:paraId="58C65992" w14:textId="77777777" w:rsidR="005B055E" w:rsidRDefault="005B055E" w:rsidP="005B055E">
      <w:pPr>
        <w:pStyle w:val="HTMLPreformatted"/>
        <w:wordWrap w:val="0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1.8537956</w:t>
      </w:r>
    </w:p>
    <w:p w14:paraId="4C67193E" w14:textId="77777777" w:rsidR="005B055E" w:rsidRDefault="005B055E" w:rsidP="005B055E">
      <w:pPr>
        <w:pStyle w:val="HTMLPreformatted"/>
        <w:wordWrap w:val="0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-2.2364296</w:t>
      </w:r>
    </w:p>
    <w:p w14:paraId="2A404C3F" w14:textId="77777777" w:rsidR="005B055E" w:rsidRDefault="005B055E" w:rsidP="005B055E">
      <w:pPr>
        <w:pStyle w:val="Subtitle"/>
        <w:jc w:val="left"/>
      </w:pPr>
    </w:p>
    <w:p w14:paraId="7FB9D5DD" w14:textId="77777777" w:rsidR="005B055E" w:rsidRDefault="005B055E" w:rsidP="005B055E">
      <w:pPr>
        <w:pStyle w:val="Subtitle"/>
        <w:numPr>
          <w:ilvl w:val="0"/>
          <w:numId w:val="39"/>
        </w:numPr>
        <w:jc w:val="left"/>
      </w:pPr>
      <w:r>
        <w:t xml:space="preserve">First column: 10 </w:t>
      </w:r>
      <w:proofErr w:type="spellStart"/>
      <w:r>
        <w:t>equi</w:t>
      </w:r>
      <w:proofErr w:type="spellEnd"/>
      <w:r>
        <w:t>-width bins should have the following count.</w:t>
      </w:r>
    </w:p>
    <w:p w14:paraId="174E7C58" w14:textId="77777777" w:rsidR="005B055E" w:rsidRDefault="005B055E" w:rsidP="005B055E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gramStart"/>
      <w:r>
        <w:rPr>
          <w:rFonts w:ascii="Lucida Console" w:hAnsi="Lucida Console"/>
          <w:color w:val="000000"/>
        </w:rPr>
        <w:t>1  1</w:t>
      </w:r>
      <w:proofErr w:type="gramEnd"/>
      <w:r>
        <w:rPr>
          <w:rFonts w:ascii="Lucida Console" w:hAnsi="Lucida Console"/>
          <w:color w:val="000000"/>
        </w:rPr>
        <w:t xml:space="preserve">  2 11 23 18 17 12  6  9</w:t>
      </w:r>
    </w:p>
    <w:p w14:paraId="3904F597" w14:textId="77777777" w:rsidR="005B055E" w:rsidRDefault="005B055E" w:rsidP="005B055E">
      <w:pPr>
        <w:pStyle w:val="Subtitle"/>
        <w:jc w:val="left"/>
      </w:pPr>
    </w:p>
    <w:p w14:paraId="0E4E6F7C" w14:textId="77777777" w:rsidR="006E6CFC" w:rsidRDefault="006E6CFC">
      <w:pPr>
        <w:rPr>
          <w:rFonts w:ascii="Arial" w:hAnsi="Arial" w:cs="Arial"/>
          <w:b/>
          <w:sz w:val="22"/>
        </w:rPr>
      </w:pPr>
      <w:r>
        <w:rPr>
          <w:b/>
        </w:rPr>
        <w:br w:type="page"/>
      </w:r>
    </w:p>
    <w:p w14:paraId="7217A26A" w14:textId="77777777" w:rsidR="0099338C" w:rsidRPr="002740B2" w:rsidRDefault="005915FB" w:rsidP="0099338C">
      <w:pPr>
        <w:pStyle w:val="Subtitle"/>
        <w:jc w:val="left"/>
        <w:rPr>
          <w:b/>
        </w:rPr>
      </w:pPr>
      <w:r>
        <w:rPr>
          <w:b/>
        </w:rPr>
        <w:lastRenderedPageBreak/>
        <w:t>Problem#</w:t>
      </w:r>
      <w:r w:rsidR="00C8625C">
        <w:rPr>
          <w:b/>
        </w:rPr>
        <w:t>3</w:t>
      </w:r>
      <w:r w:rsidR="0099338C">
        <w:rPr>
          <w:b/>
        </w:rPr>
        <w:t>: Data Normalization</w:t>
      </w:r>
    </w:p>
    <w:p w14:paraId="0FBEA975" w14:textId="77777777" w:rsidR="0099338C" w:rsidRDefault="0099338C" w:rsidP="0099338C">
      <w:pPr>
        <w:pStyle w:val="Subtitle"/>
        <w:ind w:left="720"/>
        <w:jc w:val="left"/>
      </w:pPr>
      <w:r>
        <w:t>The following data is given for the 49 of America’s largest cities.</w:t>
      </w:r>
    </w:p>
    <w:p w14:paraId="2077A52E" w14:textId="77777777" w:rsidR="0099338C" w:rsidRDefault="0099338C" w:rsidP="0099338C">
      <w:pPr>
        <w:pStyle w:val="Subtitle"/>
        <w:ind w:left="720"/>
        <w:jc w:val="left"/>
      </w:pPr>
      <w:r>
        <w:t>Filename “RawDataUSCities.csv</w:t>
      </w:r>
    </w:p>
    <w:p w14:paraId="2908879D" w14:textId="77777777" w:rsidR="0099338C" w:rsidRDefault="0099338C" w:rsidP="001D3F01">
      <w:pPr>
        <w:pStyle w:val="Subtitle"/>
        <w:numPr>
          <w:ilvl w:val="0"/>
          <w:numId w:val="5"/>
        </w:numPr>
        <w:ind w:left="1440"/>
        <w:jc w:val="left"/>
      </w:pPr>
      <w:r>
        <w:t>Percentage Black</w:t>
      </w:r>
    </w:p>
    <w:p w14:paraId="47476AD3" w14:textId="77777777" w:rsidR="0099338C" w:rsidRDefault="0099338C" w:rsidP="001D3F01">
      <w:pPr>
        <w:pStyle w:val="Subtitle"/>
        <w:numPr>
          <w:ilvl w:val="0"/>
          <w:numId w:val="5"/>
        </w:numPr>
        <w:ind w:left="1440"/>
        <w:jc w:val="left"/>
      </w:pPr>
      <w:r>
        <w:t>Percentage Hispanic</w:t>
      </w:r>
    </w:p>
    <w:p w14:paraId="19DA03DC" w14:textId="77777777" w:rsidR="0099338C" w:rsidRDefault="0099338C" w:rsidP="001D3F01">
      <w:pPr>
        <w:pStyle w:val="Subtitle"/>
        <w:numPr>
          <w:ilvl w:val="0"/>
          <w:numId w:val="5"/>
        </w:numPr>
        <w:ind w:left="1440"/>
        <w:jc w:val="left"/>
      </w:pPr>
      <w:r>
        <w:t>Percentage Asian</w:t>
      </w:r>
    </w:p>
    <w:p w14:paraId="5BD2D547" w14:textId="77777777" w:rsidR="0099338C" w:rsidRDefault="0099338C" w:rsidP="001D3F01">
      <w:pPr>
        <w:pStyle w:val="Subtitle"/>
        <w:numPr>
          <w:ilvl w:val="0"/>
          <w:numId w:val="5"/>
        </w:numPr>
        <w:ind w:left="1440"/>
        <w:jc w:val="left"/>
      </w:pPr>
      <w:r>
        <w:t>Media Age</w:t>
      </w:r>
    </w:p>
    <w:p w14:paraId="424CF423" w14:textId="77777777" w:rsidR="0099338C" w:rsidRDefault="0099338C" w:rsidP="001D3F01">
      <w:pPr>
        <w:pStyle w:val="Subtitle"/>
        <w:numPr>
          <w:ilvl w:val="0"/>
          <w:numId w:val="5"/>
        </w:numPr>
        <w:ind w:left="1440"/>
        <w:jc w:val="left"/>
      </w:pPr>
      <w:r>
        <w:t>Unemployment rate</w:t>
      </w:r>
    </w:p>
    <w:p w14:paraId="1D3EB969" w14:textId="77777777" w:rsidR="0099338C" w:rsidRDefault="0099338C" w:rsidP="001D3F01">
      <w:pPr>
        <w:pStyle w:val="Subtitle"/>
        <w:numPr>
          <w:ilvl w:val="0"/>
          <w:numId w:val="5"/>
        </w:numPr>
        <w:ind w:left="1440"/>
        <w:jc w:val="left"/>
      </w:pPr>
      <w:r>
        <w:t>Per Capita income</w:t>
      </w:r>
    </w:p>
    <w:p w14:paraId="0A5BAAB1" w14:textId="77777777" w:rsidR="0099338C" w:rsidRDefault="0099338C" w:rsidP="0099338C">
      <w:pPr>
        <w:pStyle w:val="Subtitle"/>
        <w:ind w:left="720"/>
        <w:jc w:val="left"/>
      </w:pPr>
    </w:p>
    <w:p w14:paraId="79B00EF4" w14:textId="77777777" w:rsidR="0099338C" w:rsidRDefault="0099338C" w:rsidP="0099338C">
      <w:pPr>
        <w:pStyle w:val="Subtitle"/>
        <w:ind w:left="720"/>
        <w:jc w:val="left"/>
      </w:pPr>
      <w:r>
        <w:t>For example, Atlanta’s demographic information is as follows: 67% black, 2% Hispanic, 1% Asian, has a median age of 31, a 5% unemployment rate, and a per-capita income of $22,000.</w:t>
      </w:r>
    </w:p>
    <w:p w14:paraId="723AB1DB" w14:textId="77777777" w:rsidR="0099338C" w:rsidRDefault="0099338C" w:rsidP="0099338C">
      <w:pPr>
        <w:pStyle w:val="Subtitle"/>
        <w:ind w:left="720"/>
        <w:jc w:val="left"/>
      </w:pPr>
    </w:p>
    <w:p w14:paraId="50C60B47" w14:textId="77777777" w:rsidR="0099338C" w:rsidRDefault="0099338C" w:rsidP="0099338C">
      <w:pPr>
        <w:pStyle w:val="Subtitle"/>
        <w:ind w:left="720"/>
        <w:jc w:val="left"/>
      </w:pPr>
      <w:r>
        <w:rPr>
          <w:noProof/>
        </w:rPr>
        <w:drawing>
          <wp:inline distT="0" distB="0" distL="0" distR="0" wp14:anchorId="2FD1DDE2" wp14:editId="2139F0C2">
            <wp:extent cx="4052807" cy="3246491"/>
            <wp:effectExtent l="19050" t="19050" r="241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83" cy="328187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AB9236" w14:textId="77777777" w:rsidR="0099338C" w:rsidRDefault="0099338C" w:rsidP="0099338C">
      <w:pPr>
        <w:pStyle w:val="Subtitle"/>
        <w:ind w:left="720"/>
        <w:jc w:val="left"/>
      </w:pPr>
    </w:p>
    <w:p w14:paraId="4914FF47" w14:textId="77777777" w:rsidR="0099338C" w:rsidRDefault="0099338C" w:rsidP="001D3F01">
      <w:pPr>
        <w:pStyle w:val="Subtitle"/>
        <w:numPr>
          <w:ilvl w:val="0"/>
          <w:numId w:val="8"/>
        </w:numPr>
        <w:jc w:val="left"/>
      </w:pPr>
      <w:r>
        <w:t xml:space="preserve">To compare these numbers with each other, we </w:t>
      </w:r>
      <w:proofErr w:type="gramStart"/>
      <w:r>
        <w:t>have to</w:t>
      </w:r>
      <w:proofErr w:type="gramEnd"/>
      <w:r>
        <w:t xml:space="preserve"> standardize them.  Standardize each demographics attribute data by computing the z-values of data value. (subtract the attribute’s mean and divide by the attribute’s standard deviation).</w:t>
      </w:r>
    </w:p>
    <w:p w14:paraId="45922295" w14:textId="77777777" w:rsidR="0099338C" w:rsidRDefault="0099338C" w:rsidP="001D3F01">
      <w:pPr>
        <w:pStyle w:val="Subtitle"/>
        <w:numPr>
          <w:ilvl w:val="0"/>
          <w:numId w:val="8"/>
        </w:numPr>
        <w:jc w:val="left"/>
      </w:pPr>
      <w:r>
        <w:t>Scale all the demographics attribute data to the range [0,1].</w:t>
      </w:r>
    </w:p>
    <w:p w14:paraId="1245752A" w14:textId="77777777" w:rsidR="00F866A9" w:rsidRDefault="00F866A9" w:rsidP="00AF1DFF">
      <w:pPr>
        <w:pStyle w:val="Subtitle"/>
        <w:jc w:val="left"/>
      </w:pPr>
    </w:p>
    <w:p w14:paraId="0DAC873B" w14:textId="77777777" w:rsidR="00F45FC9" w:rsidRDefault="006400BD" w:rsidP="00AF1DFF">
      <w:pPr>
        <w:pStyle w:val="Subtitle"/>
        <w:jc w:val="left"/>
      </w:pPr>
      <w:r>
        <w:t>Answer for the first 6 cities.</w:t>
      </w:r>
    </w:p>
    <w:p w14:paraId="2ECC940A" w14:textId="77777777" w:rsidR="006400BD" w:rsidRDefault="006400BD" w:rsidP="00AF1DFF">
      <w:pPr>
        <w:pStyle w:val="Subtitle"/>
        <w:jc w:val="left"/>
      </w:pPr>
      <w:r>
        <w:t>Normalized Data</w:t>
      </w:r>
    </w:p>
    <w:p w14:paraId="7958008C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PercentageBlack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PercentageHispanic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PercentageAsian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MedianAge</w:t>
      </w:r>
      <w:proofErr w:type="spellEnd"/>
    </w:p>
    <w:p w14:paraId="4019EE8D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-1.17872113          1.2389537     -0.36257405  0.06134197</w:t>
      </w:r>
    </w:p>
    <w:p w14:paraId="3DE15C15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2.35518849         -0.7644344     -0.45230197 -0.43961742</w:t>
      </w:r>
    </w:p>
    <w:p w14:paraId="099668B3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-0.68176509          0.5104489     -0.27284613 -1.44153619</w:t>
      </w:r>
    </w:p>
    <w:p w14:paraId="6A3B510C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1.91344978         -0.8251431     -0.45230197  0.56230135</w:t>
      </w:r>
    </w:p>
    <w:p w14:paraId="00A13824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0.09127764         -0.2180558     -0.09339029 -0.94057681</w:t>
      </w:r>
    </w:p>
    <w:p w14:paraId="43F37D71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0.42258167         -0.8251431     -0.36257405  0.06134197</w:t>
      </w:r>
    </w:p>
    <w:p w14:paraId="6F203303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UnemploymentRate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PerCapitaIncomeThousand</w:t>
      </w:r>
      <w:proofErr w:type="spellEnd"/>
    </w:p>
    <w:p w14:paraId="4151F306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-0.7514633              -0.8752312</w:t>
      </w:r>
    </w:p>
    <w:p w14:paraId="7FE50D9C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-0.7514633               0.3243864</w:t>
      </w:r>
    </w:p>
    <w:p w14:paraId="1148111C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-1.4953360              -0.5753268</w:t>
      </w:r>
    </w:p>
    <w:p w14:paraId="14C52755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 1.4801550               0.3243864</w:t>
      </w:r>
    </w:p>
    <w:p w14:paraId="6A829848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-0.7514633               0.9241951</w:t>
      </w:r>
    </w:p>
    <w:p w14:paraId="2F18E909" w14:textId="77777777" w:rsidR="00B132E4" w:rsidRPr="006400BD" w:rsidRDefault="006400BD" w:rsidP="006400BD">
      <w:pPr>
        <w:pStyle w:val="Subtitle"/>
        <w:jc w:val="left"/>
        <w:rPr>
          <w:rFonts w:ascii="Lucida Console" w:hAnsi="Lucida Console"/>
          <w:color w:val="000000"/>
          <w:sz w:val="20"/>
          <w:szCs w:val="20"/>
        </w:rPr>
      </w:pPr>
      <w:r w:rsidRPr="006400BD">
        <w:rPr>
          <w:rFonts w:ascii="Lucida Console" w:hAnsi="Lucida Console"/>
          <w:color w:val="000000"/>
          <w:sz w:val="20"/>
          <w:szCs w:val="20"/>
        </w:rPr>
        <w:t>[6</w:t>
      </w:r>
      <w:proofErr w:type="gramStart"/>
      <w:r w:rsidRPr="006400BD">
        <w:rPr>
          <w:rFonts w:ascii="Lucida Console" w:hAnsi="Lucida Console"/>
          <w:color w:val="000000"/>
          <w:sz w:val="20"/>
          <w:szCs w:val="20"/>
        </w:rPr>
        <w:t xml:space="preserve">,]   </w:t>
      </w:r>
      <w:proofErr w:type="gramEnd"/>
      <w:r w:rsidRPr="006400BD">
        <w:rPr>
          <w:rFonts w:ascii="Lucida Console" w:hAnsi="Lucida Console"/>
          <w:color w:val="000000"/>
          <w:sz w:val="20"/>
          <w:szCs w:val="20"/>
        </w:rPr>
        <w:t xml:space="preserve">    -1.4953360              -0.2754224</w:t>
      </w:r>
    </w:p>
    <w:p w14:paraId="69B0C0CE" w14:textId="77777777" w:rsidR="006400BD" w:rsidRDefault="006400BD" w:rsidP="006400BD">
      <w:pPr>
        <w:pStyle w:val="Subtitle"/>
        <w:jc w:val="lef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Scaled data from 0 – 1.</w:t>
      </w:r>
    </w:p>
    <w:p w14:paraId="3CE18411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PercentageBlack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PercentageHispanic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PercentageAsian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MedianAge</w:t>
      </w:r>
      <w:proofErr w:type="spellEnd"/>
    </w:p>
    <w:p w14:paraId="329442DD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0.02666667         0.50000000      0.01428571 0.4444444</w:t>
      </w:r>
    </w:p>
    <w:p w14:paraId="7CD5E515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0.88000000         0.01470588      0.00000000 0.3333333</w:t>
      </w:r>
    </w:p>
    <w:p w14:paraId="34C25DCD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0.14666667         0.32352941      0.02857143 0.1111111</w:t>
      </w:r>
    </w:p>
    <w:p w14:paraId="1F954F07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0.77333333         0.00000000      0.00000000 0.5555556</w:t>
      </w:r>
    </w:p>
    <w:p w14:paraId="3E0572F2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0.33333333         0.14705882      0.05714286 0.2222222</w:t>
      </w:r>
    </w:p>
    <w:p w14:paraId="7217789D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0.41333333         0.00000000      0.01428571 0.4444444</w:t>
      </w:r>
    </w:p>
    <w:p w14:paraId="097B22EA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UnemploymentRate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PerCapitaIncomeThousand</w:t>
      </w:r>
      <w:proofErr w:type="spellEnd"/>
    </w:p>
    <w:p w14:paraId="53F7127E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       0.2               0.2777778</w:t>
      </w:r>
    </w:p>
    <w:p w14:paraId="488D6169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       0.2               0.5000000</w:t>
      </w:r>
    </w:p>
    <w:p w14:paraId="72DED9B9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       0.0               0.3333333</w:t>
      </w:r>
    </w:p>
    <w:p w14:paraId="6A539394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       0.8               0.5000000</w:t>
      </w:r>
    </w:p>
    <w:p w14:paraId="23517AE5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       0.2               0.6111111</w:t>
      </w:r>
    </w:p>
    <w:p w14:paraId="07E46CC6" w14:textId="77777777" w:rsidR="006400BD" w:rsidRDefault="006400BD" w:rsidP="006400BD">
      <w:pPr>
        <w:pStyle w:val="HTMLPreformatted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</w:t>
      </w:r>
      <w:proofErr w:type="gramStart"/>
      <w:r>
        <w:rPr>
          <w:rFonts w:ascii="Lucida Console" w:hAnsi="Lucida Console"/>
          <w:color w:val="000000"/>
        </w:rPr>
        <w:t xml:space="preserve">,]   </w:t>
      </w:r>
      <w:proofErr w:type="gramEnd"/>
      <w:r>
        <w:rPr>
          <w:rFonts w:ascii="Lucida Console" w:hAnsi="Lucida Console"/>
          <w:color w:val="000000"/>
        </w:rPr>
        <w:t xml:space="preserve">           0.0               0.3888889</w:t>
      </w:r>
    </w:p>
    <w:p w14:paraId="612DA9A4" w14:textId="77777777" w:rsidR="00B132E4" w:rsidRDefault="00B132E4">
      <w:pPr>
        <w:rPr>
          <w:rFonts w:ascii="Arial" w:hAnsi="Arial" w:cs="Arial"/>
          <w:sz w:val="22"/>
        </w:rPr>
      </w:pPr>
    </w:p>
    <w:sectPr w:rsidR="00B132E4">
      <w:headerReference w:type="default" r:id="rId10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919A5" w14:textId="77777777" w:rsidR="009B77DF" w:rsidRDefault="009B77DF">
      <w:r>
        <w:separator/>
      </w:r>
    </w:p>
  </w:endnote>
  <w:endnote w:type="continuationSeparator" w:id="0">
    <w:p w14:paraId="257DC6D6" w14:textId="77777777" w:rsidR="009B77DF" w:rsidRDefault="009B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77BC7" w14:textId="77777777" w:rsidR="009B77DF" w:rsidRDefault="009B77DF">
      <w:r>
        <w:separator/>
      </w:r>
    </w:p>
  </w:footnote>
  <w:footnote w:type="continuationSeparator" w:id="0">
    <w:p w14:paraId="19D27230" w14:textId="77777777" w:rsidR="009B77DF" w:rsidRDefault="009B7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C58D" w14:textId="77777777" w:rsidR="00277CED" w:rsidRPr="00981E67" w:rsidRDefault="00277CED" w:rsidP="00981E67">
    <w:pPr>
      <w:jc w:val="right"/>
    </w:pPr>
    <w:r w:rsidRPr="00981E67">
      <w:t xml:space="preserve">Page </w:t>
    </w:r>
    <w:r w:rsidRPr="00981E67">
      <w:fldChar w:fldCharType="begin"/>
    </w:r>
    <w:r w:rsidRPr="00981E67">
      <w:instrText xml:space="preserve"> PAGE </w:instrText>
    </w:r>
    <w:r w:rsidRPr="00981E67">
      <w:fldChar w:fldCharType="separate"/>
    </w:r>
    <w:r w:rsidR="00C8625C">
      <w:rPr>
        <w:noProof/>
      </w:rPr>
      <w:t>1</w:t>
    </w:r>
    <w:r w:rsidRPr="00981E67">
      <w:fldChar w:fldCharType="end"/>
    </w:r>
  </w:p>
  <w:p w14:paraId="5263A78F" w14:textId="77777777" w:rsidR="00277CED" w:rsidRPr="006B0417" w:rsidRDefault="00277CED" w:rsidP="006B04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8E5"/>
    <w:multiLevelType w:val="hybridMultilevel"/>
    <w:tmpl w:val="DE5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71CF"/>
    <w:multiLevelType w:val="hybridMultilevel"/>
    <w:tmpl w:val="8526782A"/>
    <w:lvl w:ilvl="0" w:tplc="F5E4CC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252850"/>
    <w:multiLevelType w:val="hybridMultilevel"/>
    <w:tmpl w:val="69204C38"/>
    <w:lvl w:ilvl="0" w:tplc="AFF60A3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0D4B1C06"/>
    <w:multiLevelType w:val="hybridMultilevel"/>
    <w:tmpl w:val="96F49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281184"/>
    <w:multiLevelType w:val="hybridMultilevel"/>
    <w:tmpl w:val="3E5E0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E0754"/>
    <w:multiLevelType w:val="hybridMultilevel"/>
    <w:tmpl w:val="A9A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627B"/>
    <w:multiLevelType w:val="hybridMultilevel"/>
    <w:tmpl w:val="E82E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779C7"/>
    <w:multiLevelType w:val="hybridMultilevel"/>
    <w:tmpl w:val="42784F7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9231527"/>
    <w:multiLevelType w:val="hybridMultilevel"/>
    <w:tmpl w:val="65947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485E"/>
    <w:multiLevelType w:val="hybridMultilevel"/>
    <w:tmpl w:val="E06E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F7003"/>
    <w:multiLevelType w:val="hybridMultilevel"/>
    <w:tmpl w:val="D93C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4D4A"/>
    <w:multiLevelType w:val="singleLevel"/>
    <w:tmpl w:val="0426A50E"/>
    <w:lvl w:ilvl="0">
      <w:start w:val="1"/>
      <w:numFmt w:val="bullet"/>
      <w:pStyle w:val="Bullet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72D3031"/>
    <w:multiLevelType w:val="hybridMultilevel"/>
    <w:tmpl w:val="5296CC66"/>
    <w:lvl w:ilvl="0" w:tplc="F4AE6C2A">
      <w:start w:val="1"/>
      <w:numFmt w:val="bullet"/>
      <w:pStyle w:val="syl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F0104CDC">
      <w:start w:val="1"/>
      <w:numFmt w:val="decimal"/>
      <w:pStyle w:val="tablenum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7686B3D"/>
    <w:multiLevelType w:val="hybridMultilevel"/>
    <w:tmpl w:val="A486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15A4C"/>
    <w:multiLevelType w:val="hybridMultilevel"/>
    <w:tmpl w:val="B94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209FB"/>
    <w:multiLevelType w:val="hybridMultilevel"/>
    <w:tmpl w:val="25E0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848AE"/>
    <w:multiLevelType w:val="hybridMultilevel"/>
    <w:tmpl w:val="EFBEF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7B5A65"/>
    <w:multiLevelType w:val="hybridMultilevel"/>
    <w:tmpl w:val="404E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D7CE1"/>
    <w:multiLevelType w:val="hybridMultilevel"/>
    <w:tmpl w:val="3580F0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E34DF5"/>
    <w:multiLevelType w:val="hybridMultilevel"/>
    <w:tmpl w:val="D9DC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F49DE"/>
    <w:multiLevelType w:val="hybridMultilevel"/>
    <w:tmpl w:val="0E5E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30A4F"/>
    <w:multiLevelType w:val="hybridMultilevel"/>
    <w:tmpl w:val="6EE2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B50D5"/>
    <w:multiLevelType w:val="hybridMultilevel"/>
    <w:tmpl w:val="7AB4C84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2953D74"/>
    <w:multiLevelType w:val="hybridMultilevel"/>
    <w:tmpl w:val="343EAC8A"/>
    <w:lvl w:ilvl="0" w:tplc="6122D1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20489"/>
    <w:multiLevelType w:val="hybridMultilevel"/>
    <w:tmpl w:val="39F00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18111E6"/>
    <w:multiLevelType w:val="hybridMultilevel"/>
    <w:tmpl w:val="A5E85252"/>
    <w:lvl w:ilvl="0" w:tplc="9BC66EE8">
      <w:start w:val="1"/>
      <w:numFmt w:val="bullet"/>
      <w:pStyle w:val="table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6" w15:restartNumberingAfterBreak="0">
    <w:nsid w:val="52C46E5C"/>
    <w:multiLevelType w:val="hybridMultilevel"/>
    <w:tmpl w:val="0E22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B1435"/>
    <w:multiLevelType w:val="hybridMultilevel"/>
    <w:tmpl w:val="BF56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55810"/>
    <w:multiLevelType w:val="singleLevel"/>
    <w:tmpl w:val="DD627996"/>
    <w:lvl w:ilvl="0">
      <w:start w:val="1"/>
      <w:numFmt w:val="bullet"/>
      <w:pStyle w:val="Bullets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F656A4E"/>
    <w:multiLevelType w:val="hybridMultilevel"/>
    <w:tmpl w:val="ED42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C53C8"/>
    <w:multiLevelType w:val="hybridMultilevel"/>
    <w:tmpl w:val="B29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E7B14"/>
    <w:multiLevelType w:val="hybridMultilevel"/>
    <w:tmpl w:val="276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42A6D"/>
    <w:multiLevelType w:val="hybridMultilevel"/>
    <w:tmpl w:val="C4D0F7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EB4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0E7F0B"/>
    <w:multiLevelType w:val="hybridMultilevel"/>
    <w:tmpl w:val="3EB27BA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 w15:restartNumberingAfterBreak="0">
    <w:nsid w:val="75F4762A"/>
    <w:multiLevelType w:val="hybridMultilevel"/>
    <w:tmpl w:val="17A21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C29DE"/>
    <w:multiLevelType w:val="hybridMultilevel"/>
    <w:tmpl w:val="CC2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31096"/>
    <w:multiLevelType w:val="hybridMultilevel"/>
    <w:tmpl w:val="F440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6D6ADF"/>
    <w:multiLevelType w:val="hybridMultilevel"/>
    <w:tmpl w:val="9400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2"/>
  </w:num>
  <w:num w:numId="4">
    <w:abstractNumId w:val="25"/>
  </w:num>
  <w:num w:numId="5">
    <w:abstractNumId w:val="19"/>
  </w:num>
  <w:num w:numId="6">
    <w:abstractNumId w:val="9"/>
  </w:num>
  <w:num w:numId="7">
    <w:abstractNumId w:val="20"/>
  </w:num>
  <w:num w:numId="8">
    <w:abstractNumId w:val="18"/>
  </w:num>
  <w:num w:numId="9">
    <w:abstractNumId w:val="21"/>
  </w:num>
  <w:num w:numId="10">
    <w:abstractNumId w:val="35"/>
  </w:num>
  <w:num w:numId="11">
    <w:abstractNumId w:val="22"/>
  </w:num>
  <w:num w:numId="12">
    <w:abstractNumId w:val="1"/>
  </w:num>
  <w:num w:numId="13">
    <w:abstractNumId w:val="33"/>
  </w:num>
  <w:num w:numId="14">
    <w:abstractNumId w:val="34"/>
  </w:num>
  <w:num w:numId="15">
    <w:abstractNumId w:val="2"/>
  </w:num>
  <w:num w:numId="16">
    <w:abstractNumId w:val="7"/>
  </w:num>
  <w:num w:numId="17">
    <w:abstractNumId w:val="14"/>
  </w:num>
  <w:num w:numId="18">
    <w:abstractNumId w:val="30"/>
  </w:num>
  <w:num w:numId="19">
    <w:abstractNumId w:val="5"/>
  </w:num>
  <w:num w:numId="20">
    <w:abstractNumId w:val="6"/>
  </w:num>
  <w:num w:numId="21">
    <w:abstractNumId w:val="0"/>
  </w:num>
  <w:num w:numId="22">
    <w:abstractNumId w:val="36"/>
  </w:num>
  <w:num w:numId="23">
    <w:abstractNumId w:val="13"/>
  </w:num>
  <w:num w:numId="24">
    <w:abstractNumId w:val="4"/>
  </w:num>
  <w:num w:numId="25">
    <w:abstractNumId w:val="31"/>
  </w:num>
  <w:num w:numId="26">
    <w:abstractNumId w:val="37"/>
  </w:num>
  <w:num w:numId="27">
    <w:abstractNumId w:val="17"/>
  </w:num>
  <w:num w:numId="28">
    <w:abstractNumId w:val="38"/>
  </w:num>
  <w:num w:numId="29">
    <w:abstractNumId w:val="15"/>
  </w:num>
  <w:num w:numId="30">
    <w:abstractNumId w:val="27"/>
  </w:num>
  <w:num w:numId="31">
    <w:abstractNumId w:val="26"/>
  </w:num>
  <w:num w:numId="32">
    <w:abstractNumId w:val="16"/>
  </w:num>
  <w:num w:numId="33">
    <w:abstractNumId w:val="24"/>
  </w:num>
  <w:num w:numId="34">
    <w:abstractNumId w:val="29"/>
  </w:num>
  <w:num w:numId="35">
    <w:abstractNumId w:val="32"/>
  </w:num>
  <w:num w:numId="36">
    <w:abstractNumId w:val="10"/>
  </w:num>
  <w:num w:numId="37">
    <w:abstractNumId w:val="8"/>
  </w:num>
  <w:num w:numId="38">
    <w:abstractNumId w:val="3"/>
  </w:num>
  <w:num w:numId="3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FC4"/>
    <w:rsid w:val="000017AC"/>
    <w:rsid w:val="00003E3C"/>
    <w:rsid w:val="00004271"/>
    <w:rsid w:val="000110FB"/>
    <w:rsid w:val="00012430"/>
    <w:rsid w:val="000245E1"/>
    <w:rsid w:val="000339DF"/>
    <w:rsid w:val="00035C35"/>
    <w:rsid w:val="00065A8C"/>
    <w:rsid w:val="00071F84"/>
    <w:rsid w:val="00077E7A"/>
    <w:rsid w:val="00085821"/>
    <w:rsid w:val="0009610D"/>
    <w:rsid w:val="000A11AB"/>
    <w:rsid w:val="000A3EB4"/>
    <w:rsid w:val="000B3126"/>
    <w:rsid w:val="000C05A8"/>
    <w:rsid w:val="000E4E33"/>
    <w:rsid w:val="000F06D0"/>
    <w:rsid w:val="000F7006"/>
    <w:rsid w:val="001154B5"/>
    <w:rsid w:val="00145EAA"/>
    <w:rsid w:val="0015139F"/>
    <w:rsid w:val="00151EBD"/>
    <w:rsid w:val="00154FB9"/>
    <w:rsid w:val="001577CA"/>
    <w:rsid w:val="0016703A"/>
    <w:rsid w:val="00183DC2"/>
    <w:rsid w:val="0019407E"/>
    <w:rsid w:val="00196CD9"/>
    <w:rsid w:val="001A1195"/>
    <w:rsid w:val="001B4349"/>
    <w:rsid w:val="001B752C"/>
    <w:rsid w:val="001C062D"/>
    <w:rsid w:val="001D3F01"/>
    <w:rsid w:val="001D5E49"/>
    <w:rsid w:val="001D73D5"/>
    <w:rsid w:val="001F0690"/>
    <w:rsid w:val="00212FC4"/>
    <w:rsid w:val="00220E6F"/>
    <w:rsid w:val="00224CDF"/>
    <w:rsid w:val="00245392"/>
    <w:rsid w:val="00257711"/>
    <w:rsid w:val="00262638"/>
    <w:rsid w:val="002649E8"/>
    <w:rsid w:val="002740B2"/>
    <w:rsid w:val="00275DF9"/>
    <w:rsid w:val="00277CED"/>
    <w:rsid w:val="00286FBA"/>
    <w:rsid w:val="00287E3D"/>
    <w:rsid w:val="00294F37"/>
    <w:rsid w:val="002C4F73"/>
    <w:rsid w:val="002D22F3"/>
    <w:rsid w:val="002F216B"/>
    <w:rsid w:val="002F2874"/>
    <w:rsid w:val="00303910"/>
    <w:rsid w:val="00306500"/>
    <w:rsid w:val="003068A7"/>
    <w:rsid w:val="00343515"/>
    <w:rsid w:val="003441C3"/>
    <w:rsid w:val="00347891"/>
    <w:rsid w:val="00371B62"/>
    <w:rsid w:val="0038143E"/>
    <w:rsid w:val="003A30C7"/>
    <w:rsid w:val="003B1C59"/>
    <w:rsid w:val="003B26A7"/>
    <w:rsid w:val="003C31C1"/>
    <w:rsid w:val="003C6CBA"/>
    <w:rsid w:val="003C7290"/>
    <w:rsid w:val="003D12A0"/>
    <w:rsid w:val="003D428E"/>
    <w:rsid w:val="003D591D"/>
    <w:rsid w:val="003D6D23"/>
    <w:rsid w:val="003D6FD2"/>
    <w:rsid w:val="00402BE1"/>
    <w:rsid w:val="00412C3C"/>
    <w:rsid w:val="00424DCB"/>
    <w:rsid w:val="00427017"/>
    <w:rsid w:val="00437A6E"/>
    <w:rsid w:val="004421C1"/>
    <w:rsid w:val="00443E05"/>
    <w:rsid w:val="00450EC8"/>
    <w:rsid w:val="00455351"/>
    <w:rsid w:val="00456173"/>
    <w:rsid w:val="004661E1"/>
    <w:rsid w:val="00491C14"/>
    <w:rsid w:val="00492458"/>
    <w:rsid w:val="004943F6"/>
    <w:rsid w:val="004B491B"/>
    <w:rsid w:val="004C42C3"/>
    <w:rsid w:val="004D6005"/>
    <w:rsid w:val="004E440D"/>
    <w:rsid w:val="005040FA"/>
    <w:rsid w:val="005304C7"/>
    <w:rsid w:val="005475F8"/>
    <w:rsid w:val="00560499"/>
    <w:rsid w:val="005613AB"/>
    <w:rsid w:val="0056241A"/>
    <w:rsid w:val="00586660"/>
    <w:rsid w:val="005915FB"/>
    <w:rsid w:val="005932AC"/>
    <w:rsid w:val="005968B5"/>
    <w:rsid w:val="005A3C3E"/>
    <w:rsid w:val="005B055E"/>
    <w:rsid w:val="005B49A9"/>
    <w:rsid w:val="005C297A"/>
    <w:rsid w:val="005C3191"/>
    <w:rsid w:val="005C4EC9"/>
    <w:rsid w:val="005C71B9"/>
    <w:rsid w:val="005D0AF1"/>
    <w:rsid w:val="005D3511"/>
    <w:rsid w:val="005D37B0"/>
    <w:rsid w:val="005F1F8B"/>
    <w:rsid w:val="005F2609"/>
    <w:rsid w:val="00617F79"/>
    <w:rsid w:val="006232DC"/>
    <w:rsid w:val="00623C65"/>
    <w:rsid w:val="00625626"/>
    <w:rsid w:val="0063405F"/>
    <w:rsid w:val="006400BD"/>
    <w:rsid w:val="00640310"/>
    <w:rsid w:val="00643806"/>
    <w:rsid w:val="00662BD3"/>
    <w:rsid w:val="00665586"/>
    <w:rsid w:val="00692C3F"/>
    <w:rsid w:val="00696B14"/>
    <w:rsid w:val="006A35BC"/>
    <w:rsid w:val="006B0417"/>
    <w:rsid w:val="006B75AF"/>
    <w:rsid w:val="006C5253"/>
    <w:rsid w:val="006D22CC"/>
    <w:rsid w:val="006D5F92"/>
    <w:rsid w:val="006E2A1E"/>
    <w:rsid w:val="006E2E69"/>
    <w:rsid w:val="006E6CFC"/>
    <w:rsid w:val="006F4CD4"/>
    <w:rsid w:val="006F7723"/>
    <w:rsid w:val="00700438"/>
    <w:rsid w:val="00703C7E"/>
    <w:rsid w:val="00716D1D"/>
    <w:rsid w:val="00735616"/>
    <w:rsid w:val="00747279"/>
    <w:rsid w:val="00753892"/>
    <w:rsid w:val="00753D92"/>
    <w:rsid w:val="00760394"/>
    <w:rsid w:val="00773018"/>
    <w:rsid w:val="00780BF8"/>
    <w:rsid w:val="00783943"/>
    <w:rsid w:val="007A0F12"/>
    <w:rsid w:val="007A190E"/>
    <w:rsid w:val="007A6C96"/>
    <w:rsid w:val="007B651D"/>
    <w:rsid w:val="007C6CB8"/>
    <w:rsid w:val="00813344"/>
    <w:rsid w:val="00813667"/>
    <w:rsid w:val="00813FF6"/>
    <w:rsid w:val="0084618E"/>
    <w:rsid w:val="00853202"/>
    <w:rsid w:val="008568CC"/>
    <w:rsid w:val="00867935"/>
    <w:rsid w:val="008971B8"/>
    <w:rsid w:val="008A4CBB"/>
    <w:rsid w:val="008B19E1"/>
    <w:rsid w:val="008C1E9E"/>
    <w:rsid w:val="008D2DE7"/>
    <w:rsid w:val="008D3CC4"/>
    <w:rsid w:val="008D6149"/>
    <w:rsid w:val="008E3223"/>
    <w:rsid w:val="008E6D54"/>
    <w:rsid w:val="008F37BF"/>
    <w:rsid w:val="008F41E3"/>
    <w:rsid w:val="009022E6"/>
    <w:rsid w:val="0090355F"/>
    <w:rsid w:val="009105EB"/>
    <w:rsid w:val="009115BE"/>
    <w:rsid w:val="00915500"/>
    <w:rsid w:val="009169D5"/>
    <w:rsid w:val="009230E8"/>
    <w:rsid w:val="00943269"/>
    <w:rsid w:val="0094597D"/>
    <w:rsid w:val="0096468D"/>
    <w:rsid w:val="00975B7E"/>
    <w:rsid w:val="00980969"/>
    <w:rsid w:val="00981E67"/>
    <w:rsid w:val="00990879"/>
    <w:rsid w:val="0099338C"/>
    <w:rsid w:val="00996170"/>
    <w:rsid w:val="009A166A"/>
    <w:rsid w:val="009A1B97"/>
    <w:rsid w:val="009A1F46"/>
    <w:rsid w:val="009B77DF"/>
    <w:rsid w:val="009C52FE"/>
    <w:rsid w:val="009D5161"/>
    <w:rsid w:val="00A000DE"/>
    <w:rsid w:val="00A04452"/>
    <w:rsid w:val="00A1248D"/>
    <w:rsid w:val="00A17E1D"/>
    <w:rsid w:val="00A20CA3"/>
    <w:rsid w:val="00A21099"/>
    <w:rsid w:val="00A25A38"/>
    <w:rsid w:val="00A34CE9"/>
    <w:rsid w:val="00A44774"/>
    <w:rsid w:val="00A56B25"/>
    <w:rsid w:val="00A64BED"/>
    <w:rsid w:val="00A74D92"/>
    <w:rsid w:val="00A80E75"/>
    <w:rsid w:val="00A969DB"/>
    <w:rsid w:val="00A97213"/>
    <w:rsid w:val="00AA01C4"/>
    <w:rsid w:val="00AA5308"/>
    <w:rsid w:val="00AA75F2"/>
    <w:rsid w:val="00AB74F0"/>
    <w:rsid w:val="00AB7C19"/>
    <w:rsid w:val="00AE373A"/>
    <w:rsid w:val="00AF1DFF"/>
    <w:rsid w:val="00AF599C"/>
    <w:rsid w:val="00B02586"/>
    <w:rsid w:val="00B07F91"/>
    <w:rsid w:val="00B10645"/>
    <w:rsid w:val="00B132E4"/>
    <w:rsid w:val="00B3261B"/>
    <w:rsid w:val="00B512BD"/>
    <w:rsid w:val="00B531A7"/>
    <w:rsid w:val="00B554FB"/>
    <w:rsid w:val="00B7798F"/>
    <w:rsid w:val="00BA1CCB"/>
    <w:rsid w:val="00BA25E5"/>
    <w:rsid w:val="00BA720F"/>
    <w:rsid w:val="00BC059A"/>
    <w:rsid w:val="00BC1E54"/>
    <w:rsid w:val="00BD15A4"/>
    <w:rsid w:val="00BD4ACF"/>
    <w:rsid w:val="00BF30C0"/>
    <w:rsid w:val="00C01716"/>
    <w:rsid w:val="00C02416"/>
    <w:rsid w:val="00C043D7"/>
    <w:rsid w:val="00C05CBD"/>
    <w:rsid w:val="00C40118"/>
    <w:rsid w:val="00C459C2"/>
    <w:rsid w:val="00C62EC1"/>
    <w:rsid w:val="00C71402"/>
    <w:rsid w:val="00C7416C"/>
    <w:rsid w:val="00C8625C"/>
    <w:rsid w:val="00C873C9"/>
    <w:rsid w:val="00C9238D"/>
    <w:rsid w:val="00C96D9C"/>
    <w:rsid w:val="00CA2A92"/>
    <w:rsid w:val="00CA32E6"/>
    <w:rsid w:val="00CA3F09"/>
    <w:rsid w:val="00CC382F"/>
    <w:rsid w:val="00CD1E93"/>
    <w:rsid w:val="00CD245F"/>
    <w:rsid w:val="00CE65BA"/>
    <w:rsid w:val="00CF00A2"/>
    <w:rsid w:val="00CF55E2"/>
    <w:rsid w:val="00D040FE"/>
    <w:rsid w:val="00D059ED"/>
    <w:rsid w:val="00D1335E"/>
    <w:rsid w:val="00D14AA1"/>
    <w:rsid w:val="00D1719A"/>
    <w:rsid w:val="00D21B23"/>
    <w:rsid w:val="00D31B34"/>
    <w:rsid w:val="00D41BBE"/>
    <w:rsid w:val="00D50CB6"/>
    <w:rsid w:val="00D75006"/>
    <w:rsid w:val="00D835D6"/>
    <w:rsid w:val="00D86BD0"/>
    <w:rsid w:val="00DA7B34"/>
    <w:rsid w:val="00DB1E54"/>
    <w:rsid w:val="00DD2C67"/>
    <w:rsid w:val="00DD6A7B"/>
    <w:rsid w:val="00DE1105"/>
    <w:rsid w:val="00DE59A0"/>
    <w:rsid w:val="00DF1E75"/>
    <w:rsid w:val="00DF3160"/>
    <w:rsid w:val="00E066ED"/>
    <w:rsid w:val="00E0799C"/>
    <w:rsid w:val="00E1500C"/>
    <w:rsid w:val="00E150DD"/>
    <w:rsid w:val="00E2597A"/>
    <w:rsid w:val="00E312A3"/>
    <w:rsid w:val="00E313AD"/>
    <w:rsid w:val="00E35B35"/>
    <w:rsid w:val="00E412CC"/>
    <w:rsid w:val="00E61BB0"/>
    <w:rsid w:val="00E741AE"/>
    <w:rsid w:val="00EA001E"/>
    <w:rsid w:val="00EA175F"/>
    <w:rsid w:val="00EA17A2"/>
    <w:rsid w:val="00EB2899"/>
    <w:rsid w:val="00EB2F1B"/>
    <w:rsid w:val="00EB7B10"/>
    <w:rsid w:val="00EC0240"/>
    <w:rsid w:val="00EC0876"/>
    <w:rsid w:val="00EC4B50"/>
    <w:rsid w:val="00EC5740"/>
    <w:rsid w:val="00ED4251"/>
    <w:rsid w:val="00ED45DB"/>
    <w:rsid w:val="00ED7FC1"/>
    <w:rsid w:val="00EE0D6D"/>
    <w:rsid w:val="00EE6C2C"/>
    <w:rsid w:val="00F01317"/>
    <w:rsid w:val="00F13159"/>
    <w:rsid w:val="00F228E1"/>
    <w:rsid w:val="00F307D7"/>
    <w:rsid w:val="00F340D1"/>
    <w:rsid w:val="00F45C1A"/>
    <w:rsid w:val="00F45FC9"/>
    <w:rsid w:val="00F46A57"/>
    <w:rsid w:val="00F51DA2"/>
    <w:rsid w:val="00F73500"/>
    <w:rsid w:val="00F80C19"/>
    <w:rsid w:val="00F81ABB"/>
    <w:rsid w:val="00F866A9"/>
    <w:rsid w:val="00F9089D"/>
    <w:rsid w:val="00F96D5F"/>
    <w:rsid w:val="00FB0497"/>
    <w:rsid w:val="00FC48D8"/>
    <w:rsid w:val="00FC5C4E"/>
    <w:rsid w:val="00FC5DEE"/>
    <w:rsid w:val="00FE1692"/>
    <w:rsid w:val="00FE5083"/>
    <w:rsid w:val="00FF4C9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178AB"/>
  <w15:docId w15:val="{815DB4BC-7701-43B5-8BAB-20DA3C0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540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ind w:left="900"/>
      <w:outlineLvl w:val="3"/>
    </w:pPr>
    <w:rPr>
      <w:rFonts w:ascii="Arial" w:hAnsi="Arial" w:cs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link w:val="SubtitleChar"/>
    <w:qFormat/>
    <w:pPr>
      <w:jc w:val="center"/>
      <w:outlineLvl w:val="1"/>
    </w:pPr>
    <w:rPr>
      <w:rFonts w:ascii="Arial" w:hAnsi="Arial" w:cs="Arial"/>
      <w:sz w:val="22"/>
    </w:rPr>
  </w:style>
  <w:style w:type="paragraph" w:customStyle="1" w:styleId="tablebullet">
    <w:name w:val="tablebullet"/>
    <w:basedOn w:val="sylbullet"/>
    <w:pPr>
      <w:numPr>
        <w:numId w:val="4"/>
      </w:numPr>
    </w:pPr>
  </w:style>
  <w:style w:type="paragraph" w:customStyle="1" w:styleId="syltext">
    <w:name w:val="syltext"/>
    <w:basedOn w:val="Normal"/>
    <w:pPr>
      <w:ind w:left="540"/>
    </w:pPr>
    <w:rPr>
      <w:rFonts w:ascii="Arial" w:hAnsi="Arial" w:cs="Arial"/>
      <w:sz w:val="20"/>
    </w:rPr>
  </w:style>
  <w:style w:type="paragraph" w:customStyle="1" w:styleId="tablenum">
    <w:name w:val="tablenum"/>
    <w:basedOn w:val="syltext"/>
    <w:pPr>
      <w:numPr>
        <w:ilvl w:val="1"/>
        <w:numId w:val="3"/>
      </w:numPr>
      <w:ind w:left="364"/>
    </w:pPr>
  </w:style>
  <w:style w:type="paragraph" w:customStyle="1" w:styleId="sylbullet">
    <w:name w:val="sylbullet"/>
    <w:basedOn w:val="syltext"/>
    <w:pPr>
      <w:numPr>
        <w:numId w:val="3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s1">
    <w:name w:val="Bullets1"/>
    <w:basedOn w:val="Normal"/>
    <w:pPr>
      <w:numPr>
        <w:numId w:val="1"/>
      </w:numPr>
      <w:tabs>
        <w:tab w:val="clear" w:pos="360"/>
      </w:tabs>
      <w:ind w:left="1267"/>
    </w:pPr>
    <w:rPr>
      <w:rFonts w:ascii="Arial" w:hAnsi="Arial"/>
      <w:bCs/>
      <w:sz w:val="20"/>
      <w:szCs w:val="20"/>
    </w:rPr>
  </w:style>
  <w:style w:type="paragraph" w:customStyle="1" w:styleId="Bullets2">
    <w:name w:val="Bullets2"/>
    <w:basedOn w:val="Bullets1"/>
    <w:pPr>
      <w:numPr>
        <w:numId w:val="2"/>
      </w:numPr>
      <w:tabs>
        <w:tab w:val="clear" w:pos="360"/>
        <w:tab w:val="num" w:pos="1620"/>
      </w:tabs>
      <w:ind w:left="1627"/>
    </w:pPr>
  </w:style>
  <w:style w:type="paragraph" w:styleId="BodyText">
    <w:name w:val="Body Text"/>
    <w:basedOn w:val="Normal"/>
    <w:semiHidden/>
    <w:rPr>
      <w:rFonts w:ascii="Arial" w:hAnsi="Arial"/>
      <w:sz w:val="22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rsid w:val="008D614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1B97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6D22CC"/>
    <w:rPr>
      <w:color w:val="800080"/>
      <w:u w:val="single"/>
    </w:rPr>
  </w:style>
  <w:style w:type="character" w:customStyle="1" w:styleId="TitleChar">
    <w:name w:val="Title Char"/>
    <w:link w:val="Title"/>
    <w:rsid w:val="00FE5083"/>
    <w:rPr>
      <w:rFonts w:ascii="Arial" w:hAnsi="Arial" w:cs="Arial"/>
      <w:b/>
      <w:bCs/>
      <w:sz w:val="28"/>
      <w:szCs w:val="24"/>
    </w:rPr>
  </w:style>
  <w:style w:type="character" w:customStyle="1" w:styleId="SubtitleChar">
    <w:name w:val="Subtitle Char"/>
    <w:link w:val="Subtitle"/>
    <w:rsid w:val="005C3191"/>
    <w:rPr>
      <w:rFonts w:ascii="Arial" w:hAnsi="Arial" w:cs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3191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269"/>
    <w:rPr>
      <w:rFonts w:ascii="Courier New" w:hAnsi="Courier New" w:cs="Courier New"/>
    </w:rPr>
  </w:style>
  <w:style w:type="character" w:customStyle="1" w:styleId="gcwxi2kcpkb">
    <w:name w:val="gcwxi2kcpkb"/>
    <w:basedOn w:val="DefaultParagraphFont"/>
    <w:rsid w:val="00943269"/>
  </w:style>
  <w:style w:type="character" w:customStyle="1" w:styleId="gcwxi2kcpjb">
    <w:name w:val="gcwxi2kcpjb"/>
    <w:basedOn w:val="DefaultParagraphFont"/>
    <w:rsid w:val="00943269"/>
  </w:style>
  <w:style w:type="character" w:styleId="PlaceholderText">
    <w:name w:val="Placeholder Text"/>
    <w:basedOn w:val="DefaultParagraphFont"/>
    <w:uiPriority w:val="99"/>
    <w:semiHidden/>
    <w:rsid w:val="00DE1105"/>
    <w:rPr>
      <w:color w:val="808080"/>
    </w:rPr>
  </w:style>
  <w:style w:type="table" w:styleId="TableGrid">
    <w:name w:val="Table Grid"/>
    <w:basedOn w:val="TableNormal"/>
    <w:uiPriority w:val="59"/>
    <w:rsid w:val="004C4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ghfmyibcpb">
    <w:name w:val="gghfmyibcpb"/>
    <w:basedOn w:val="DefaultParagraphFont"/>
    <w:rsid w:val="00BA25E5"/>
  </w:style>
  <w:style w:type="character" w:customStyle="1" w:styleId="gghfmyibcob">
    <w:name w:val="gghfmyibcob"/>
    <w:basedOn w:val="DefaultParagraphFont"/>
    <w:rsid w:val="00BA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1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yllabu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16E3B-7C15-4E5B-AFA7-CE628B8E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syllabus2.dot</Template>
  <TotalTime>1145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Earned Value Project Management</vt:lpstr>
    </vt:vector>
  </TitlesOfParts>
  <Company>UNEX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Earned Value Project Management</dc:title>
  <dc:creator>Extension</dc:creator>
  <cp:lastModifiedBy>Ash Pahwa</cp:lastModifiedBy>
  <cp:revision>113</cp:revision>
  <cp:lastPrinted>2016-09-15T21:24:00Z</cp:lastPrinted>
  <dcterms:created xsi:type="dcterms:W3CDTF">2015-10-18T13:37:00Z</dcterms:created>
  <dcterms:modified xsi:type="dcterms:W3CDTF">2018-04-13T14:14:00Z</dcterms:modified>
</cp:coreProperties>
</file>